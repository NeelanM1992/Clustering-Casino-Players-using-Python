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F4FBB2" w14:textId="224073F8" w:rsidR="00F21949" w:rsidRDefault="00F21949"/>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56"/>
      </w:tblGrid>
      <w:tr w:rsidR="004B7E44" w14:paraId="6EC89660" w14:textId="77777777" w:rsidTr="00F21949">
        <w:trPr>
          <w:trHeight w:val="2536"/>
        </w:trPr>
        <w:tc>
          <w:tcPr>
            <w:tcW w:w="8856" w:type="dxa"/>
            <w:tcBorders>
              <w:top w:val="nil"/>
              <w:left w:val="nil"/>
              <w:bottom w:val="nil"/>
              <w:right w:val="nil"/>
            </w:tcBorders>
          </w:tcPr>
          <w:p w14:paraId="72EEC50B" w14:textId="51E3D1D0" w:rsidR="004B7E44" w:rsidRDefault="004B7E44" w:rsidP="004B7E44">
            <w:r>
              <w:rPr>
                <w:noProof/>
              </w:rPr>
              <mc:AlternateContent>
                <mc:Choice Requires="wps">
                  <w:drawing>
                    <wp:inline distT="0" distB="0" distL="0" distR="0" wp14:anchorId="06DD85C7" wp14:editId="7B61E0A8">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52275839" w14:textId="77777777" w:rsidR="00A727B9" w:rsidRDefault="00A727B9" w:rsidP="00A727B9">
                                  <w:pPr>
                                    <w:pStyle w:val="Subtitle"/>
                                    <w:rPr>
                                      <w:lang w:val="en-CA"/>
                                    </w:rPr>
                                  </w:pPr>
                                  <w:r>
                                    <w:rPr>
                                      <w:lang w:val="en-CA"/>
                                    </w:rPr>
                                    <w:t>Leveraging ML at Casino Woodbine</w:t>
                                  </w:r>
                                </w:p>
                                <w:p w14:paraId="7EC0A6D0" w14:textId="2CCAEBAE" w:rsidR="00F43330" w:rsidRPr="00352542" w:rsidRDefault="00F43330" w:rsidP="004B7E44">
                                  <w:pPr>
                                    <w:pStyle w:val="Title"/>
                                    <w:rPr>
                                      <w:sz w:val="72"/>
                                      <w:szCs w:val="3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6DD85C7"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52275839" w14:textId="77777777" w:rsidR="00A727B9" w:rsidRDefault="00A727B9" w:rsidP="00A727B9">
                            <w:pPr>
                              <w:pStyle w:val="Subtitle"/>
                              <w:rPr>
                                <w:lang w:val="en-CA"/>
                              </w:rPr>
                            </w:pPr>
                            <w:r>
                              <w:rPr>
                                <w:lang w:val="en-CA"/>
                              </w:rPr>
                              <w:t>Leveraging ML at Casino Woodbine</w:t>
                            </w:r>
                          </w:p>
                          <w:p w14:paraId="7EC0A6D0" w14:textId="2CCAEBAE" w:rsidR="00F43330" w:rsidRPr="00352542" w:rsidRDefault="00F43330" w:rsidP="004B7E44">
                            <w:pPr>
                              <w:pStyle w:val="Title"/>
                              <w:rPr>
                                <w:sz w:val="72"/>
                                <w:szCs w:val="32"/>
                                <w:lang w:val="en-CA"/>
                              </w:rPr>
                            </w:pPr>
                          </w:p>
                        </w:txbxContent>
                      </v:textbox>
                      <w10:anchorlock/>
                    </v:shape>
                  </w:pict>
                </mc:Fallback>
              </mc:AlternateContent>
            </w:r>
          </w:p>
          <w:p w14:paraId="4D0A1D59" w14:textId="77777777" w:rsidR="004B7E44" w:rsidRDefault="004B7E44" w:rsidP="004B7E44">
            <w:r>
              <w:rPr>
                <w:noProof/>
              </w:rPr>
              <mc:AlternateContent>
                <mc:Choice Requires="wps">
                  <w:drawing>
                    <wp:inline distT="0" distB="0" distL="0" distR="0" wp14:anchorId="74F4842A" wp14:editId="637F3844">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sk="http://schemas.microsoft.com/office/drawing/2018/sketchyshapes" xmlns:c="http://schemas.openxmlformats.org/drawingml/2006/chart" xmlns:a16="http://schemas.microsoft.com/office/drawing/2014/main" xmlns:a14="http://schemas.microsoft.com/office/drawing/2010/main" xmlns:pic="http://schemas.openxmlformats.org/drawingml/2006/picture" xmlns:a="http://schemas.openxmlformats.org/drawingml/2006/main">
                  <w:pict>
                    <v:line id="Straight Connector 5" style="visibility:visible;mso-wrap-style:square;mso-left-percent:-10001;mso-top-percent:-10001;mso-position-horizontal:absolute;mso-position-horizontal-relative:char;mso-position-vertical:absolute;mso-position-vertical-relative:line;mso-left-percent:-10001;mso-top-percent:-10001" alt="text divider" o:spid="_x0000_s1026" strokecolor="white [3212]" strokeweight="6pt" from="0,0" to="61.85pt,0" w14:anchorId="43F86C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w10:anchorlock/>
                    </v:line>
                  </w:pict>
                </mc:Fallback>
              </mc:AlternateContent>
            </w:r>
          </w:p>
          <w:p w14:paraId="1814BDF8" w14:textId="5EEC6D52" w:rsidR="004B7E44" w:rsidRDefault="00352542" w:rsidP="004B7E44">
            <w:r>
              <w:rPr>
                <w:noProof/>
              </w:rPr>
              <mc:AlternateContent>
                <mc:Choice Requires="wps">
                  <w:drawing>
                    <wp:inline distT="0" distB="0" distL="0" distR="0" wp14:anchorId="2F2ABAE8" wp14:editId="51B7E27C">
                      <wp:extent cx="5138670" cy="1889760"/>
                      <wp:effectExtent l="0" t="0" r="0" b="0"/>
                      <wp:docPr id="3" name="Text Box 3"/>
                      <wp:cNvGraphicFramePr/>
                      <a:graphic xmlns:a="http://schemas.openxmlformats.org/drawingml/2006/main">
                        <a:graphicData uri="http://schemas.microsoft.com/office/word/2010/wordprocessingShape">
                          <wps:wsp>
                            <wps:cNvSpPr txBox="1"/>
                            <wps:spPr>
                              <a:xfrm>
                                <a:off x="0" y="0"/>
                                <a:ext cx="5138670" cy="1889760"/>
                              </a:xfrm>
                              <a:prstGeom prst="rect">
                                <a:avLst/>
                              </a:prstGeom>
                              <a:noFill/>
                              <a:ln w="6350">
                                <a:noFill/>
                              </a:ln>
                            </wps:spPr>
                            <wps:txbx>
                              <w:txbxContent>
                                <w:p w14:paraId="06424BC2" w14:textId="6F4B09FC" w:rsidR="00F21949" w:rsidRPr="00F21949" w:rsidRDefault="00F21949" w:rsidP="00352542">
                                  <w:pPr>
                                    <w:pStyle w:val="Subtitle"/>
                                    <w:rPr>
                                      <w:i/>
                                      <w:iCs/>
                                      <w:sz w:val="52"/>
                                      <w:szCs w:val="18"/>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2ABAE8" id="Text Box 3" o:spid="_x0000_s1027" type="#_x0000_t202" style="width:404.6pt;height:14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QuMQIAAFkEAAAOAAAAZHJzL2Uyb0RvYy54bWysVEuP2jAQvlfqf7B8LyG8lkWEFd0VVSW0&#10;uxJUezaOTSLZHtc2JPTXd+wAi7Y9Vb0445nxPL5vJvOHVityFM7XYAqa9/qUCMOhrM2+oD+2qy9T&#10;SnxgpmQKjCjoSXj6sPj8ad7YmRhABaoUjmAQ42eNLWgVgp1lmeeV0Mz3wAqDRglOs4BXt89KxxqM&#10;rlU26PcnWQOutA648B61T52RLlJ8KQUPL1J6EYgqKNYW0unSuYtntpiz2d4xW9X8XAb7hyo0qw0m&#10;vYZ6YoGRg6v/CKVr7sCDDD0OOgMpay5SD9hN3v/QzaZiVqReEBxvrzD5/xeWPx9fHanLgg4pMUwj&#10;RVvRBvIVWjKM6DTWz9BpY9EttKhGli96j8rYdCudjl9sh6AdcT5dsY3BOCrH+XA6uUMTR1s+nd7f&#10;TRL62ftz63z4JkCTKBTUIXkJU3Zc+4CloOvFJWYzsKqVSgQqQ5qCTobjfnpwteALZfBhbKIrNkqh&#10;3bWp5WsjOyhP2J+Dbj685asaa1gzH16Zw4HAunHIwwseUgHmgrNESQXu19/00R95QislDQ5YQf3P&#10;A3OCEvXdIIP3+WgUJzJdRuO7AV7crWV3azEH/Qg4wzmuk+VJjP5BXUTpQL/hLixjVjQxwzF3QcNF&#10;fAzd2OMucbFcJiecQcvC2mwsj6EjqhHhbfvGnD3TEJDBZ7iMIpt9YKPz7fhYHgLIOlEVce5QPcOP&#10;85sYPO9aXJDbe/J6/yMsfgMAAP//AwBQSwMEFAAGAAgAAAAhAOTZ8JHeAAAABQEAAA8AAABkcnMv&#10;ZG93bnJldi54bWxMj0FLw0AQhe+C/2GZgje7acCaxmxKCRRB9NDai7dJdpoEd2djdttGf72rF70M&#10;PN7jvW+K9WSNONPoe8cKFvMEBHHjdM+tgsPr9jYD4QOyRuOYFHySh3V5fVVgrt2Fd3Teh1bEEvY5&#10;KuhCGHIpfdORRT93A3H0jm60GKIcW6lHvMRya2SaJEtpsee40OFAVUfN+/5kFTxV2xfc1anNvkz1&#10;+HzcDB+HtzulbmbT5gFEoCn8heEHP6JDGZlqd2LthVEQHwm/N3pZskpB1ArS1f0SZFnI//TlNwAA&#10;AP//AwBQSwECLQAUAAYACAAAACEAtoM4kv4AAADhAQAAEwAAAAAAAAAAAAAAAAAAAAAAW0NvbnRl&#10;bnRfVHlwZXNdLnhtbFBLAQItABQABgAIAAAAIQA4/SH/1gAAAJQBAAALAAAAAAAAAAAAAAAAAC8B&#10;AABfcmVscy8ucmVsc1BLAQItABQABgAIAAAAIQAI3SQuMQIAAFkEAAAOAAAAAAAAAAAAAAAAAC4C&#10;AABkcnMvZTJvRG9jLnhtbFBLAQItABQABgAIAAAAIQDk2fCR3gAAAAUBAAAPAAAAAAAAAAAAAAAA&#10;AIsEAABkcnMvZG93bnJldi54bWxQSwUGAAAAAAQABADzAAAAlgUAAAAA&#10;" filled="f" stroked="f" strokeweight=".5pt">
                      <v:textbox>
                        <w:txbxContent>
                          <w:p w14:paraId="06424BC2" w14:textId="6F4B09FC" w:rsidR="00F21949" w:rsidRPr="00F21949" w:rsidRDefault="00F21949" w:rsidP="00352542">
                            <w:pPr>
                              <w:pStyle w:val="Subtitle"/>
                              <w:rPr>
                                <w:i/>
                                <w:iCs/>
                                <w:sz w:val="52"/>
                                <w:szCs w:val="18"/>
                                <w:lang w:val="en-CA"/>
                              </w:rPr>
                            </w:pPr>
                          </w:p>
                        </w:txbxContent>
                      </v:textbox>
                      <w10:anchorlock/>
                    </v:shape>
                  </w:pict>
                </mc:Fallback>
              </mc:AlternateContent>
            </w:r>
          </w:p>
        </w:tc>
      </w:tr>
      <w:tr w:rsidR="004B7E44" w14:paraId="2378E71C" w14:textId="77777777" w:rsidTr="00F21949">
        <w:trPr>
          <w:trHeight w:val="3814"/>
        </w:trPr>
        <w:tc>
          <w:tcPr>
            <w:tcW w:w="8856" w:type="dxa"/>
            <w:tcBorders>
              <w:top w:val="nil"/>
              <w:left w:val="nil"/>
              <w:bottom w:val="nil"/>
              <w:right w:val="nil"/>
            </w:tcBorders>
            <w:vAlign w:val="bottom"/>
          </w:tcPr>
          <w:p w14:paraId="203DE56D" w14:textId="76367046" w:rsidR="004B7E44" w:rsidRDefault="004B7E44" w:rsidP="004B7E44">
            <w:pPr>
              <w:rPr>
                <w:noProof/>
              </w:rPr>
            </w:pPr>
          </w:p>
          <w:p w14:paraId="01974684" w14:textId="0A6A66AF" w:rsidR="004B7E44" w:rsidRDefault="004B7E44" w:rsidP="004B7E44">
            <w:pPr>
              <w:rPr>
                <w:noProof/>
              </w:rPr>
            </w:pPr>
          </w:p>
        </w:tc>
      </w:tr>
    </w:tbl>
    <w:p w14:paraId="7046D6A4" w14:textId="388D1E2D" w:rsidR="004B7E44" w:rsidRDefault="004B7E44" w:rsidP="004B7E44">
      <w:r>
        <w:rPr>
          <w:noProof/>
        </w:rPr>
        <w:drawing>
          <wp:anchor distT="0" distB="0" distL="114300" distR="114300" simplePos="0" relativeHeight="251658240" behindDoc="1" locked="0" layoutInCell="1" allowOverlap="1" wp14:anchorId="0F709974" wp14:editId="6DBBC01E">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6C63BF4" wp14:editId="0DF6DFA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k="http://schemas.microsoft.com/office/drawing/2018/sketchyshapes" xmlns:c="http://schemas.openxmlformats.org/drawingml/2006/chart" xmlns:a16="http://schemas.microsoft.com/office/drawing/2014/main" xmlns:a14="http://schemas.microsoft.com/office/drawing/2010/main" xmlns:pic="http://schemas.openxmlformats.org/drawingml/2006/picture" xmlns:a="http://schemas.openxmlformats.org/drawingml/2006/main">
            <w:pict>
              <v:rect id="Rectangle 2"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colored rectangle" o:spid="_x0000_s1026" fillcolor="#a4063e [3204]" stroked="f" strokeweight="2pt" w14:anchorId="653E9C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w10:wrap anchory="page"/>
              </v:rect>
            </w:pict>
          </mc:Fallback>
        </mc:AlternateContent>
      </w:r>
    </w:p>
    <w:p w14:paraId="68A54321" w14:textId="6AABE59F" w:rsidR="004B7E44" w:rsidRDefault="004B7E44">
      <w:pPr>
        <w:spacing w:after="200"/>
      </w:pPr>
      <w:r>
        <w:br w:type="page"/>
      </w:r>
    </w:p>
    <w:p w14:paraId="4275FD37" w14:textId="4BFCBF64" w:rsidR="004B7E44" w:rsidRDefault="00352542" w:rsidP="004B7E44">
      <w:pPr>
        <w:pStyle w:val="Heading3"/>
        <w:rPr>
          <w:b/>
          <w:i w:val="0"/>
          <w:sz w:val="44"/>
        </w:rPr>
      </w:pPr>
      <w:r>
        <w:rPr>
          <w:rStyle w:val="normaltextrun"/>
          <w:rFonts w:ascii="Franklin Gothic Book" w:hAnsi="Franklin Gothic Book"/>
          <w:b/>
          <w:bCs/>
          <w:color w:val="000000"/>
          <w:sz w:val="44"/>
          <w:szCs w:val="44"/>
          <w:bdr w:val="none" w:sz="0" w:space="0" w:color="auto" w:frame="1"/>
        </w:rPr>
        <w:lastRenderedPageBreak/>
        <w:t>Executive Summary</w:t>
      </w:r>
    </w:p>
    <w:p w14:paraId="438009D0" w14:textId="77777777" w:rsidR="004B7E44" w:rsidRDefault="004B7E44" w:rsidP="71DC800E">
      <w:pPr>
        <w:rPr>
          <w:rFonts w:ascii="Times New Roman" w:eastAsia="Times New Roman" w:hAnsi="Times New Roman" w:cs="Times New Roman"/>
          <w:color w:val="auto"/>
          <w:sz w:val="24"/>
          <w:szCs w:val="24"/>
        </w:rPr>
      </w:pPr>
    </w:p>
    <w:p w14:paraId="05BCE1DB" w14:textId="0B945611" w:rsidR="32A7BE68" w:rsidRDefault="32A7BE68" w:rsidP="000E0486">
      <w:pPr>
        <w:spacing w:line="240" w:lineRule="auto"/>
        <w:jc w:val="both"/>
        <w:rPr>
          <w:rFonts w:ascii="Times New Roman" w:eastAsia="Times New Roman" w:hAnsi="Times New Roman" w:cs="Times New Roman"/>
          <w:color w:val="auto"/>
          <w:sz w:val="24"/>
          <w:szCs w:val="24"/>
        </w:rPr>
      </w:pPr>
      <w:r w:rsidRPr="71DC800E">
        <w:rPr>
          <w:rFonts w:ascii="Times New Roman" w:eastAsia="Times New Roman" w:hAnsi="Times New Roman" w:cs="Times New Roman"/>
          <w:color w:val="auto"/>
          <w:sz w:val="24"/>
          <w:szCs w:val="24"/>
        </w:rPr>
        <w:t xml:space="preserve">This </w:t>
      </w:r>
      <w:r w:rsidR="7C54623D" w:rsidRPr="71DC800E">
        <w:rPr>
          <w:rFonts w:ascii="Times New Roman" w:eastAsia="Times New Roman" w:hAnsi="Times New Roman" w:cs="Times New Roman"/>
          <w:color w:val="auto"/>
          <w:sz w:val="24"/>
          <w:szCs w:val="24"/>
        </w:rPr>
        <w:t xml:space="preserve">report will analyze </w:t>
      </w:r>
      <w:r w:rsidR="25D08F67" w:rsidRPr="71DC800E">
        <w:rPr>
          <w:rFonts w:ascii="Times New Roman" w:eastAsia="Times New Roman" w:hAnsi="Times New Roman" w:cs="Times New Roman"/>
          <w:color w:val="auto"/>
          <w:sz w:val="24"/>
          <w:szCs w:val="24"/>
        </w:rPr>
        <w:t xml:space="preserve">the work conducted by JARVIS Consulting Group in relation to leveraging </w:t>
      </w:r>
      <w:r w:rsidR="00DF65EE">
        <w:rPr>
          <w:rFonts w:ascii="Times New Roman" w:eastAsia="Times New Roman" w:hAnsi="Times New Roman" w:cs="Times New Roman"/>
          <w:color w:val="auto"/>
          <w:sz w:val="24"/>
          <w:szCs w:val="24"/>
        </w:rPr>
        <w:t xml:space="preserve">unsupervised </w:t>
      </w:r>
      <w:r w:rsidR="25D08F67" w:rsidRPr="71DC800E">
        <w:rPr>
          <w:rFonts w:ascii="Times New Roman" w:eastAsia="Times New Roman" w:hAnsi="Times New Roman" w:cs="Times New Roman"/>
          <w:color w:val="auto"/>
          <w:sz w:val="24"/>
          <w:szCs w:val="24"/>
        </w:rPr>
        <w:t xml:space="preserve">ML techniques at </w:t>
      </w:r>
      <w:r w:rsidR="00D3033E">
        <w:rPr>
          <w:rFonts w:ascii="Times New Roman" w:eastAsia="Times New Roman" w:hAnsi="Times New Roman" w:cs="Times New Roman"/>
          <w:color w:val="auto"/>
          <w:sz w:val="24"/>
          <w:szCs w:val="24"/>
        </w:rPr>
        <w:t>Casino</w:t>
      </w:r>
      <w:r w:rsidR="25D08F67" w:rsidRPr="71DC800E">
        <w:rPr>
          <w:rFonts w:ascii="Times New Roman" w:eastAsia="Times New Roman" w:hAnsi="Times New Roman" w:cs="Times New Roman"/>
          <w:color w:val="auto"/>
          <w:sz w:val="24"/>
          <w:szCs w:val="24"/>
        </w:rPr>
        <w:t xml:space="preserve"> Woodbine. As a background, </w:t>
      </w:r>
      <w:r w:rsidR="00D3033E">
        <w:rPr>
          <w:rFonts w:ascii="Times New Roman" w:eastAsia="Times New Roman" w:hAnsi="Times New Roman" w:cs="Times New Roman"/>
          <w:color w:val="auto"/>
          <w:sz w:val="24"/>
          <w:szCs w:val="24"/>
        </w:rPr>
        <w:t>Casino</w:t>
      </w:r>
      <w:r w:rsidR="25D08F67" w:rsidRPr="71DC800E">
        <w:rPr>
          <w:rFonts w:ascii="Times New Roman" w:eastAsia="Times New Roman" w:hAnsi="Times New Roman" w:cs="Times New Roman"/>
          <w:color w:val="auto"/>
          <w:sz w:val="24"/>
          <w:szCs w:val="24"/>
        </w:rPr>
        <w:t xml:space="preserve"> Woodbine </w:t>
      </w:r>
      <w:r w:rsidR="6F750EBD" w:rsidRPr="71DC800E">
        <w:rPr>
          <w:rFonts w:ascii="Times New Roman" w:eastAsia="Times New Roman" w:hAnsi="Times New Roman" w:cs="Times New Roman"/>
          <w:color w:val="auto"/>
          <w:sz w:val="24"/>
          <w:szCs w:val="24"/>
        </w:rPr>
        <w:t xml:space="preserve">was looking for a </w:t>
      </w:r>
      <w:r w:rsidR="35049A56" w:rsidRPr="71DC800E">
        <w:rPr>
          <w:rFonts w:ascii="Times New Roman" w:eastAsia="Times New Roman" w:hAnsi="Times New Roman" w:cs="Times New Roman"/>
          <w:color w:val="auto"/>
          <w:sz w:val="24"/>
          <w:szCs w:val="24"/>
        </w:rPr>
        <w:t xml:space="preserve">new </w:t>
      </w:r>
      <w:r w:rsidR="6F750EBD" w:rsidRPr="71DC800E">
        <w:rPr>
          <w:rFonts w:ascii="Times New Roman" w:eastAsia="Times New Roman" w:hAnsi="Times New Roman" w:cs="Times New Roman"/>
          <w:color w:val="auto"/>
          <w:sz w:val="24"/>
          <w:szCs w:val="24"/>
        </w:rPr>
        <w:t xml:space="preserve">way to build </w:t>
      </w:r>
      <w:r w:rsidR="7559B476" w:rsidRPr="71DC800E">
        <w:rPr>
          <w:rFonts w:ascii="Times New Roman" w:eastAsia="Times New Roman" w:hAnsi="Times New Roman" w:cs="Times New Roman"/>
          <w:color w:val="auto"/>
          <w:sz w:val="24"/>
          <w:szCs w:val="24"/>
        </w:rPr>
        <w:t xml:space="preserve">a </w:t>
      </w:r>
      <w:r w:rsidR="6F750EBD" w:rsidRPr="71DC800E">
        <w:rPr>
          <w:rFonts w:ascii="Times New Roman" w:eastAsia="Times New Roman" w:hAnsi="Times New Roman" w:cs="Times New Roman"/>
          <w:color w:val="auto"/>
          <w:sz w:val="24"/>
          <w:szCs w:val="24"/>
        </w:rPr>
        <w:t xml:space="preserve">more personalized experience for its customer base. Currently the </w:t>
      </w:r>
      <w:r w:rsidR="00D3033E">
        <w:rPr>
          <w:rFonts w:ascii="Times New Roman" w:eastAsia="Times New Roman" w:hAnsi="Times New Roman" w:cs="Times New Roman"/>
          <w:color w:val="auto"/>
          <w:sz w:val="24"/>
          <w:szCs w:val="24"/>
        </w:rPr>
        <w:t>Casino</w:t>
      </w:r>
      <w:r w:rsidR="6F750EBD" w:rsidRPr="71DC800E">
        <w:rPr>
          <w:rFonts w:ascii="Times New Roman" w:eastAsia="Times New Roman" w:hAnsi="Times New Roman" w:cs="Times New Roman"/>
          <w:color w:val="auto"/>
          <w:sz w:val="24"/>
          <w:szCs w:val="24"/>
        </w:rPr>
        <w:t xml:space="preserve"> leverages a </w:t>
      </w:r>
      <w:r w:rsidR="03017075" w:rsidRPr="71DC800E">
        <w:rPr>
          <w:rFonts w:ascii="Times New Roman" w:eastAsia="Times New Roman" w:hAnsi="Times New Roman" w:cs="Times New Roman"/>
          <w:color w:val="auto"/>
          <w:sz w:val="24"/>
          <w:szCs w:val="24"/>
        </w:rPr>
        <w:t>one-dimensional</w:t>
      </w:r>
      <w:r w:rsidR="6F750EBD" w:rsidRPr="71DC800E">
        <w:rPr>
          <w:rFonts w:ascii="Times New Roman" w:eastAsia="Times New Roman" w:hAnsi="Times New Roman" w:cs="Times New Roman"/>
          <w:color w:val="auto"/>
          <w:sz w:val="24"/>
          <w:szCs w:val="24"/>
        </w:rPr>
        <w:t xml:space="preserve"> tiering system based on Gold. Si</w:t>
      </w:r>
      <w:r w:rsidR="266A6E78" w:rsidRPr="71DC800E">
        <w:rPr>
          <w:rFonts w:ascii="Times New Roman" w:eastAsia="Times New Roman" w:hAnsi="Times New Roman" w:cs="Times New Roman"/>
          <w:color w:val="auto"/>
          <w:sz w:val="24"/>
          <w:szCs w:val="24"/>
        </w:rPr>
        <w:t xml:space="preserve">lver and Rewards </w:t>
      </w:r>
      <w:r w:rsidR="7D0CB783" w:rsidRPr="71DC800E">
        <w:rPr>
          <w:rFonts w:ascii="Times New Roman" w:eastAsia="Times New Roman" w:hAnsi="Times New Roman" w:cs="Times New Roman"/>
          <w:color w:val="auto"/>
          <w:sz w:val="24"/>
          <w:szCs w:val="24"/>
        </w:rPr>
        <w:t xml:space="preserve">tiers. These tiers are then used for planning purposes by the </w:t>
      </w:r>
      <w:r w:rsidR="00D3033E">
        <w:rPr>
          <w:rFonts w:ascii="Times New Roman" w:eastAsia="Times New Roman" w:hAnsi="Times New Roman" w:cs="Times New Roman"/>
          <w:color w:val="auto"/>
          <w:sz w:val="24"/>
          <w:szCs w:val="24"/>
        </w:rPr>
        <w:t>Casino</w:t>
      </w:r>
      <w:r w:rsidR="7D0CB783" w:rsidRPr="71DC800E">
        <w:rPr>
          <w:rFonts w:ascii="Times New Roman" w:eastAsia="Times New Roman" w:hAnsi="Times New Roman" w:cs="Times New Roman"/>
          <w:color w:val="auto"/>
          <w:sz w:val="24"/>
          <w:szCs w:val="24"/>
        </w:rPr>
        <w:t xml:space="preserve"> to schedule and develop marketing campaigns. However, in </w:t>
      </w:r>
      <w:r w:rsidR="1C39C174" w:rsidRPr="71DC800E">
        <w:rPr>
          <w:rFonts w:ascii="Times New Roman" w:eastAsia="Times New Roman" w:hAnsi="Times New Roman" w:cs="Times New Roman"/>
          <w:color w:val="auto"/>
          <w:sz w:val="24"/>
          <w:szCs w:val="24"/>
        </w:rPr>
        <w:t>today's</w:t>
      </w:r>
      <w:r w:rsidR="7D0CB783" w:rsidRPr="71DC800E">
        <w:rPr>
          <w:rFonts w:ascii="Times New Roman" w:eastAsia="Times New Roman" w:hAnsi="Times New Roman" w:cs="Times New Roman"/>
          <w:color w:val="auto"/>
          <w:sz w:val="24"/>
          <w:szCs w:val="24"/>
        </w:rPr>
        <w:t xml:space="preserve"> competitive environment, customers want more relevant content </w:t>
      </w:r>
      <w:r w:rsidR="1616D6AD" w:rsidRPr="71DC800E">
        <w:rPr>
          <w:rFonts w:ascii="Times New Roman" w:eastAsia="Times New Roman" w:hAnsi="Times New Roman" w:cs="Times New Roman"/>
          <w:color w:val="auto"/>
          <w:sz w:val="24"/>
          <w:szCs w:val="24"/>
        </w:rPr>
        <w:t>that suits the</w:t>
      </w:r>
      <w:r w:rsidR="78E62199" w:rsidRPr="71DC800E">
        <w:rPr>
          <w:rFonts w:ascii="Times New Roman" w:eastAsia="Times New Roman" w:hAnsi="Times New Roman" w:cs="Times New Roman"/>
          <w:color w:val="auto"/>
          <w:sz w:val="24"/>
          <w:szCs w:val="24"/>
        </w:rPr>
        <w:t>ir</w:t>
      </w:r>
      <w:r w:rsidR="1616D6AD" w:rsidRPr="71DC800E">
        <w:rPr>
          <w:rFonts w:ascii="Times New Roman" w:eastAsia="Times New Roman" w:hAnsi="Times New Roman" w:cs="Times New Roman"/>
          <w:color w:val="auto"/>
          <w:sz w:val="24"/>
          <w:szCs w:val="24"/>
        </w:rPr>
        <w:t xml:space="preserve"> needs and preferences. As a result, unsupervised ML techniques were leveraged using data from Woodbine’s </w:t>
      </w:r>
      <w:r w:rsidR="5FCBE87F" w:rsidRPr="71DC800E">
        <w:rPr>
          <w:rFonts w:ascii="Times New Roman" w:eastAsia="Times New Roman" w:hAnsi="Times New Roman" w:cs="Times New Roman"/>
          <w:color w:val="auto"/>
          <w:sz w:val="24"/>
          <w:szCs w:val="24"/>
        </w:rPr>
        <w:t>loyalty</w:t>
      </w:r>
      <w:r w:rsidR="1616D6AD" w:rsidRPr="71DC800E">
        <w:rPr>
          <w:rFonts w:ascii="Times New Roman" w:eastAsia="Times New Roman" w:hAnsi="Times New Roman" w:cs="Times New Roman"/>
          <w:color w:val="auto"/>
          <w:sz w:val="24"/>
          <w:szCs w:val="24"/>
        </w:rPr>
        <w:t xml:space="preserve"> program to identify and </w:t>
      </w:r>
      <w:r w:rsidR="68F1D414" w:rsidRPr="71DC800E">
        <w:rPr>
          <w:rFonts w:ascii="Times New Roman" w:eastAsia="Times New Roman" w:hAnsi="Times New Roman" w:cs="Times New Roman"/>
          <w:color w:val="auto"/>
          <w:sz w:val="24"/>
          <w:szCs w:val="24"/>
        </w:rPr>
        <w:t xml:space="preserve">build seven </w:t>
      </w:r>
      <w:r w:rsidR="74175863" w:rsidRPr="71DC800E">
        <w:rPr>
          <w:rFonts w:ascii="Times New Roman" w:eastAsia="Times New Roman" w:hAnsi="Times New Roman" w:cs="Times New Roman"/>
          <w:color w:val="auto"/>
          <w:sz w:val="24"/>
          <w:szCs w:val="24"/>
        </w:rPr>
        <w:t xml:space="preserve">customer </w:t>
      </w:r>
      <w:r w:rsidR="68F1D414" w:rsidRPr="71DC800E">
        <w:rPr>
          <w:rFonts w:ascii="Times New Roman" w:eastAsia="Times New Roman" w:hAnsi="Times New Roman" w:cs="Times New Roman"/>
          <w:color w:val="auto"/>
          <w:sz w:val="24"/>
          <w:szCs w:val="24"/>
        </w:rPr>
        <w:t>personas</w:t>
      </w:r>
      <w:r w:rsidR="00DF65EE">
        <w:rPr>
          <w:rFonts w:ascii="Times New Roman" w:eastAsia="Times New Roman" w:hAnsi="Times New Roman" w:cs="Times New Roman"/>
          <w:color w:val="auto"/>
          <w:sz w:val="24"/>
          <w:szCs w:val="24"/>
        </w:rPr>
        <w:t xml:space="preserve"> based on </w:t>
      </w:r>
      <w:r w:rsidR="00366F70">
        <w:rPr>
          <w:rFonts w:ascii="Times New Roman" w:eastAsia="Times New Roman" w:hAnsi="Times New Roman" w:cs="Times New Roman"/>
          <w:color w:val="auto"/>
          <w:sz w:val="24"/>
          <w:szCs w:val="24"/>
        </w:rPr>
        <w:t>a</w:t>
      </w:r>
      <w:r w:rsidR="00DF65EE">
        <w:rPr>
          <w:rFonts w:ascii="Times New Roman" w:eastAsia="Times New Roman" w:hAnsi="Times New Roman" w:cs="Times New Roman"/>
          <w:color w:val="auto"/>
          <w:sz w:val="24"/>
          <w:szCs w:val="24"/>
        </w:rPr>
        <w:t xml:space="preserve"> hierarchical clustering algorithm</w:t>
      </w:r>
      <w:r w:rsidR="68F1D414" w:rsidRPr="71DC800E">
        <w:rPr>
          <w:rFonts w:ascii="Times New Roman" w:eastAsia="Times New Roman" w:hAnsi="Times New Roman" w:cs="Times New Roman"/>
          <w:color w:val="auto"/>
          <w:sz w:val="24"/>
          <w:szCs w:val="24"/>
        </w:rPr>
        <w:t>.</w:t>
      </w:r>
      <w:r w:rsidR="204AA0C7" w:rsidRPr="71DC800E">
        <w:rPr>
          <w:rFonts w:ascii="Times New Roman" w:eastAsia="Times New Roman" w:hAnsi="Times New Roman" w:cs="Times New Roman"/>
          <w:color w:val="auto"/>
          <w:sz w:val="24"/>
          <w:szCs w:val="24"/>
        </w:rPr>
        <w:t xml:space="preserve"> These personas would serve as an internal segmentation </w:t>
      </w:r>
      <w:r w:rsidR="04F85802" w:rsidRPr="71DC800E">
        <w:rPr>
          <w:rFonts w:ascii="Times New Roman" w:eastAsia="Times New Roman" w:hAnsi="Times New Roman" w:cs="Times New Roman"/>
          <w:color w:val="auto"/>
          <w:sz w:val="24"/>
          <w:szCs w:val="24"/>
        </w:rPr>
        <w:t>for</w:t>
      </w:r>
      <w:r w:rsidR="204AA0C7" w:rsidRPr="71DC800E">
        <w:rPr>
          <w:rFonts w:ascii="Times New Roman" w:eastAsia="Times New Roman" w:hAnsi="Times New Roman" w:cs="Times New Roman"/>
          <w:color w:val="auto"/>
          <w:sz w:val="24"/>
          <w:szCs w:val="24"/>
        </w:rPr>
        <w:t xml:space="preserve"> Woodbine</w:t>
      </w:r>
      <w:r w:rsidR="66633211" w:rsidRPr="71DC800E">
        <w:rPr>
          <w:rFonts w:ascii="Times New Roman" w:eastAsia="Times New Roman" w:hAnsi="Times New Roman" w:cs="Times New Roman"/>
          <w:color w:val="auto"/>
          <w:sz w:val="24"/>
          <w:szCs w:val="24"/>
        </w:rPr>
        <w:t xml:space="preserve"> that</w:t>
      </w:r>
      <w:r w:rsidR="204AA0C7" w:rsidRPr="71DC800E">
        <w:rPr>
          <w:rFonts w:ascii="Times New Roman" w:eastAsia="Times New Roman" w:hAnsi="Times New Roman" w:cs="Times New Roman"/>
          <w:color w:val="auto"/>
          <w:sz w:val="24"/>
          <w:szCs w:val="24"/>
        </w:rPr>
        <w:t xml:space="preserve"> </w:t>
      </w:r>
      <w:r w:rsidR="4F5E0AE9" w:rsidRPr="71DC800E">
        <w:rPr>
          <w:rFonts w:ascii="Times New Roman" w:eastAsia="Times New Roman" w:hAnsi="Times New Roman" w:cs="Times New Roman"/>
          <w:color w:val="auto"/>
          <w:sz w:val="24"/>
          <w:szCs w:val="24"/>
        </w:rPr>
        <w:t>would be</w:t>
      </w:r>
      <w:r w:rsidR="204AA0C7" w:rsidRPr="71DC800E">
        <w:rPr>
          <w:rFonts w:ascii="Times New Roman" w:eastAsia="Times New Roman" w:hAnsi="Times New Roman" w:cs="Times New Roman"/>
          <w:color w:val="auto"/>
          <w:sz w:val="24"/>
          <w:szCs w:val="24"/>
        </w:rPr>
        <w:t xml:space="preserve"> leverage</w:t>
      </w:r>
      <w:r w:rsidR="1E1123EF" w:rsidRPr="71DC800E">
        <w:rPr>
          <w:rFonts w:ascii="Times New Roman" w:eastAsia="Times New Roman" w:hAnsi="Times New Roman" w:cs="Times New Roman"/>
          <w:color w:val="auto"/>
          <w:sz w:val="24"/>
          <w:szCs w:val="24"/>
        </w:rPr>
        <w:t>d</w:t>
      </w:r>
      <w:r w:rsidR="204AA0C7" w:rsidRPr="71DC800E">
        <w:rPr>
          <w:rFonts w:ascii="Times New Roman" w:eastAsia="Times New Roman" w:hAnsi="Times New Roman" w:cs="Times New Roman"/>
          <w:color w:val="auto"/>
          <w:sz w:val="24"/>
          <w:szCs w:val="24"/>
        </w:rPr>
        <w:t xml:space="preserve"> for </w:t>
      </w:r>
      <w:r w:rsidR="62BE5407" w:rsidRPr="71DC800E">
        <w:rPr>
          <w:rFonts w:ascii="Times New Roman" w:eastAsia="Times New Roman" w:hAnsi="Times New Roman" w:cs="Times New Roman"/>
          <w:color w:val="auto"/>
          <w:sz w:val="24"/>
          <w:szCs w:val="24"/>
        </w:rPr>
        <w:t>more personalized targeted campaigns</w:t>
      </w:r>
      <w:r w:rsidR="204AA0C7" w:rsidRPr="71DC800E">
        <w:rPr>
          <w:rFonts w:ascii="Times New Roman" w:eastAsia="Times New Roman" w:hAnsi="Times New Roman" w:cs="Times New Roman"/>
          <w:color w:val="auto"/>
          <w:sz w:val="24"/>
          <w:szCs w:val="24"/>
        </w:rPr>
        <w:t xml:space="preserve">. </w:t>
      </w:r>
      <w:r w:rsidR="68F1D414" w:rsidRPr="71DC800E">
        <w:rPr>
          <w:rFonts w:ascii="Times New Roman" w:eastAsia="Times New Roman" w:hAnsi="Times New Roman" w:cs="Times New Roman"/>
          <w:color w:val="auto"/>
          <w:sz w:val="24"/>
          <w:szCs w:val="24"/>
        </w:rPr>
        <w:t xml:space="preserve"> </w:t>
      </w:r>
    </w:p>
    <w:p w14:paraId="15F730AE" w14:textId="1CCCC5E6" w:rsidR="71DC800E" w:rsidRDefault="71DC800E" w:rsidP="000E0486">
      <w:pPr>
        <w:spacing w:line="240" w:lineRule="auto"/>
        <w:jc w:val="both"/>
        <w:rPr>
          <w:rFonts w:ascii="Times New Roman" w:eastAsia="Times New Roman" w:hAnsi="Times New Roman" w:cs="Times New Roman"/>
          <w:color w:val="auto"/>
          <w:sz w:val="24"/>
          <w:szCs w:val="24"/>
        </w:rPr>
      </w:pPr>
    </w:p>
    <w:p w14:paraId="151962F4" w14:textId="31567411" w:rsidR="18CD6A6C" w:rsidRDefault="18CD6A6C" w:rsidP="000E0486">
      <w:pPr>
        <w:spacing w:line="240" w:lineRule="auto"/>
        <w:jc w:val="both"/>
        <w:rPr>
          <w:rFonts w:ascii="Times New Roman" w:eastAsia="Times New Roman" w:hAnsi="Times New Roman" w:cs="Times New Roman"/>
          <w:color w:val="auto"/>
          <w:sz w:val="24"/>
          <w:szCs w:val="24"/>
        </w:rPr>
      </w:pPr>
      <w:r w:rsidRPr="71DC800E">
        <w:rPr>
          <w:rFonts w:ascii="Times New Roman" w:eastAsia="Times New Roman" w:hAnsi="Times New Roman" w:cs="Times New Roman"/>
          <w:color w:val="auto"/>
          <w:sz w:val="24"/>
          <w:szCs w:val="24"/>
        </w:rPr>
        <w:t xml:space="preserve">The data used for the clustering algorithm included customer ID level data. Features of the dataset </w:t>
      </w:r>
      <w:r w:rsidR="117AB379" w:rsidRPr="71DC800E">
        <w:rPr>
          <w:rFonts w:ascii="Times New Roman" w:eastAsia="Times New Roman" w:hAnsi="Times New Roman" w:cs="Times New Roman"/>
          <w:color w:val="auto"/>
          <w:sz w:val="24"/>
          <w:szCs w:val="24"/>
        </w:rPr>
        <w:t>comprised of</w:t>
      </w:r>
      <w:r w:rsidRPr="71DC800E">
        <w:rPr>
          <w:rFonts w:ascii="Times New Roman" w:eastAsia="Times New Roman" w:hAnsi="Times New Roman" w:cs="Times New Roman"/>
          <w:color w:val="auto"/>
          <w:sz w:val="24"/>
          <w:szCs w:val="24"/>
        </w:rPr>
        <w:t xml:space="preserve"> a wide range of types from categorical to numerical </w:t>
      </w:r>
      <w:r w:rsidR="356AA57C" w:rsidRPr="71DC800E">
        <w:rPr>
          <w:rFonts w:ascii="Times New Roman" w:eastAsia="Times New Roman" w:hAnsi="Times New Roman" w:cs="Times New Roman"/>
          <w:color w:val="auto"/>
          <w:sz w:val="24"/>
          <w:szCs w:val="24"/>
        </w:rPr>
        <w:t>ones</w:t>
      </w:r>
      <w:r w:rsidRPr="71DC800E">
        <w:rPr>
          <w:rFonts w:ascii="Times New Roman" w:eastAsia="Times New Roman" w:hAnsi="Times New Roman" w:cs="Times New Roman"/>
          <w:color w:val="auto"/>
          <w:sz w:val="24"/>
          <w:szCs w:val="24"/>
        </w:rPr>
        <w:t>.</w:t>
      </w:r>
      <w:r w:rsidR="2E06E0BF" w:rsidRPr="71DC800E">
        <w:rPr>
          <w:rFonts w:ascii="Times New Roman" w:eastAsia="Times New Roman" w:hAnsi="Times New Roman" w:cs="Times New Roman"/>
          <w:color w:val="auto"/>
          <w:sz w:val="24"/>
          <w:szCs w:val="24"/>
        </w:rPr>
        <w:t xml:space="preserve"> These included demographic data points such as gender, </w:t>
      </w:r>
      <w:proofErr w:type="gramStart"/>
      <w:r w:rsidR="2E06E0BF" w:rsidRPr="71DC800E">
        <w:rPr>
          <w:rFonts w:ascii="Times New Roman" w:eastAsia="Times New Roman" w:hAnsi="Times New Roman" w:cs="Times New Roman"/>
          <w:color w:val="auto"/>
          <w:sz w:val="24"/>
          <w:szCs w:val="24"/>
        </w:rPr>
        <w:t>city</w:t>
      </w:r>
      <w:proofErr w:type="gramEnd"/>
      <w:r w:rsidR="227CA722" w:rsidRPr="71DC800E">
        <w:rPr>
          <w:rFonts w:ascii="Times New Roman" w:eastAsia="Times New Roman" w:hAnsi="Times New Roman" w:cs="Times New Roman"/>
          <w:color w:val="auto"/>
          <w:sz w:val="24"/>
          <w:szCs w:val="24"/>
        </w:rPr>
        <w:t xml:space="preserve"> and</w:t>
      </w:r>
      <w:r w:rsidR="2E06E0BF" w:rsidRPr="71DC800E">
        <w:rPr>
          <w:rFonts w:ascii="Times New Roman" w:eastAsia="Times New Roman" w:hAnsi="Times New Roman" w:cs="Times New Roman"/>
          <w:color w:val="auto"/>
          <w:sz w:val="24"/>
          <w:szCs w:val="24"/>
        </w:rPr>
        <w:t xml:space="preserve"> marketing consent preferences, to numerical features such as </w:t>
      </w:r>
      <w:r w:rsidR="1E3001D8" w:rsidRPr="71DC800E">
        <w:rPr>
          <w:rFonts w:ascii="Times New Roman" w:eastAsia="Times New Roman" w:hAnsi="Times New Roman" w:cs="Times New Roman"/>
          <w:color w:val="auto"/>
          <w:sz w:val="24"/>
          <w:szCs w:val="24"/>
        </w:rPr>
        <w:t xml:space="preserve">monetary KPIs, frequency metrics and marketing comp data. </w:t>
      </w:r>
      <w:r w:rsidR="32DAD21F" w:rsidRPr="71DC800E">
        <w:rPr>
          <w:rFonts w:ascii="Times New Roman" w:eastAsia="Times New Roman" w:hAnsi="Times New Roman" w:cs="Times New Roman"/>
          <w:color w:val="auto"/>
          <w:sz w:val="24"/>
          <w:szCs w:val="24"/>
        </w:rPr>
        <w:t>Using</w:t>
      </w:r>
      <w:r w:rsidR="1E3001D8" w:rsidRPr="71DC800E">
        <w:rPr>
          <w:rFonts w:ascii="Times New Roman" w:eastAsia="Times New Roman" w:hAnsi="Times New Roman" w:cs="Times New Roman"/>
          <w:color w:val="auto"/>
          <w:sz w:val="24"/>
          <w:szCs w:val="24"/>
        </w:rPr>
        <w:t xml:space="preserve"> feature engineering, additional features were generated </w:t>
      </w:r>
      <w:r w:rsidR="00366F70" w:rsidRPr="71DC800E">
        <w:rPr>
          <w:rFonts w:ascii="Times New Roman" w:eastAsia="Times New Roman" w:hAnsi="Times New Roman" w:cs="Times New Roman"/>
          <w:color w:val="auto"/>
          <w:sz w:val="24"/>
          <w:szCs w:val="24"/>
        </w:rPr>
        <w:t>to</w:t>
      </w:r>
      <w:r w:rsidR="1E3001D8" w:rsidRPr="71DC800E">
        <w:rPr>
          <w:rFonts w:ascii="Times New Roman" w:eastAsia="Times New Roman" w:hAnsi="Times New Roman" w:cs="Times New Roman"/>
          <w:color w:val="auto"/>
          <w:sz w:val="24"/>
          <w:szCs w:val="24"/>
        </w:rPr>
        <w:t xml:space="preserve"> provide </w:t>
      </w:r>
      <w:r w:rsidR="76D76DBD" w:rsidRPr="71DC800E">
        <w:rPr>
          <w:rFonts w:ascii="Times New Roman" w:eastAsia="Times New Roman" w:hAnsi="Times New Roman" w:cs="Times New Roman"/>
          <w:color w:val="auto"/>
          <w:sz w:val="24"/>
          <w:szCs w:val="24"/>
        </w:rPr>
        <w:t>better behavioral indicators</w:t>
      </w:r>
      <w:r w:rsidR="761C8C67" w:rsidRPr="71DC800E">
        <w:rPr>
          <w:rFonts w:ascii="Times New Roman" w:eastAsia="Times New Roman" w:hAnsi="Times New Roman" w:cs="Times New Roman"/>
          <w:color w:val="auto"/>
          <w:sz w:val="24"/>
          <w:szCs w:val="24"/>
        </w:rPr>
        <w:t>.</w:t>
      </w:r>
      <w:r w:rsidR="2635D84C" w:rsidRPr="71DC800E">
        <w:rPr>
          <w:rFonts w:ascii="Times New Roman" w:eastAsia="Times New Roman" w:hAnsi="Times New Roman" w:cs="Times New Roman"/>
          <w:color w:val="auto"/>
          <w:sz w:val="24"/>
          <w:szCs w:val="24"/>
        </w:rPr>
        <w:t xml:space="preserve"> For example, a lapse flag was created to identify players that churned over the course of the previous 12 months. Using pre-</w:t>
      </w:r>
      <w:r w:rsidR="4F768764" w:rsidRPr="71DC800E">
        <w:rPr>
          <w:rFonts w:ascii="Times New Roman" w:eastAsia="Times New Roman" w:hAnsi="Times New Roman" w:cs="Times New Roman"/>
          <w:color w:val="auto"/>
          <w:sz w:val="24"/>
          <w:szCs w:val="24"/>
        </w:rPr>
        <w:t>existing features</w:t>
      </w:r>
      <w:r w:rsidR="4B4F5124" w:rsidRPr="71DC800E">
        <w:rPr>
          <w:rFonts w:ascii="Times New Roman" w:eastAsia="Times New Roman" w:hAnsi="Times New Roman" w:cs="Times New Roman"/>
          <w:color w:val="auto"/>
          <w:sz w:val="24"/>
          <w:szCs w:val="24"/>
        </w:rPr>
        <w:t xml:space="preserve"> provided by Woodbine in addition to engineered ones, the dataset was run through a </w:t>
      </w:r>
      <w:r w:rsidR="6FBDAAAE" w:rsidRPr="71DC800E">
        <w:rPr>
          <w:rFonts w:ascii="Times New Roman" w:eastAsia="Times New Roman" w:hAnsi="Times New Roman" w:cs="Times New Roman"/>
          <w:color w:val="auto"/>
          <w:sz w:val="24"/>
          <w:szCs w:val="24"/>
        </w:rPr>
        <w:t>hierarchical</w:t>
      </w:r>
      <w:r w:rsidR="4B4F5124" w:rsidRPr="71DC800E">
        <w:rPr>
          <w:rFonts w:ascii="Times New Roman" w:eastAsia="Times New Roman" w:hAnsi="Times New Roman" w:cs="Times New Roman"/>
          <w:color w:val="auto"/>
          <w:sz w:val="24"/>
          <w:szCs w:val="24"/>
        </w:rPr>
        <w:t xml:space="preserve"> based clustering algorithm </w:t>
      </w:r>
      <w:r w:rsidR="00366F70" w:rsidRPr="71DC800E">
        <w:rPr>
          <w:rFonts w:ascii="Times New Roman" w:eastAsia="Times New Roman" w:hAnsi="Times New Roman" w:cs="Times New Roman"/>
          <w:color w:val="auto"/>
          <w:sz w:val="24"/>
          <w:szCs w:val="24"/>
        </w:rPr>
        <w:t>to</w:t>
      </w:r>
      <w:r w:rsidR="4B4F5124" w:rsidRPr="71DC800E">
        <w:rPr>
          <w:rFonts w:ascii="Times New Roman" w:eastAsia="Times New Roman" w:hAnsi="Times New Roman" w:cs="Times New Roman"/>
          <w:color w:val="auto"/>
          <w:sz w:val="24"/>
          <w:szCs w:val="24"/>
        </w:rPr>
        <w:t xml:space="preserve"> determine </w:t>
      </w:r>
      <w:r w:rsidR="37A86D20" w:rsidRPr="71DC800E">
        <w:rPr>
          <w:rFonts w:ascii="Times New Roman" w:eastAsia="Times New Roman" w:hAnsi="Times New Roman" w:cs="Times New Roman"/>
          <w:color w:val="auto"/>
          <w:sz w:val="24"/>
          <w:szCs w:val="24"/>
        </w:rPr>
        <w:t xml:space="preserve">similar </w:t>
      </w:r>
      <w:r w:rsidR="4B4F5124" w:rsidRPr="71DC800E">
        <w:rPr>
          <w:rFonts w:ascii="Times New Roman" w:eastAsia="Times New Roman" w:hAnsi="Times New Roman" w:cs="Times New Roman"/>
          <w:color w:val="auto"/>
          <w:sz w:val="24"/>
          <w:szCs w:val="24"/>
        </w:rPr>
        <w:t xml:space="preserve">clusters within the dataset. The resulting </w:t>
      </w:r>
      <w:r w:rsidR="0BA04C14" w:rsidRPr="71DC800E">
        <w:rPr>
          <w:rFonts w:ascii="Times New Roman" w:eastAsia="Times New Roman" w:hAnsi="Times New Roman" w:cs="Times New Roman"/>
          <w:color w:val="auto"/>
          <w:sz w:val="24"/>
          <w:szCs w:val="24"/>
        </w:rPr>
        <w:t xml:space="preserve">optimal number of clusters of seven paved the way for the development of seven personas. </w:t>
      </w:r>
    </w:p>
    <w:p w14:paraId="6814D893" w14:textId="506D25F1" w:rsidR="71DC800E" w:rsidRDefault="71DC800E" w:rsidP="000E0486">
      <w:pPr>
        <w:spacing w:line="240" w:lineRule="auto"/>
        <w:jc w:val="both"/>
        <w:rPr>
          <w:rFonts w:ascii="Times New Roman" w:eastAsia="Times New Roman" w:hAnsi="Times New Roman" w:cs="Times New Roman"/>
          <w:color w:val="auto"/>
          <w:sz w:val="24"/>
          <w:szCs w:val="24"/>
        </w:rPr>
      </w:pPr>
    </w:p>
    <w:p w14:paraId="4D80E55C" w14:textId="64AD97A1" w:rsidR="5D041F5B" w:rsidRDefault="5D041F5B" w:rsidP="000E0486">
      <w:pPr>
        <w:spacing w:line="240" w:lineRule="auto"/>
        <w:jc w:val="both"/>
        <w:rPr>
          <w:rFonts w:ascii="Times New Roman" w:eastAsia="Times New Roman" w:hAnsi="Times New Roman" w:cs="Times New Roman"/>
          <w:color w:val="auto"/>
          <w:sz w:val="24"/>
          <w:szCs w:val="24"/>
        </w:rPr>
      </w:pPr>
      <w:r w:rsidRPr="28FF3B6E">
        <w:rPr>
          <w:rFonts w:ascii="Times New Roman" w:eastAsia="Times New Roman" w:hAnsi="Times New Roman" w:cs="Times New Roman"/>
          <w:color w:val="auto"/>
          <w:sz w:val="24"/>
          <w:szCs w:val="24"/>
        </w:rPr>
        <w:t xml:space="preserve">These seven personas shared vast differences between one another in terms of demographic, monetary and frequency based KPIs. It also indicated the need for </w:t>
      </w:r>
      <w:r w:rsidR="00D3033E" w:rsidRPr="28FF3B6E">
        <w:rPr>
          <w:rFonts w:ascii="Times New Roman" w:eastAsia="Times New Roman" w:hAnsi="Times New Roman" w:cs="Times New Roman"/>
          <w:color w:val="auto"/>
          <w:sz w:val="24"/>
          <w:szCs w:val="24"/>
        </w:rPr>
        <w:t>Casino</w:t>
      </w:r>
      <w:r w:rsidRPr="28FF3B6E">
        <w:rPr>
          <w:rFonts w:ascii="Times New Roman" w:eastAsia="Times New Roman" w:hAnsi="Times New Roman" w:cs="Times New Roman"/>
          <w:color w:val="auto"/>
          <w:sz w:val="24"/>
          <w:szCs w:val="24"/>
        </w:rPr>
        <w:t xml:space="preserve"> Woodbine to move away from the tiered model </w:t>
      </w:r>
      <w:r w:rsidR="50281995" w:rsidRPr="28FF3B6E">
        <w:rPr>
          <w:rFonts w:ascii="Times New Roman" w:eastAsia="Times New Roman" w:hAnsi="Times New Roman" w:cs="Times New Roman"/>
          <w:color w:val="auto"/>
          <w:sz w:val="24"/>
          <w:szCs w:val="24"/>
        </w:rPr>
        <w:t xml:space="preserve">and instead focus on an internal segmentation/personification of its customer base when it came to developing marketing campaigns. </w:t>
      </w:r>
      <w:r w:rsidR="33466531" w:rsidRPr="28FF3B6E">
        <w:rPr>
          <w:rFonts w:ascii="Times New Roman" w:eastAsia="Times New Roman" w:hAnsi="Times New Roman" w:cs="Times New Roman"/>
          <w:color w:val="auto"/>
          <w:sz w:val="24"/>
          <w:szCs w:val="24"/>
        </w:rPr>
        <w:t xml:space="preserve">The personas also enabled </w:t>
      </w:r>
      <w:r w:rsidR="00D3033E" w:rsidRPr="28FF3B6E">
        <w:rPr>
          <w:rFonts w:ascii="Times New Roman" w:eastAsia="Times New Roman" w:hAnsi="Times New Roman" w:cs="Times New Roman"/>
          <w:color w:val="auto"/>
          <w:sz w:val="24"/>
          <w:szCs w:val="24"/>
        </w:rPr>
        <w:t>Casino</w:t>
      </w:r>
      <w:r w:rsidR="33466531" w:rsidRPr="28FF3B6E">
        <w:rPr>
          <w:rFonts w:ascii="Times New Roman" w:eastAsia="Times New Roman" w:hAnsi="Times New Roman" w:cs="Times New Roman"/>
          <w:color w:val="auto"/>
          <w:sz w:val="24"/>
          <w:szCs w:val="24"/>
        </w:rPr>
        <w:t xml:space="preserve"> Woodbine to identify their “true” high value base</w:t>
      </w:r>
      <w:r w:rsidR="6560A7CF" w:rsidRPr="28FF3B6E">
        <w:rPr>
          <w:rFonts w:ascii="Times New Roman" w:eastAsia="Times New Roman" w:hAnsi="Times New Roman" w:cs="Times New Roman"/>
          <w:color w:val="auto"/>
          <w:sz w:val="24"/>
          <w:szCs w:val="24"/>
        </w:rPr>
        <w:t>, customers that naturally enjoyed gambling (sure things), customers that could be ignore</w:t>
      </w:r>
      <w:r w:rsidR="235B4EB6" w:rsidRPr="28FF3B6E">
        <w:rPr>
          <w:rFonts w:ascii="Times New Roman" w:eastAsia="Times New Roman" w:hAnsi="Times New Roman" w:cs="Times New Roman"/>
          <w:color w:val="auto"/>
          <w:sz w:val="24"/>
          <w:szCs w:val="24"/>
        </w:rPr>
        <w:t>d (lost causes) and customers that should be comped (persuadable)</w:t>
      </w:r>
      <w:r w:rsidR="08DC616B" w:rsidRPr="28FF3B6E">
        <w:rPr>
          <w:rFonts w:ascii="Times New Roman" w:eastAsia="Times New Roman" w:hAnsi="Times New Roman" w:cs="Times New Roman"/>
          <w:color w:val="auto"/>
          <w:sz w:val="24"/>
          <w:szCs w:val="24"/>
        </w:rPr>
        <w:t xml:space="preserve">. Finally, recommendations were made in terms of potential marketing campaigns that </w:t>
      </w:r>
      <w:r w:rsidR="15B6C604" w:rsidRPr="28FF3B6E">
        <w:rPr>
          <w:rFonts w:ascii="Times New Roman" w:eastAsia="Times New Roman" w:hAnsi="Times New Roman" w:cs="Times New Roman"/>
          <w:color w:val="auto"/>
          <w:sz w:val="24"/>
          <w:szCs w:val="24"/>
        </w:rPr>
        <w:t>c</w:t>
      </w:r>
      <w:r w:rsidR="08DC616B" w:rsidRPr="28FF3B6E">
        <w:rPr>
          <w:rFonts w:ascii="Times New Roman" w:eastAsia="Times New Roman" w:hAnsi="Times New Roman" w:cs="Times New Roman"/>
          <w:color w:val="auto"/>
          <w:sz w:val="24"/>
          <w:szCs w:val="24"/>
        </w:rPr>
        <w:t xml:space="preserve">ould work for each persona. </w:t>
      </w:r>
    </w:p>
    <w:p w14:paraId="2FD49486" w14:textId="7A232DCC" w:rsidR="71DC800E" w:rsidRDefault="71DC800E" w:rsidP="000E0486">
      <w:pPr>
        <w:jc w:val="both"/>
        <w:rPr>
          <w:rFonts w:ascii="Times New Roman" w:eastAsia="Times New Roman" w:hAnsi="Times New Roman" w:cs="Times New Roman"/>
          <w:color w:val="auto"/>
          <w:sz w:val="24"/>
          <w:szCs w:val="24"/>
        </w:rPr>
      </w:pPr>
    </w:p>
    <w:p w14:paraId="00ECE038" w14:textId="2A830D18" w:rsidR="71DC800E" w:rsidRDefault="71DC800E" w:rsidP="71DC800E">
      <w:pPr>
        <w:rPr>
          <w:rFonts w:ascii="Times New Roman" w:eastAsia="Times New Roman" w:hAnsi="Times New Roman" w:cs="Times New Roman"/>
          <w:color w:val="auto"/>
          <w:sz w:val="24"/>
          <w:szCs w:val="24"/>
        </w:rPr>
      </w:pPr>
    </w:p>
    <w:p w14:paraId="6A05E208" w14:textId="77777777"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3DD9CD24" w14:textId="77777777"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72A22398" w14:textId="77777777"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19EFF9CB" w14:textId="77777777"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03E82A4F" w14:textId="4A70525B" w:rsidR="00F15C5E" w:rsidRDefault="00F15C5E" w:rsidP="71DC800E">
      <w:pPr>
        <w:pStyle w:val="Heading3"/>
        <w:rPr>
          <w:rStyle w:val="normaltextrun"/>
          <w:rFonts w:ascii="Franklin Gothic Book" w:hAnsi="Franklin Gothic Book"/>
          <w:b/>
          <w:bCs/>
          <w:color w:val="000000"/>
          <w:sz w:val="44"/>
          <w:szCs w:val="44"/>
          <w:bdr w:val="none" w:sz="0" w:space="0" w:color="auto" w:frame="1"/>
        </w:rPr>
      </w:pPr>
    </w:p>
    <w:p w14:paraId="52144A1E" w14:textId="6F6C51AA" w:rsidR="00A727B9" w:rsidRDefault="00A727B9" w:rsidP="71DC800E">
      <w:pPr>
        <w:pStyle w:val="Heading3"/>
        <w:rPr>
          <w:rStyle w:val="normaltextrun"/>
          <w:rFonts w:ascii="Franklin Gothic Book" w:hAnsi="Franklin Gothic Book"/>
          <w:b/>
          <w:bCs/>
          <w:color w:val="000000"/>
          <w:sz w:val="44"/>
          <w:szCs w:val="44"/>
          <w:bdr w:val="none" w:sz="0" w:space="0" w:color="auto" w:frame="1"/>
        </w:rPr>
      </w:pPr>
    </w:p>
    <w:p w14:paraId="2985CEC3" w14:textId="77777777" w:rsidR="00A727B9" w:rsidRDefault="00A727B9" w:rsidP="71DC800E">
      <w:pPr>
        <w:pStyle w:val="Heading3"/>
        <w:rPr>
          <w:rStyle w:val="normaltextrun"/>
          <w:rFonts w:ascii="Franklin Gothic Book" w:hAnsi="Franklin Gothic Book"/>
          <w:b/>
          <w:bCs/>
          <w:color w:val="000000"/>
          <w:sz w:val="44"/>
          <w:szCs w:val="44"/>
          <w:bdr w:val="none" w:sz="0" w:space="0" w:color="auto" w:frame="1"/>
        </w:rPr>
      </w:pPr>
    </w:p>
    <w:p w14:paraId="01277EC1" w14:textId="77777777" w:rsidR="00647DFB" w:rsidRDefault="00647DFB" w:rsidP="71DC800E">
      <w:pPr>
        <w:pStyle w:val="Heading3"/>
        <w:rPr>
          <w:rStyle w:val="normaltextrun"/>
          <w:rFonts w:ascii="Franklin Gothic Book" w:hAnsi="Franklin Gothic Book"/>
          <w:b/>
          <w:bCs/>
          <w:color w:val="000000"/>
          <w:sz w:val="44"/>
          <w:szCs w:val="44"/>
          <w:bdr w:val="none" w:sz="0" w:space="0" w:color="auto" w:frame="1"/>
        </w:rPr>
      </w:pPr>
    </w:p>
    <w:p w14:paraId="360FC41F" w14:textId="77777777" w:rsidR="00647DFB" w:rsidRDefault="00647DFB" w:rsidP="71DC800E">
      <w:pPr>
        <w:pStyle w:val="Heading3"/>
        <w:rPr>
          <w:rStyle w:val="normaltextrun"/>
          <w:rFonts w:ascii="Franklin Gothic Book" w:hAnsi="Franklin Gothic Book"/>
          <w:b/>
          <w:bCs/>
          <w:color w:val="000000"/>
          <w:sz w:val="44"/>
          <w:szCs w:val="44"/>
          <w:bdr w:val="none" w:sz="0" w:space="0" w:color="auto" w:frame="1"/>
        </w:rPr>
      </w:pPr>
    </w:p>
    <w:p w14:paraId="2C224C31" w14:textId="633652B5" w:rsidR="004B7E44" w:rsidRDefault="00352542" w:rsidP="71DC800E">
      <w:pPr>
        <w:pStyle w:val="Heading3"/>
        <w:rPr>
          <w:rStyle w:val="normaltextrun"/>
          <w:rFonts w:ascii="Franklin Gothic Book" w:hAnsi="Franklin Gothic Book"/>
          <w:b/>
          <w:bCs/>
          <w:color w:val="000000"/>
          <w:sz w:val="44"/>
          <w:szCs w:val="44"/>
        </w:rPr>
      </w:pPr>
      <w:r w:rsidRPr="00352542">
        <w:rPr>
          <w:rStyle w:val="normaltextrun"/>
          <w:rFonts w:ascii="Franklin Gothic Book" w:hAnsi="Franklin Gothic Book"/>
          <w:b/>
          <w:bCs/>
          <w:color w:val="000000"/>
          <w:sz w:val="44"/>
          <w:szCs w:val="44"/>
          <w:bdr w:val="none" w:sz="0" w:space="0" w:color="auto" w:frame="1"/>
        </w:rPr>
        <w:lastRenderedPageBreak/>
        <w:t>Overview</w:t>
      </w:r>
      <w:r w:rsidRPr="71DC800E">
        <w:rPr>
          <w:rStyle w:val="eop"/>
          <w:rFonts w:ascii="Franklin Gothic Book" w:hAnsi="Franklin Gothic Book"/>
          <w:i w:val="0"/>
          <w:sz w:val="44"/>
          <w:szCs w:val="44"/>
          <w:shd w:val="clear" w:color="auto" w:fill="FFFFFF"/>
        </w:rPr>
        <w:t> </w:t>
      </w:r>
    </w:p>
    <w:p w14:paraId="3AD1CF4A" w14:textId="77777777" w:rsidR="004B7E44" w:rsidRDefault="004B7E44" w:rsidP="004B7E44"/>
    <w:p w14:paraId="74D1CD43" w14:textId="102F9B4B" w:rsidR="0055306C" w:rsidRPr="001139A8" w:rsidRDefault="0055306C" w:rsidP="000E0486">
      <w:pPr>
        <w:pStyle w:val="paragraph"/>
        <w:spacing w:before="0" w:beforeAutospacing="0" w:after="0" w:afterAutospacing="0"/>
        <w:jc w:val="both"/>
        <w:textAlignment w:val="baseline"/>
        <w:rPr>
          <w:rStyle w:val="eop"/>
        </w:rPr>
      </w:pPr>
      <w:r w:rsidRPr="001139A8">
        <w:rPr>
          <w:rStyle w:val="normaltextrun"/>
        </w:rPr>
        <w:t xml:space="preserve">The Canadian gaming industry is a large and mature </w:t>
      </w:r>
      <w:r w:rsidR="7FCDDF05" w:rsidRPr="001139A8">
        <w:rPr>
          <w:rStyle w:val="normaltextrun"/>
        </w:rPr>
        <w:t xml:space="preserve">industry </w:t>
      </w:r>
      <w:r w:rsidRPr="001139A8">
        <w:rPr>
          <w:rStyle w:val="normaltextrun"/>
        </w:rPr>
        <w:t>that is present in every region of the country and provides meaningful economic returns to Canadians</w:t>
      </w:r>
      <w:r w:rsidRPr="001139A8">
        <w:rPr>
          <w:rStyle w:val="normaltextrun"/>
          <w:color w:val="000000"/>
          <w:shd w:val="clear" w:color="auto" w:fill="E1E3E6"/>
        </w:rPr>
        <w:t> (Canadian Gaming Association, 2017)</w:t>
      </w:r>
      <w:r w:rsidRPr="001139A8">
        <w:rPr>
          <w:rStyle w:val="normaltextrun"/>
        </w:rPr>
        <w:t xml:space="preserve">. In recent years, we have witnessed a shift from traditional gambling activity to online gambling activity. </w:t>
      </w:r>
      <w:r w:rsidR="00D3033E">
        <w:rPr>
          <w:rStyle w:val="normaltextrun"/>
        </w:rPr>
        <w:t>Casino</w:t>
      </w:r>
      <w:r w:rsidR="005F5B0F">
        <w:rPr>
          <w:rStyle w:val="normaltextrun"/>
        </w:rPr>
        <w:t>s</w:t>
      </w:r>
      <w:r w:rsidRPr="001139A8">
        <w:rPr>
          <w:rStyle w:val="normaltextrun"/>
        </w:rPr>
        <w:t>, especially, have witnessed decreasing revenues as the online sector becomes more prevalent </w:t>
      </w:r>
      <w:r w:rsidRPr="001139A8">
        <w:rPr>
          <w:rStyle w:val="normaltextrun"/>
          <w:color w:val="000000"/>
          <w:shd w:val="clear" w:color="auto" w:fill="E1E3E6"/>
        </w:rPr>
        <w:t>(Wheeler, 2019)</w:t>
      </w:r>
      <w:r w:rsidRPr="001139A8">
        <w:rPr>
          <w:rStyle w:val="normaltextrun"/>
        </w:rPr>
        <w:t xml:space="preserve">. As a result, </w:t>
      </w:r>
      <w:r w:rsidR="00D3033E">
        <w:rPr>
          <w:rStyle w:val="normaltextrun"/>
        </w:rPr>
        <w:t>Casino</w:t>
      </w:r>
      <w:r w:rsidRPr="001139A8">
        <w:rPr>
          <w:rStyle w:val="normaltextrun"/>
        </w:rPr>
        <w:t>s are now under increased pressure to adapt to the challenge of better serving their customers and players.</w:t>
      </w:r>
      <w:r w:rsidRPr="001139A8">
        <w:rPr>
          <w:rStyle w:val="eop"/>
        </w:rPr>
        <w:t> </w:t>
      </w:r>
    </w:p>
    <w:p w14:paraId="421F05D6" w14:textId="77777777" w:rsidR="0055306C" w:rsidRPr="001139A8" w:rsidRDefault="0055306C" w:rsidP="000E0486">
      <w:pPr>
        <w:pStyle w:val="paragraph"/>
        <w:spacing w:before="0" w:beforeAutospacing="0" w:after="0" w:afterAutospacing="0"/>
        <w:jc w:val="both"/>
        <w:textAlignment w:val="baseline"/>
      </w:pPr>
    </w:p>
    <w:p w14:paraId="2FBC833E" w14:textId="4BB670A2" w:rsidR="0055306C" w:rsidRPr="001139A8" w:rsidRDefault="0055306C" w:rsidP="000E0486">
      <w:pPr>
        <w:pStyle w:val="paragraph"/>
        <w:spacing w:before="0" w:beforeAutospacing="0" w:after="0" w:afterAutospacing="0"/>
        <w:jc w:val="both"/>
        <w:textAlignment w:val="baseline"/>
        <w:rPr>
          <w:rStyle w:val="eop"/>
        </w:rPr>
      </w:pPr>
      <w:r w:rsidRPr="001139A8">
        <w:rPr>
          <w:rStyle w:val="normaltextrun"/>
        </w:rPr>
        <w:t xml:space="preserve">From a marketing perspective, engagement and loyalty have been as entrenched in </w:t>
      </w:r>
      <w:r w:rsidR="00D3033E">
        <w:rPr>
          <w:rStyle w:val="normaltextrun"/>
        </w:rPr>
        <w:t>Casino</w:t>
      </w:r>
      <w:r w:rsidRPr="001139A8">
        <w:rPr>
          <w:rStyle w:val="normaltextrun"/>
        </w:rPr>
        <w:t xml:space="preserve"> operations as any other program. Loyalty has been around for decades primarily delivering benefits based on amount spent and value gained through progressive elite status </w:t>
      </w:r>
      <w:r w:rsidRPr="001139A8">
        <w:rPr>
          <w:rStyle w:val="normaltextrun"/>
          <w:color w:val="000000"/>
          <w:shd w:val="clear" w:color="auto" w:fill="E1E3E6"/>
        </w:rPr>
        <w:t>(Watson, 2015)</w:t>
      </w:r>
      <w:r w:rsidRPr="001139A8">
        <w:rPr>
          <w:rStyle w:val="normaltextrun"/>
        </w:rPr>
        <w:t>. As the trends continue to shift, the evolution of loyalty has broadened consumer expectations such that the traditional approach is not as effective as it used to be, posing incredible challenges for marketers.</w:t>
      </w:r>
      <w:r w:rsidRPr="001139A8">
        <w:rPr>
          <w:rStyle w:val="eop"/>
        </w:rPr>
        <w:t> </w:t>
      </w:r>
    </w:p>
    <w:p w14:paraId="331A3E04" w14:textId="77777777" w:rsidR="0055306C" w:rsidRPr="001139A8" w:rsidRDefault="0055306C" w:rsidP="000E0486">
      <w:pPr>
        <w:pStyle w:val="paragraph"/>
        <w:spacing w:before="0" w:beforeAutospacing="0" w:after="0" w:afterAutospacing="0"/>
        <w:jc w:val="both"/>
        <w:textAlignment w:val="baseline"/>
      </w:pPr>
    </w:p>
    <w:p w14:paraId="6E03BDC2" w14:textId="0A8E5166" w:rsidR="0055306C" w:rsidRPr="001139A8" w:rsidRDefault="0055306C" w:rsidP="000E0486">
      <w:pPr>
        <w:pStyle w:val="paragraph"/>
        <w:spacing w:before="0" w:beforeAutospacing="0" w:after="0" w:afterAutospacing="0"/>
        <w:jc w:val="both"/>
        <w:textAlignment w:val="baseline"/>
        <w:rPr>
          <w:rStyle w:val="eop"/>
        </w:rPr>
      </w:pPr>
      <w:r w:rsidRPr="001139A8">
        <w:rPr>
          <w:rStyle w:val="normaltextrun"/>
        </w:rPr>
        <w:t>Diving into </w:t>
      </w:r>
      <w:r w:rsidR="00D3033E">
        <w:rPr>
          <w:rStyle w:val="normaltextrun"/>
        </w:rPr>
        <w:t>Casino</w:t>
      </w:r>
      <w:r w:rsidRPr="001139A8">
        <w:rPr>
          <w:rStyle w:val="normaltextrun"/>
        </w:rPr>
        <w:t xml:space="preserve"> Woodbine, we are faced with campaign challenge to better understand the segments amongst </w:t>
      </w:r>
      <w:r w:rsidR="00795A1F">
        <w:rPr>
          <w:rStyle w:val="normaltextrun"/>
        </w:rPr>
        <w:t>their</w:t>
      </w:r>
      <w:r w:rsidRPr="001139A8">
        <w:rPr>
          <w:rStyle w:val="normaltextrun"/>
        </w:rPr>
        <w:t xml:space="preserve"> players by capturing additional layers to build complete player profiles. </w:t>
      </w:r>
      <w:r w:rsidR="00D3033E">
        <w:rPr>
          <w:rStyle w:val="normaltextrun"/>
        </w:rPr>
        <w:t>Casino</w:t>
      </w:r>
      <w:r w:rsidRPr="001139A8">
        <w:rPr>
          <w:rStyle w:val="normaltextrun"/>
        </w:rPr>
        <w:t xml:space="preserve"> Woodbine implements a tiered rewards model where players are assigned a level based on their activity within the previous rolling 12 </w:t>
      </w:r>
      <w:proofErr w:type="gramStart"/>
      <w:r w:rsidRPr="001139A8">
        <w:rPr>
          <w:rStyle w:val="normaltextrun"/>
        </w:rPr>
        <w:t>months;</w:t>
      </w:r>
      <w:proofErr w:type="gramEnd"/>
      <w:r w:rsidRPr="001139A8">
        <w:rPr>
          <w:rStyle w:val="normaltextrun"/>
        </w:rPr>
        <w:t xml:space="preserve"> as Gold, Silver, and Rewards levels.</w:t>
      </w:r>
      <w:r w:rsidRPr="001139A8">
        <w:rPr>
          <w:rStyle w:val="eop"/>
        </w:rPr>
        <w:t> </w:t>
      </w:r>
    </w:p>
    <w:p w14:paraId="2CDB4189" w14:textId="77777777" w:rsidR="0055306C" w:rsidRPr="001139A8" w:rsidRDefault="0055306C" w:rsidP="000E0486">
      <w:pPr>
        <w:pStyle w:val="paragraph"/>
        <w:spacing w:before="0" w:beforeAutospacing="0" w:after="0" w:afterAutospacing="0"/>
        <w:jc w:val="both"/>
        <w:textAlignment w:val="baseline"/>
      </w:pPr>
    </w:p>
    <w:p w14:paraId="2093AC52" w14:textId="59C955AA" w:rsidR="0055306C" w:rsidRPr="001139A8" w:rsidRDefault="0055306C" w:rsidP="000E0486">
      <w:pPr>
        <w:pStyle w:val="paragraph"/>
        <w:spacing w:before="0" w:beforeAutospacing="0" w:after="0" w:afterAutospacing="0"/>
        <w:jc w:val="both"/>
        <w:textAlignment w:val="baseline"/>
        <w:rPr>
          <w:rStyle w:val="eop"/>
        </w:rPr>
      </w:pPr>
      <w:r w:rsidRPr="001139A8">
        <w:rPr>
          <w:rStyle w:val="normaltextrun"/>
        </w:rPr>
        <w:t xml:space="preserve">This model does work to understand player value but has room for improvement through the addition of other underutilized metrics obtained by the </w:t>
      </w:r>
      <w:r w:rsidR="00D3033E">
        <w:rPr>
          <w:rStyle w:val="normaltextrun"/>
        </w:rPr>
        <w:t>Casino</w:t>
      </w:r>
      <w:r w:rsidRPr="001139A8">
        <w:rPr>
          <w:rStyle w:val="normaltextrun"/>
        </w:rPr>
        <w:t>. Similarly, rewarding purely the actions of spending money and time is crucial but is only one piece of the puzzle. The current heuristic that has been in place for several years is no longer meeting the demands of more personalized content that their clients require. Through a more sophisticated use of analytics, personalization is now as simple as amassing player practices and preferences to tailor each experience and keep them relevant </w:t>
      </w:r>
      <w:r w:rsidRPr="001139A8">
        <w:rPr>
          <w:rStyle w:val="normaltextrun"/>
          <w:color w:val="000000"/>
          <w:shd w:val="clear" w:color="auto" w:fill="E1E3E6"/>
        </w:rPr>
        <w:t>(Watson, 2015)</w:t>
      </w:r>
      <w:r w:rsidRPr="001139A8">
        <w:rPr>
          <w:rStyle w:val="normaltextrun"/>
        </w:rPr>
        <w:t xml:space="preserve">. With a refined focus on data, </w:t>
      </w:r>
      <w:r w:rsidR="00D3033E">
        <w:rPr>
          <w:rStyle w:val="normaltextrun"/>
        </w:rPr>
        <w:t>Casino</w:t>
      </w:r>
      <w:r w:rsidRPr="001139A8">
        <w:rPr>
          <w:rStyle w:val="normaltextrun"/>
        </w:rPr>
        <w:t xml:space="preserve"> Woodbine would be able to </w:t>
      </w:r>
      <w:r w:rsidR="005F5B0F">
        <w:rPr>
          <w:rStyle w:val="normaltextrun"/>
        </w:rPr>
        <w:t>zone in on</w:t>
      </w:r>
      <w:r w:rsidRPr="001139A8">
        <w:rPr>
          <w:rStyle w:val="normaltextrun"/>
        </w:rPr>
        <w:t> </w:t>
      </w:r>
      <w:r w:rsidR="005F5B0F" w:rsidRPr="001139A8">
        <w:rPr>
          <w:rStyle w:val="normaltextrun"/>
        </w:rPr>
        <w:t>what is</w:t>
      </w:r>
      <w:r w:rsidRPr="001139A8">
        <w:rPr>
          <w:rStyle w:val="normaltextrun"/>
        </w:rPr>
        <w:t xml:space="preserve"> important to a player and grant them the ability to respond quicker </w:t>
      </w:r>
      <w:r w:rsidR="005F5B0F">
        <w:rPr>
          <w:rStyle w:val="normaltextrun"/>
        </w:rPr>
        <w:t xml:space="preserve">in </w:t>
      </w:r>
      <w:r w:rsidRPr="001139A8">
        <w:rPr>
          <w:rStyle w:val="normaltextrun"/>
        </w:rPr>
        <w:t>improv</w:t>
      </w:r>
      <w:r w:rsidR="005F5B0F">
        <w:rPr>
          <w:rStyle w:val="normaltextrun"/>
        </w:rPr>
        <w:t>ing</w:t>
      </w:r>
      <w:r w:rsidRPr="001139A8">
        <w:rPr>
          <w:rStyle w:val="normaltextrun"/>
        </w:rPr>
        <w:t xml:space="preserve"> engagement.</w:t>
      </w:r>
      <w:r w:rsidRPr="001139A8">
        <w:rPr>
          <w:rStyle w:val="eop"/>
        </w:rPr>
        <w:t> </w:t>
      </w:r>
    </w:p>
    <w:p w14:paraId="7E6EF3A1" w14:textId="77777777" w:rsidR="0055306C" w:rsidRPr="001139A8" w:rsidRDefault="0055306C" w:rsidP="000E0486">
      <w:pPr>
        <w:pStyle w:val="paragraph"/>
        <w:spacing w:before="0" w:beforeAutospacing="0" w:after="0" w:afterAutospacing="0"/>
        <w:jc w:val="both"/>
        <w:textAlignment w:val="baseline"/>
      </w:pPr>
    </w:p>
    <w:p w14:paraId="19D752A6" w14:textId="3B172317" w:rsidR="0055306C" w:rsidRPr="001139A8" w:rsidRDefault="0055306C" w:rsidP="000E0486">
      <w:pPr>
        <w:pStyle w:val="paragraph"/>
        <w:spacing w:before="0" w:beforeAutospacing="0" w:after="0" w:afterAutospacing="0"/>
        <w:jc w:val="both"/>
        <w:textAlignment w:val="baseline"/>
        <w:rPr>
          <w:rStyle w:val="normaltextrun"/>
        </w:rPr>
      </w:pPr>
      <w:r w:rsidRPr="71DC800E">
        <w:rPr>
          <w:rStyle w:val="normaltextrun"/>
        </w:rPr>
        <w:t xml:space="preserve">Our report below highlights an assessment and recommendations on ways to develop stronger realizations of </w:t>
      </w:r>
      <w:r w:rsidR="00D3033E">
        <w:rPr>
          <w:rStyle w:val="normaltextrun"/>
        </w:rPr>
        <w:t>Casino</w:t>
      </w:r>
      <w:r w:rsidR="4E2DEC11" w:rsidRPr="71DC800E">
        <w:rPr>
          <w:rStyle w:val="normaltextrun"/>
        </w:rPr>
        <w:t xml:space="preserve"> Woodbine’s</w:t>
      </w:r>
      <w:r w:rsidRPr="71DC800E">
        <w:rPr>
          <w:rStyle w:val="normaltextrun"/>
        </w:rPr>
        <w:t xml:space="preserve"> customer segments to improve</w:t>
      </w:r>
      <w:r w:rsidR="044AD656" w:rsidRPr="71DC800E">
        <w:rPr>
          <w:rStyle w:val="normaltextrun"/>
        </w:rPr>
        <w:t xml:space="preserve"> marketing spend</w:t>
      </w:r>
      <w:r w:rsidRPr="71DC800E">
        <w:rPr>
          <w:rStyle w:val="normaltextrun"/>
        </w:rPr>
        <w:t xml:space="preserve"> efficiencies </w:t>
      </w:r>
      <w:r w:rsidR="27DFB656" w:rsidRPr="71DC800E">
        <w:rPr>
          <w:rStyle w:val="normaltextrun"/>
        </w:rPr>
        <w:t xml:space="preserve">and </w:t>
      </w:r>
      <w:r w:rsidR="0CA85AC8" w:rsidRPr="71DC800E">
        <w:rPr>
          <w:rStyle w:val="normaltextrun"/>
        </w:rPr>
        <w:t xml:space="preserve">build a more personalized experience </w:t>
      </w:r>
      <w:r w:rsidR="00DF65EE">
        <w:rPr>
          <w:rStyle w:val="normaltextrun"/>
        </w:rPr>
        <w:t>for</w:t>
      </w:r>
      <w:r w:rsidR="0CA85AC8" w:rsidRPr="71DC800E">
        <w:rPr>
          <w:rStyle w:val="normaltextrun"/>
        </w:rPr>
        <w:t xml:space="preserve"> their customer base. </w:t>
      </w:r>
    </w:p>
    <w:p w14:paraId="7032BEE3" w14:textId="77777777" w:rsidR="00DF65EE" w:rsidRDefault="00DF65EE" w:rsidP="0055306C">
      <w:pPr>
        <w:pStyle w:val="paragraph"/>
        <w:spacing w:before="0" w:beforeAutospacing="0" w:after="0" w:afterAutospacing="0"/>
        <w:textAlignment w:val="baseline"/>
      </w:pPr>
    </w:p>
    <w:p w14:paraId="748A7036" w14:textId="7765AAD4" w:rsidR="0055306C" w:rsidRPr="001139A8" w:rsidRDefault="0055306C" w:rsidP="4E642B1B">
      <w:pPr>
        <w:pStyle w:val="paragraph"/>
        <w:spacing w:before="0" w:beforeAutospacing="0" w:after="0" w:afterAutospacing="0"/>
        <w:textAlignment w:val="baseline"/>
      </w:pPr>
      <w:r w:rsidRPr="4E642B1B">
        <w:rPr>
          <w:rStyle w:val="eop"/>
        </w:rPr>
        <w:t> </w:t>
      </w:r>
    </w:p>
    <w:p w14:paraId="5BA94443" w14:textId="122EE4A0" w:rsidR="004B7E44" w:rsidRPr="001139A8" w:rsidRDefault="004B7E44" w:rsidP="0055306C">
      <w:pPr>
        <w:rPr>
          <w:rFonts w:ascii="Times New Roman" w:hAnsi="Times New Roman" w:cs="Times New Roman"/>
          <w:color w:val="auto"/>
          <w:sz w:val="24"/>
          <w:szCs w:val="24"/>
        </w:rPr>
      </w:pPr>
    </w:p>
    <w:p w14:paraId="07ACAFB6" w14:textId="33823E24" w:rsidR="00E94B5F" w:rsidRPr="001139A8" w:rsidRDefault="00E94B5F" w:rsidP="004B7E44">
      <w:pPr>
        <w:rPr>
          <w:rFonts w:ascii="Times New Roman" w:hAnsi="Times New Roman" w:cs="Times New Roman"/>
          <w:sz w:val="24"/>
          <w:szCs w:val="24"/>
        </w:rPr>
      </w:pPr>
    </w:p>
    <w:p w14:paraId="2696B628" w14:textId="7ED6F684" w:rsidR="00436E85" w:rsidRPr="001139A8" w:rsidRDefault="00436E85" w:rsidP="004B7E44">
      <w:pPr>
        <w:rPr>
          <w:rFonts w:ascii="Times New Roman" w:hAnsi="Times New Roman" w:cs="Times New Roman"/>
          <w:sz w:val="24"/>
          <w:szCs w:val="24"/>
        </w:rPr>
      </w:pPr>
    </w:p>
    <w:p w14:paraId="45BF0C55" w14:textId="77777777" w:rsidR="004405B3" w:rsidRDefault="004405B3" w:rsidP="00352542">
      <w:pPr>
        <w:pStyle w:val="Heading3"/>
        <w:rPr>
          <w:rStyle w:val="normaltextrun"/>
          <w:rFonts w:ascii="Franklin Gothic Book" w:hAnsi="Franklin Gothic Book"/>
          <w:b/>
          <w:bCs/>
          <w:color w:val="000000"/>
          <w:sz w:val="44"/>
          <w:szCs w:val="44"/>
          <w:bdr w:val="none" w:sz="0" w:space="0" w:color="auto" w:frame="1"/>
        </w:rPr>
      </w:pPr>
    </w:p>
    <w:p w14:paraId="00836651" w14:textId="1C4E00D6" w:rsidR="004405B3" w:rsidRDefault="004405B3" w:rsidP="00352542">
      <w:pPr>
        <w:pStyle w:val="Heading3"/>
        <w:rPr>
          <w:rStyle w:val="normaltextrun"/>
          <w:rFonts w:ascii="Franklin Gothic Book" w:hAnsi="Franklin Gothic Book"/>
          <w:b/>
          <w:bCs/>
          <w:color w:val="000000"/>
          <w:sz w:val="44"/>
          <w:szCs w:val="44"/>
          <w:bdr w:val="none" w:sz="0" w:space="0" w:color="auto" w:frame="1"/>
        </w:rPr>
      </w:pPr>
    </w:p>
    <w:p w14:paraId="7782C703" w14:textId="6F19C3E9"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4A7DAB5E" w14:textId="33CCAD52"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4E21F25D" w14:textId="77777777" w:rsidR="000E0486" w:rsidRDefault="000E0486" w:rsidP="00352542">
      <w:pPr>
        <w:pStyle w:val="Heading3"/>
        <w:rPr>
          <w:rStyle w:val="normaltextrun"/>
          <w:rFonts w:ascii="Franklin Gothic Book" w:hAnsi="Franklin Gothic Book"/>
          <w:b/>
          <w:bCs/>
          <w:color w:val="000000"/>
          <w:sz w:val="44"/>
          <w:szCs w:val="44"/>
          <w:bdr w:val="none" w:sz="0" w:space="0" w:color="auto" w:frame="1"/>
        </w:rPr>
      </w:pPr>
    </w:p>
    <w:p w14:paraId="4E14BDED" w14:textId="0CC6F9E7" w:rsidR="00C15C3A" w:rsidRDefault="00C15C3A" w:rsidP="00352542">
      <w:pPr>
        <w:pStyle w:val="Heading3"/>
        <w:rPr>
          <w:rStyle w:val="normaltextrun"/>
          <w:rFonts w:ascii="Franklin Gothic Book" w:hAnsi="Franklin Gothic Book"/>
          <w:b/>
          <w:bCs/>
          <w:color w:val="000000"/>
          <w:sz w:val="44"/>
          <w:szCs w:val="44"/>
          <w:bdr w:val="none" w:sz="0" w:space="0" w:color="auto" w:frame="1"/>
        </w:rPr>
      </w:pPr>
    </w:p>
    <w:p w14:paraId="17BC2BED" w14:textId="4D48E4EE" w:rsidR="00436E85" w:rsidRPr="004405B3" w:rsidRDefault="00352542" w:rsidP="00352542">
      <w:pPr>
        <w:pStyle w:val="Heading3"/>
        <w:rPr>
          <w:rStyle w:val="normaltextrun"/>
          <w:rFonts w:ascii="Franklin Gothic Book" w:hAnsi="Franklin Gothic Book"/>
          <w:b/>
          <w:bCs/>
          <w:color w:val="000000"/>
          <w:sz w:val="44"/>
          <w:szCs w:val="44"/>
          <w:bdr w:val="none" w:sz="0" w:space="0" w:color="auto" w:frame="1"/>
        </w:rPr>
      </w:pPr>
      <w:r w:rsidRPr="004405B3">
        <w:rPr>
          <w:rStyle w:val="normaltextrun"/>
          <w:rFonts w:ascii="Franklin Gothic Book" w:hAnsi="Franklin Gothic Book"/>
          <w:b/>
          <w:bCs/>
          <w:color w:val="000000"/>
          <w:sz w:val="44"/>
          <w:szCs w:val="44"/>
          <w:bdr w:val="none" w:sz="0" w:space="0" w:color="auto" w:frame="1"/>
        </w:rPr>
        <w:lastRenderedPageBreak/>
        <w:t>Data Description  </w:t>
      </w:r>
    </w:p>
    <w:p w14:paraId="02420CD3" w14:textId="77777777" w:rsidR="0055306C" w:rsidRPr="001139A8" w:rsidRDefault="0055306C" w:rsidP="0055306C">
      <w:pPr>
        <w:rPr>
          <w:rFonts w:ascii="Times New Roman" w:hAnsi="Times New Roman" w:cs="Times New Roman"/>
          <w:color w:val="auto"/>
          <w:sz w:val="24"/>
          <w:szCs w:val="24"/>
        </w:rPr>
      </w:pPr>
    </w:p>
    <w:p w14:paraId="6078CC4A" w14:textId="67ED84AD"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The data obtained from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included customer level data captured on a per ID basis. The data was captured by the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’s loyalty program which encourages players to use their membership card when playing slot/table games to earn tier points. When a player does use their membership card,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is able to capture demographic, financial and comp related data on their “known” player base. The dataset included a total of 3</w:t>
      </w:r>
      <w:r w:rsidR="00795A1F">
        <w:rPr>
          <w:rFonts w:ascii="Times New Roman" w:hAnsi="Times New Roman" w:cs="Times New Roman"/>
          <w:color w:val="auto"/>
          <w:sz w:val="24"/>
          <w:szCs w:val="24"/>
        </w:rPr>
        <w:t>5</w:t>
      </w:r>
      <w:r w:rsidRPr="001139A8">
        <w:rPr>
          <w:rFonts w:ascii="Times New Roman" w:hAnsi="Times New Roman" w:cs="Times New Roman"/>
          <w:color w:val="auto"/>
          <w:sz w:val="24"/>
          <w:szCs w:val="24"/>
        </w:rPr>
        <w:t xml:space="preserve"> variables ranging from demographic, financial and marketing spend type variables. A data dictionary of these variables has been provided at the end of the section. </w:t>
      </w:r>
    </w:p>
    <w:p w14:paraId="0C3717D8" w14:textId="77777777" w:rsidR="0055306C" w:rsidRPr="001139A8" w:rsidRDefault="0055306C" w:rsidP="000E0486">
      <w:pPr>
        <w:spacing w:line="240" w:lineRule="auto"/>
        <w:jc w:val="both"/>
        <w:rPr>
          <w:rFonts w:ascii="Times New Roman" w:hAnsi="Times New Roman" w:cs="Times New Roman"/>
          <w:b/>
          <w:bCs/>
          <w:color w:val="auto"/>
          <w:sz w:val="24"/>
          <w:szCs w:val="24"/>
        </w:rPr>
      </w:pPr>
    </w:p>
    <w:p w14:paraId="15421664" w14:textId="3AF2B5D9" w:rsidR="0055306C" w:rsidRPr="00D534C9" w:rsidRDefault="0055306C" w:rsidP="000E0486">
      <w:pPr>
        <w:spacing w:line="240" w:lineRule="auto"/>
        <w:jc w:val="both"/>
        <w:rPr>
          <w:rFonts w:ascii="Times New Roman" w:hAnsi="Times New Roman" w:cs="Times New Roman"/>
          <w:b/>
          <w:bCs/>
          <w:color w:val="auto"/>
          <w:sz w:val="24"/>
          <w:szCs w:val="24"/>
          <w:u w:val="single"/>
        </w:rPr>
      </w:pPr>
      <w:r w:rsidRPr="00D534C9">
        <w:rPr>
          <w:rFonts w:ascii="Times New Roman" w:hAnsi="Times New Roman" w:cs="Times New Roman"/>
          <w:b/>
          <w:bCs/>
          <w:color w:val="auto"/>
          <w:sz w:val="24"/>
          <w:szCs w:val="24"/>
          <w:u w:val="single"/>
        </w:rPr>
        <w:t xml:space="preserve">Demographic Data </w:t>
      </w:r>
    </w:p>
    <w:p w14:paraId="124ADFF9" w14:textId="77777777" w:rsidR="00DF06E6" w:rsidRDefault="00DF06E6" w:rsidP="000E0486">
      <w:pPr>
        <w:spacing w:line="240" w:lineRule="auto"/>
        <w:jc w:val="both"/>
        <w:rPr>
          <w:rFonts w:ascii="Times New Roman" w:hAnsi="Times New Roman" w:cs="Times New Roman"/>
          <w:color w:val="auto"/>
          <w:sz w:val="24"/>
          <w:szCs w:val="24"/>
        </w:rPr>
      </w:pPr>
    </w:p>
    <w:p w14:paraId="2361B633" w14:textId="40EAFF24"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Comprised of demographic data such as gender, city, country, tier, mail consent, email consent and age on a per customer ID basis. </w:t>
      </w:r>
    </w:p>
    <w:p w14:paraId="15A324FD" w14:textId="77777777" w:rsidR="0055306C" w:rsidRPr="001139A8" w:rsidRDefault="0055306C" w:rsidP="000E0486">
      <w:pPr>
        <w:spacing w:line="240" w:lineRule="auto"/>
        <w:jc w:val="both"/>
        <w:rPr>
          <w:rFonts w:ascii="Times New Roman" w:hAnsi="Times New Roman" w:cs="Times New Roman"/>
          <w:b/>
          <w:bCs/>
          <w:color w:val="auto"/>
          <w:sz w:val="24"/>
          <w:szCs w:val="24"/>
        </w:rPr>
      </w:pPr>
    </w:p>
    <w:p w14:paraId="76977B05" w14:textId="389A61B5" w:rsidR="0055306C" w:rsidRPr="00D534C9" w:rsidRDefault="0055306C" w:rsidP="000E0486">
      <w:pPr>
        <w:spacing w:line="240" w:lineRule="auto"/>
        <w:jc w:val="both"/>
        <w:rPr>
          <w:rFonts w:ascii="Times New Roman" w:hAnsi="Times New Roman" w:cs="Times New Roman"/>
          <w:b/>
          <w:bCs/>
          <w:color w:val="auto"/>
          <w:sz w:val="24"/>
          <w:szCs w:val="24"/>
          <w:u w:val="single"/>
        </w:rPr>
      </w:pPr>
      <w:r w:rsidRPr="00D534C9">
        <w:rPr>
          <w:rFonts w:ascii="Times New Roman" w:hAnsi="Times New Roman" w:cs="Times New Roman"/>
          <w:b/>
          <w:bCs/>
          <w:color w:val="auto"/>
          <w:sz w:val="24"/>
          <w:szCs w:val="24"/>
          <w:u w:val="single"/>
        </w:rPr>
        <w:t>Financial Data</w:t>
      </w:r>
    </w:p>
    <w:p w14:paraId="6D98AC3A" w14:textId="77777777" w:rsidR="00DF06E6" w:rsidRDefault="00DF06E6" w:rsidP="000E0486">
      <w:pPr>
        <w:spacing w:line="240" w:lineRule="auto"/>
        <w:jc w:val="both"/>
        <w:rPr>
          <w:rFonts w:ascii="Times New Roman" w:hAnsi="Times New Roman" w:cs="Times New Roman"/>
          <w:color w:val="auto"/>
          <w:sz w:val="24"/>
          <w:szCs w:val="24"/>
        </w:rPr>
      </w:pPr>
    </w:p>
    <w:p w14:paraId="2C576D5F" w14:textId="10718C74"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Comprised of financial data related to customer spend. Variables include total revenue per customer, spend per visit and number of times a customer visited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on a per customer ID basis. </w:t>
      </w:r>
    </w:p>
    <w:p w14:paraId="4B0D6DE9" w14:textId="77777777" w:rsidR="0055306C" w:rsidRPr="001139A8" w:rsidRDefault="0055306C" w:rsidP="000E0486">
      <w:pPr>
        <w:spacing w:line="240" w:lineRule="auto"/>
        <w:jc w:val="both"/>
        <w:rPr>
          <w:rFonts w:ascii="Times New Roman" w:hAnsi="Times New Roman" w:cs="Times New Roman"/>
          <w:b/>
          <w:bCs/>
          <w:color w:val="auto"/>
          <w:sz w:val="24"/>
          <w:szCs w:val="24"/>
        </w:rPr>
      </w:pPr>
    </w:p>
    <w:p w14:paraId="310BA769" w14:textId="2ECEB549" w:rsidR="0055306C" w:rsidRPr="00D534C9" w:rsidRDefault="0055306C" w:rsidP="000E0486">
      <w:pPr>
        <w:spacing w:line="240" w:lineRule="auto"/>
        <w:jc w:val="both"/>
        <w:rPr>
          <w:rFonts w:ascii="Times New Roman" w:hAnsi="Times New Roman" w:cs="Times New Roman"/>
          <w:b/>
          <w:bCs/>
          <w:color w:val="auto"/>
          <w:sz w:val="24"/>
          <w:szCs w:val="24"/>
          <w:u w:val="single"/>
        </w:rPr>
      </w:pPr>
      <w:r w:rsidRPr="00D534C9">
        <w:rPr>
          <w:rFonts w:ascii="Times New Roman" w:hAnsi="Times New Roman" w:cs="Times New Roman"/>
          <w:b/>
          <w:bCs/>
          <w:color w:val="auto"/>
          <w:sz w:val="24"/>
          <w:szCs w:val="24"/>
          <w:u w:val="single"/>
        </w:rPr>
        <w:t xml:space="preserve">Marketing Spend Data </w:t>
      </w:r>
    </w:p>
    <w:p w14:paraId="3EE66D1C" w14:textId="77777777" w:rsidR="00DF06E6" w:rsidRDefault="00DF06E6" w:rsidP="000E0486">
      <w:pPr>
        <w:spacing w:line="240" w:lineRule="auto"/>
        <w:jc w:val="both"/>
        <w:rPr>
          <w:rFonts w:ascii="Times New Roman" w:hAnsi="Times New Roman" w:cs="Times New Roman"/>
          <w:color w:val="auto"/>
          <w:sz w:val="24"/>
          <w:szCs w:val="24"/>
        </w:rPr>
      </w:pPr>
    </w:p>
    <w:p w14:paraId="27222F14" w14:textId="151417EC"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Comprised of marketing spend data related to the number of comps earned by a customer, the value of comps earned by a customer and the value of comps taken (redeemed) by the customer on a per customer ID basis.</w:t>
      </w:r>
    </w:p>
    <w:p w14:paraId="3EE55514" w14:textId="77777777" w:rsidR="0055306C" w:rsidRPr="00D534C9" w:rsidRDefault="0055306C" w:rsidP="000E0486">
      <w:pPr>
        <w:spacing w:line="240" w:lineRule="auto"/>
        <w:jc w:val="both"/>
        <w:rPr>
          <w:rFonts w:ascii="Times New Roman" w:hAnsi="Times New Roman" w:cs="Times New Roman"/>
          <w:b/>
          <w:bCs/>
          <w:color w:val="auto"/>
          <w:sz w:val="24"/>
          <w:szCs w:val="24"/>
          <w:u w:val="single"/>
        </w:rPr>
      </w:pPr>
    </w:p>
    <w:p w14:paraId="6574D420" w14:textId="5D3E6CEB" w:rsidR="0055306C" w:rsidRPr="00D534C9" w:rsidRDefault="0055306C" w:rsidP="000E0486">
      <w:pPr>
        <w:spacing w:line="240" w:lineRule="auto"/>
        <w:jc w:val="both"/>
        <w:rPr>
          <w:rFonts w:ascii="Times New Roman" w:hAnsi="Times New Roman" w:cs="Times New Roman"/>
          <w:b/>
          <w:bCs/>
          <w:color w:val="auto"/>
          <w:sz w:val="24"/>
          <w:szCs w:val="24"/>
          <w:u w:val="single"/>
        </w:rPr>
      </w:pPr>
      <w:r w:rsidRPr="00D534C9">
        <w:rPr>
          <w:rFonts w:ascii="Times New Roman" w:hAnsi="Times New Roman" w:cs="Times New Roman"/>
          <w:b/>
          <w:bCs/>
          <w:color w:val="auto"/>
          <w:sz w:val="24"/>
          <w:szCs w:val="24"/>
          <w:u w:val="single"/>
        </w:rPr>
        <w:t>Timeline</w:t>
      </w:r>
    </w:p>
    <w:p w14:paraId="4C3A57F6" w14:textId="77777777" w:rsidR="00DF06E6" w:rsidRDefault="00DF06E6" w:rsidP="000E0486">
      <w:pPr>
        <w:spacing w:line="240" w:lineRule="auto"/>
        <w:jc w:val="both"/>
        <w:rPr>
          <w:rFonts w:ascii="Times New Roman" w:hAnsi="Times New Roman" w:cs="Times New Roman"/>
          <w:color w:val="auto"/>
          <w:sz w:val="24"/>
          <w:szCs w:val="24"/>
        </w:rPr>
      </w:pPr>
    </w:p>
    <w:p w14:paraId="4DFAC2DD" w14:textId="20FA664F"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The financial and marketing spend data above are based on the previous 12, 6, </w:t>
      </w:r>
      <w:proofErr w:type="gramStart"/>
      <w:r w:rsidRPr="001139A8">
        <w:rPr>
          <w:rFonts w:ascii="Times New Roman" w:hAnsi="Times New Roman" w:cs="Times New Roman"/>
          <w:color w:val="auto"/>
          <w:sz w:val="24"/>
          <w:szCs w:val="24"/>
        </w:rPr>
        <w:t>3 and 1 month</w:t>
      </w:r>
      <w:proofErr w:type="gramEnd"/>
      <w:r w:rsidRPr="001139A8">
        <w:rPr>
          <w:rFonts w:ascii="Times New Roman" w:hAnsi="Times New Roman" w:cs="Times New Roman"/>
          <w:color w:val="auto"/>
          <w:sz w:val="24"/>
          <w:szCs w:val="24"/>
        </w:rPr>
        <w:t xml:space="preserve"> time intervals. As a result, all customers in the dataset had some sort of activity at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in the previous 12-month period, with customers “churning” at each interval thereafter. If a customer did not have any activity in the time interval in question, then a 0 would be assigned for that KPI. </w:t>
      </w:r>
    </w:p>
    <w:p w14:paraId="660A78CA" w14:textId="77777777" w:rsidR="0055306C" w:rsidRPr="001139A8" w:rsidRDefault="0055306C" w:rsidP="000E0486">
      <w:pPr>
        <w:spacing w:line="240" w:lineRule="auto"/>
        <w:jc w:val="both"/>
        <w:rPr>
          <w:rFonts w:ascii="Times New Roman" w:hAnsi="Times New Roman" w:cs="Times New Roman"/>
          <w:b/>
          <w:bCs/>
          <w:color w:val="auto"/>
          <w:sz w:val="24"/>
          <w:szCs w:val="24"/>
        </w:rPr>
      </w:pPr>
    </w:p>
    <w:p w14:paraId="28128010" w14:textId="750F7644" w:rsidR="0055306C" w:rsidRPr="00D534C9" w:rsidRDefault="0055306C" w:rsidP="000E0486">
      <w:pPr>
        <w:spacing w:line="240" w:lineRule="auto"/>
        <w:jc w:val="both"/>
        <w:rPr>
          <w:rFonts w:ascii="Times New Roman" w:hAnsi="Times New Roman" w:cs="Times New Roman"/>
          <w:b/>
          <w:bCs/>
          <w:color w:val="auto"/>
          <w:sz w:val="24"/>
          <w:szCs w:val="24"/>
          <w:u w:val="single"/>
        </w:rPr>
      </w:pPr>
      <w:r w:rsidRPr="00D534C9">
        <w:rPr>
          <w:rFonts w:ascii="Times New Roman" w:hAnsi="Times New Roman" w:cs="Times New Roman"/>
          <w:b/>
          <w:bCs/>
          <w:color w:val="auto"/>
          <w:sz w:val="24"/>
          <w:szCs w:val="24"/>
          <w:u w:val="single"/>
        </w:rPr>
        <w:t xml:space="preserve">Initial Insights from Data Dump (High Level) </w:t>
      </w:r>
    </w:p>
    <w:p w14:paraId="68C7AF3D" w14:textId="76F99EA2" w:rsidR="0055306C" w:rsidRPr="001139A8"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Total of 14,427 unique customers with activity at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in the previous 12 months </w:t>
      </w:r>
    </w:p>
    <w:p w14:paraId="4F9AB7A9" w14:textId="77777777" w:rsidR="0055306C" w:rsidRPr="001139A8"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Average Age of known player base is 58 years old </w:t>
      </w:r>
    </w:p>
    <w:p w14:paraId="7D84BBF0" w14:textId="77777777" w:rsidR="0055306C" w:rsidRPr="001139A8"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78% of customer base has opted into receiving marketing communication via mail</w:t>
      </w:r>
    </w:p>
    <w:p w14:paraId="682AD574" w14:textId="77777777" w:rsidR="0055306C" w:rsidRPr="001139A8"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43% of customer base has opted into receiving marketing communication via email </w:t>
      </w:r>
    </w:p>
    <w:p w14:paraId="4E4BB94D" w14:textId="460DBEB0" w:rsidR="0055306C" w:rsidRPr="001139A8"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45% of customer base are </w:t>
      </w:r>
      <w:proofErr w:type="gramStart"/>
      <w:r w:rsidRPr="001139A8">
        <w:rPr>
          <w:rFonts w:ascii="Times New Roman" w:hAnsi="Times New Roman" w:cs="Times New Roman"/>
          <w:color w:val="auto"/>
          <w:sz w:val="24"/>
          <w:szCs w:val="24"/>
        </w:rPr>
        <w:t>males</w:t>
      </w:r>
      <w:proofErr w:type="gramEnd"/>
      <w:r w:rsidRPr="001139A8">
        <w:rPr>
          <w:rFonts w:ascii="Times New Roman" w:hAnsi="Times New Roman" w:cs="Times New Roman"/>
          <w:color w:val="auto"/>
          <w:sz w:val="24"/>
          <w:szCs w:val="24"/>
        </w:rPr>
        <w:t xml:space="preserve"> </w:t>
      </w:r>
      <w:r w:rsidR="004405B3">
        <w:rPr>
          <w:rFonts w:ascii="Times New Roman" w:hAnsi="Times New Roman" w:cs="Times New Roman"/>
          <w:color w:val="auto"/>
          <w:sz w:val="24"/>
          <w:szCs w:val="24"/>
        </w:rPr>
        <w:t>vs 55% are females</w:t>
      </w:r>
    </w:p>
    <w:p w14:paraId="5A5F5B5F" w14:textId="7AEF39EE" w:rsidR="0055306C" w:rsidRPr="004405B3" w:rsidRDefault="0055306C" w:rsidP="000E0486">
      <w:pPr>
        <w:pStyle w:val="ListParagraph"/>
        <w:numPr>
          <w:ilvl w:val="0"/>
          <w:numId w:val="5"/>
        </w:num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72% customers are in the Gold Tier (Highest Tier)</w:t>
      </w:r>
      <w:r w:rsidR="004405B3">
        <w:rPr>
          <w:rFonts w:ascii="Times New Roman" w:hAnsi="Times New Roman" w:cs="Times New Roman"/>
          <w:color w:val="auto"/>
          <w:sz w:val="24"/>
          <w:szCs w:val="24"/>
        </w:rPr>
        <w:t xml:space="preserve"> whereas </w:t>
      </w:r>
      <w:r w:rsidRPr="004405B3">
        <w:rPr>
          <w:rFonts w:ascii="Times New Roman" w:hAnsi="Times New Roman" w:cs="Times New Roman"/>
          <w:color w:val="auto"/>
          <w:sz w:val="24"/>
          <w:szCs w:val="24"/>
        </w:rPr>
        <w:t>28% customers are either in Rewards (Lowest Tier) or Silver Tiers (Second highest)</w:t>
      </w:r>
    </w:p>
    <w:p w14:paraId="449A4DCE" w14:textId="77777777" w:rsidR="00F523A3" w:rsidRDefault="00F523A3" w:rsidP="000E0486">
      <w:pPr>
        <w:spacing w:line="240" w:lineRule="auto"/>
        <w:jc w:val="both"/>
        <w:rPr>
          <w:rFonts w:ascii="Times New Roman" w:hAnsi="Times New Roman" w:cs="Times New Roman"/>
          <w:b/>
          <w:bCs/>
          <w:color w:val="auto"/>
          <w:sz w:val="24"/>
          <w:szCs w:val="24"/>
        </w:rPr>
      </w:pPr>
    </w:p>
    <w:p w14:paraId="65A01F3D" w14:textId="66BB9043" w:rsidR="0055306C" w:rsidRPr="00D534C9" w:rsidRDefault="0055306C" w:rsidP="000E0486">
      <w:pPr>
        <w:spacing w:line="240" w:lineRule="auto"/>
        <w:jc w:val="both"/>
        <w:rPr>
          <w:rFonts w:ascii="Times New Roman" w:hAnsi="Times New Roman" w:cs="Times New Roman"/>
          <w:sz w:val="24"/>
          <w:szCs w:val="24"/>
          <w:u w:val="single"/>
        </w:rPr>
      </w:pPr>
      <w:r w:rsidRPr="00D534C9">
        <w:rPr>
          <w:rFonts w:ascii="Times New Roman" w:hAnsi="Times New Roman" w:cs="Times New Roman"/>
          <w:b/>
          <w:bCs/>
          <w:color w:val="auto"/>
          <w:sz w:val="24"/>
          <w:szCs w:val="24"/>
          <w:u w:val="single"/>
        </w:rPr>
        <w:t>Descriptive Analytics</w:t>
      </w:r>
    </w:p>
    <w:p w14:paraId="31467937" w14:textId="77777777" w:rsidR="00DF06E6" w:rsidRDefault="00DF06E6" w:rsidP="000E0486">
      <w:pPr>
        <w:spacing w:line="240" w:lineRule="auto"/>
        <w:jc w:val="both"/>
        <w:rPr>
          <w:rFonts w:ascii="Times New Roman" w:hAnsi="Times New Roman" w:cs="Times New Roman"/>
          <w:color w:val="auto"/>
          <w:sz w:val="24"/>
          <w:szCs w:val="24"/>
        </w:rPr>
      </w:pPr>
    </w:p>
    <w:p w14:paraId="4ADB56A7" w14:textId="138D9D71" w:rsidR="0055306C" w:rsidRPr="001139A8" w:rsidRDefault="0055306C" w:rsidP="000E0486">
      <w:pPr>
        <w:spacing w:line="240" w:lineRule="auto"/>
        <w:jc w:val="both"/>
        <w:rPr>
          <w:rFonts w:ascii="Times New Roman" w:hAnsi="Times New Roman" w:cs="Times New Roman"/>
          <w:color w:val="auto"/>
          <w:sz w:val="24"/>
          <w:szCs w:val="24"/>
        </w:rPr>
      </w:pPr>
      <w:r w:rsidRPr="001139A8">
        <w:rPr>
          <w:rFonts w:ascii="Times New Roman" w:hAnsi="Times New Roman" w:cs="Times New Roman"/>
          <w:color w:val="auto"/>
          <w:sz w:val="24"/>
          <w:szCs w:val="24"/>
        </w:rPr>
        <w:t xml:space="preserve">Based on the preliminary look at the dataset, there is clear evidence to show the need for </w:t>
      </w:r>
      <w:r w:rsidR="00D3033E">
        <w:rPr>
          <w:rFonts w:ascii="Times New Roman" w:hAnsi="Times New Roman" w:cs="Times New Roman"/>
          <w:color w:val="auto"/>
          <w:sz w:val="24"/>
          <w:szCs w:val="24"/>
        </w:rPr>
        <w:t>Casino</w:t>
      </w:r>
      <w:r w:rsidRPr="001139A8">
        <w:rPr>
          <w:rFonts w:ascii="Times New Roman" w:hAnsi="Times New Roman" w:cs="Times New Roman"/>
          <w:color w:val="auto"/>
          <w:sz w:val="24"/>
          <w:szCs w:val="24"/>
        </w:rPr>
        <w:t xml:space="preserve"> Woodbine to move from mass marketing campaigns to more </w:t>
      </w:r>
      <w:r w:rsidRPr="001139A8">
        <w:rPr>
          <w:rFonts w:ascii="Times New Roman" w:hAnsi="Times New Roman" w:cs="Times New Roman"/>
          <w:b/>
          <w:bCs/>
          <w:color w:val="auto"/>
          <w:sz w:val="24"/>
          <w:szCs w:val="24"/>
          <w:u w:val="single"/>
        </w:rPr>
        <w:t>targeted campaigns</w:t>
      </w:r>
      <w:r w:rsidRPr="001139A8">
        <w:rPr>
          <w:rFonts w:ascii="Times New Roman" w:hAnsi="Times New Roman" w:cs="Times New Roman"/>
          <w:color w:val="auto"/>
          <w:sz w:val="24"/>
          <w:szCs w:val="24"/>
        </w:rPr>
        <w:t xml:space="preserve"> based on player profiles/personas. </w:t>
      </w:r>
    </w:p>
    <w:p w14:paraId="75DAD125" w14:textId="0C2E79A3" w:rsidR="0055306C" w:rsidRPr="001139A8" w:rsidRDefault="0055306C" w:rsidP="0055306C">
      <w:pPr>
        <w:pStyle w:val="ListParagraph"/>
        <w:numPr>
          <w:ilvl w:val="0"/>
          <w:numId w:val="5"/>
        </w:numPr>
        <w:spacing w:after="160" w:line="259" w:lineRule="auto"/>
        <w:rPr>
          <w:rFonts w:ascii="Times New Roman" w:hAnsi="Times New Roman" w:cs="Times New Roman"/>
          <w:sz w:val="24"/>
          <w:szCs w:val="24"/>
        </w:rPr>
      </w:pPr>
      <w:r w:rsidRPr="001139A8">
        <w:rPr>
          <w:rFonts w:ascii="Times New Roman" w:hAnsi="Times New Roman" w:cs="Times New Roman"/>
          <w:sz w:val="24"/>
          <w:szCs w:val="24"/>
        </w:rPr>
        <w:t xml:space="preserve">) </w:t>
      </w:r>
    </w:p>
    <w:p w14:paraId="6696763E" w14:textId="06CBE8C4" w:rsidR="0055306C" w:rsidRPr="001139A8" w:rsidRDefault="0055306C" w:rsidP="0055306C">
      <w:pPr>
        <w:jc w:val="center"/>
        <w:rPr>
          <w:rFonts w:ascii="Times New Roman" w:hAnsi="Times New Roman" w:cs="Times New Roman"/>
          <w:b/>
          <w:bCs/>
          <w:sz w:val="24"/>
          <w:szCs w:val="24"/>
        </w:rPr>
      </w:pPr>
      <w:r w:rsidRPr="001139A8">
        <w:rPr>
          <w:rFonts w:ascii="Times New Roman" w:hAnsi="Times New Roman" w:cs="Times New Roman"/>
          <w:noProof/>
          <w:sz w:val="24"/>
          <w:szCs w:val="24"/>
        </w:rPr>
        <w:lastRenderedPageBreak/>
        <w:drawing>
          <wp:inline distT="0" distB="0" distL="0" distR="0" wp14:anchorId="57AD628C" wp14:editId="18B721FE">
            <wp:extent cx="4617720" cy="2743200"/>
            <wp:effectExtent l="0" t="0" r="11430" b="0"/>
            <wp:docPr id="14" name="Chart 14">
              <a:extLst xmlns:a="http://schemas.openxmlformats.org/drawingml/2006/main">
                <a:ext uri="{FF2B5EF4-FFF2-40B4-BE49-F238E27FC236}">
                  <a16:creationId xmlns:a16="http://schemas.microsoft.com/office/drawing/2014/main" id="{6774B25F-7259-4D9E-82E9-8CEB49556A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54327D4" w14:textId="48538277" w:rsidR="0055306C" w:rsidRPr="001139A8" w:rsidRDefault="0055306C" w:rsidP="0055306C">
      <w:pPr>
        <w:rPr>
          <w:rFonts w:ascii="Times New Roman" w:hAnsi="Times New Roman" w:cs="Times New Roman"/>
          <w:b/>
          <w:bCs/>
          <w:sz w:val="24"/>
          <w:szCs w:val="24"/>
        </w:rPr>
      </w:pPr>
      <w:r w:rsidRPr="001139A8">
        <w:rPr>
          <w:rFonts w:ascii="Times New Roman" w:hAnsi="Times New Roman" w:cs="Times New Roman"/>
          <w:b/>
          <w:bCs/>
          <w:noProof/>
          <w:sz w:val="24"/>
          <w:szCs w:val="24"/>
        </w:rPr>
        <mc:AlternateContent>
          <mc:Choice Requires="wps">
            <w:drawing>
              <wp:anchor distT="45720" distB="45720" distL="114300" distR="114300" simplePos="0" relativeHeight="251661312" behindDoc="0" locked="0" layoutInCell="1" allowOverlap="1" wp14:anchorId="6BCC3782" wp14:editId="08CDF2D8">
                <wp:simplePos x="0" y="0"/>
                <wp:positionH relativeFrom="margin">
                  <wp:align>center</wp:align>
                </wp:positionH>
                <wp:positionV relativeFrom="paragraph">
                  <wp:posOffset>69215</wp:posOffset>
                </wp:positionV>
                <wp:extent cx="4610100" cy="1404620"/>
                <wp:effectExtent l="0" t="0" r="1905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solidFill>
                          <a:srgbClr val="FFFFFF"/>
                        </a:solidFill>
                        <a:ln w="9525">
                          <a:solidFill>
                            <a:srgbClr val="000000"/>
                          </a:solidFill>
                          <a:miter lim="800000"/>
                          <a:headEnd/>
                          <a:tailEnd/>
                        </a:ln>
                      </wps:spPr>
                      <wps:txbx>
                        <w:txbxContent>
                          <w:p w14:paraId="7964020C" w14:textId="4752D68A" w:rsidR="00F43330" w:rsidRPr="004405B3" w:rsidRDefault="00F43330" w:rsidP="0055306C">
                            <w:pPr>
                              <w:rPr>
                                <w:rFonts w:ascii="Times New Roman" w:hAnsi="Times New Roman" w:cs="Times New Roman"/>
                                <w:color w:val="auto"/>
                                <w:sz w:val="24"/>
                                <w:szCs w:val="20"/>
                              </w:rPr>
                            </w:pPr>
                            <w:r w:rsidRPr="004405B3">
                              <w:rPr>
                                <w:rFonts w:ascii="Times New Roman" w:hAnsi="Times New Roman" w:cs="Times New Roman"/>
                                <w:color w:val="auto"/>
                                <w:sz w:val="24"/>
                                <w:szCs w:val="20"/>
                              </w:rPr>
                              <w:t>Current player base is left skewed indicating an aging population and potential long-term issues</w:t>
                            </w:r>
                            <w:r>
                              <w:rPr>
                                <w:rFonts w:ascii="Times New Roman" w:hAnsi="Times New Roman" w:cs="Times New Roman"/>
                                <w:color w:val="auto"/>
                                <w:sz w:val="24"/>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C3782" id="Text Box 2" o:spid="_x0000_s1028" type="#_x0000_t202" style="position:absolute;margin-left:0;margin-top:5.45pt;width:363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hsJgIAAE4EAAAOAAAAZHJzL2Uyb0RvYy54bWysVNtu2zAMfR+wfxD0vviCJG2NOkWXLsOA&#10;7gK0+wBZlmNhkqhJSuzs60fJSRZ028swPwiiSB2R55C+vRu1InvhvART02KWUyIMh1aabU2/Pm/e&#10;XFPiAzMtU2BETQ/C07vV61e3g61ECT2oVjiCIMZXg61pH4KtsszzXmjmZ2CFQWcHTrOApttmrWMD&#10;omuVlXm+zAZwrXXAhfd4+jA56Srhd53g4XPXeRGIqinmFtLq0trENVvdsmrrmO0lP6bB/iELzaTB&#10;R89QDywwsnPyNygtuQMPXZhx0Bl0neQi1YDVFPmLap56ZkWqBcnx9kyT/3+w/NP+iyOyrWlZXFFi&#10;mEaRnsUYyFsYSRn5GayvMOzJYmAY8Rh1TrV6+wj8mycG1j0zW3HvHAy9YC3mV8Sb2cXVCcdHkGb4&#10;CC0+w3YBEtDYOR3JQzoIoqNOh7M2MRWOh/NlgQShi6OvmOfzZZnUy1h1um6dD+8FaBI3NXUofoJn&#10;+0cfYjqsOoXE1zwo2W6kUslw22atHNkzbJRN+lIFL8KUIUNNbxblYmLgrxB5+v4EoWXAjldS1/T6&#10;HMSqyNs706Z+DEyqaY8pK3MkMnI3sRjGZpw0O+nTQHtAZh1MDY4DiZse3A9KBmzumvrvO+YEJeqD&#10;QXVuivk8TkMy5osrpJK4S09z6WGGI1RNAyXTdh3SBCXe7D2quJGJ3yj3lMkxZWzaRPtxwOJUXNop&#10;6tdvYPUTAAD//wMAUEsDBBQABgAIAAAAIQBYH+8f2wAAAAcBAAAPAAAAZHJzL2Rvd25yZXYueG1s&#10;TI/BbsIwEETvlfoP1iL1gopDEGmbxkEtEqeeCHA38TaJiNepbSD8fbencpyZ1czbYjXaXlzQh86R&#10;gvksAYFUO9NRo2C/2zy/gghRk9G9I1RwwwCr8vGh0LlxV9ripYqN4BIKuVbQxjjkUoa6RavDzA1I&#10;nH07b3Vk6RtpvL5yue1lmiSZtLojXmj1gOsW61N1tgqyn2ox/TqYKW1vm09f26VZ75dKPU3Gj3cQ&#10;Ecf4fwx/+IwOJTMd3ZlMEL0CfiSym7yB4PQlzdg4KkgX6RxkWch7/vIXAAD//wMAUEsBAi0AFAAG&#10;AAgAAAAhALaDOJL+AAAA4QEAABMAAAAAAAAAAAAAAAAAAAAAAFtDb250ZW50X1R5cGVzXS54bWxQ&#10;SwECLQAUAAYACAAAACEAOP0h/9YAAACUAQAACwAAAAAAAAAAAAAAAAAvAQAAX3JlbHMvLnJlbHNQ&#10;SwECLQAUAAYACAAAACEAD81obCYCAABOBAAADgAAAAAAAAAAAAAAAAAuAgAAZHJzL2Uyb0RvYy54&#10;bWxQSwECLQAUAAYACAAAACEAWB/vH9sAAAAHAQAADwAAAAAAAAAAAAAAAACABAAAZHJzL2Rvd25y&#10;ZXYueG1sUEsFBgAAAAAEAAQA8wAAAIgFAAAAAA==&#10;">
                <v:textbox style="mso-fit-shape-to-text:t">
                  <w:txbxContent>
                    <w:p w14:paraId="7964020C" w14:textId="4752D68A" w:rsidR="00F43330" w:rsidRPr="004405B3" w:rsidRDefault="00F43330" w:rsidP="0055306C">
                      <w:pPr>
                        <w:rPr>
                          <w:rFonts w:ascii="Times New Roman" w:hAnsi="Times New Roman" w:cs="Times New Roman"/>
                          <w:color w:val="auto"/>
                          <w:sz w:val="24"/>
                          <w:szCs w:val="20"/>
                        </w:rPr>
                      </w:pPr>
                      <w:r w:rsidRPr="004405B3">
                        <w:rPr>
                          <w:rFonts w:ascii="Times New Roman" w:hAnsi="Times New Roman" w:cs="Times New Roman"/>
                          <w:color w:val="auto"/>
                          <w:sz w:val="24"/>
                          <w:szCs w:val="20"/>
                        </w:rPr>
                        <w:t>Current player base is left skewed indicating an aging population and potential long-term issues</w:t>
                      </w:r>
                      <w:r>
                        <w:rPr>
                          <w:rFonts w:ascii="Times New Roman" w:hAnsi="Times New Roman" w:cs="Times New Roman"/>
                          <w:color w:val="auto"/>
                          <w:sz w:val="24"/>
                          <w:szCs w:val="20"/>
                        </w:rPr>
                        <w:t>.</w:t>
                      </w:r>
                    </w:p>
                  </w:txbxContent>
                </v:textbox>
                <w10:wrap type="square" anchorx="margin"/>
              </v:shape>
            </w:pict>
          </mc:Fallback>
        </mc:AlternateContent>
      </w:r>
    </w:p>
    <w:p w14:paraId="6C5BBACB" w14:textId="2D005FFD" w:rsidR="0055306C" w:rsidRPr="001139A8" w:rsidRDefault="0055306C" w:rsidP="0055306C">
      <w:pPr>
        <w:rPr>
          <w:rFonts w:ascii="Times New Roman" w:hAnsi="Times New Roman" w:cs="Times New Roman"/>
          <w:b/>
          <w:bCs/>
          <w:sz w:val="24"/>
          <w:szCs w:val="24"/>
        </w:rPr>
      </w:pPr>
    </w:p>
    <w:p w14:paraId="1619E23A" w14:textId="77777777" w:rsidR="0055306C" w:rsidRPr="001139A8" w:rsidRDefault="0055306C" w:rsidP="0055306C">
      <w:pPr>
        <w:rPr>
          <w:rFonts w:ascii="Times New Roman" w:hAnsi="Times New Roman" w:cs="Times New Roman"/>
          <w:b/>
          <w:bCs/>
          <w:color w:val="auto"/>
          <w:sz w:val="24"/>
          <w:szCs w:val="24"/>
        </w:rPr>
      </w:pPr>
    </w:p>
    <w:p w14:paraId="70588836" w14:textId="340C6FC3" w:rsidR="0055306C" w:rsidRPr="001139A8" w:rsidRDefault="0055306C" w:rsidP="0055306C">
      <w:pPr>
        <w:jc w:val="center"/>
        <w:rPr>
          <w:rFonts w:ascii="Times New Roman" w:hAnsi="Times New Roman" w:cs="Times New Roman"/>
          <w:sz w:val="24"/>
          <w:szCs w:val="24"/>
        </w:rPr>
      </w:pPr>
    </w:p>
    <w:p w14:paraId="0F6E70C3" w14:textId="6EFAD437" w:rsidR="0055306C" w:rsidRPr="001139A8" w:rsidRDefault="0055306C" w:rsidP="0055306C">
      <w:pPr>
        <w:jc w:val="center"/>
        <w:rPr>
          <w:rFonts w:ascii="Times New Roman" w:hAnsi="Times New Roman" w:cs="Times New Roman"/>
          <w:b/>
          <w:bCs/>
          <w:sz w:val="24"/>
          <w:szCs w:val="24"/>
        </w:rPr>
      </w:pPr>
      <w:r w:rsidRPr="001139A8">
        <w:rPr>
          <w:rFonts w:ascii="Times New Roman" w:hAnsi="Times New Roman" w:cs="Times New Roman"/>
          <w:noProof/>
          <w:sz w:val="24"/>
          <w:szCs w:val="24"/>
        </w:rPr>
        <w:drawing>
          <wp:inline distT="0" distB="0" distL="0" distR="0" wp14:anchorId="60EF1169" wp14:editId="2290EDD1">
            <wp:extent cx="4572000" cy="2743200"/>
            <wp:effectExtent l="0" t="0" r="0" b="0"/>
            <wp:docPr id="15" name="Chart 15">
              <a:extLst xmlns:a="http://schemas.openxmlformats.org/drawingml/2006/main">
                <a:ext uri="{FF2B5EF4-FFF2-40B4-BE49-F238E27FC236}">
                  <a16:creationId xmlns:a16="http://schemas.microsoft.com/office/drawing/2014/main" id="{DCB8152A-C304-47C5-A7C2-5BC7E12F48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AE8A71C" w14:textId="17714E97" w:rsidR="0055306C" w:rsidRPr="001139A8" w:rsidRDefault="0055306C" w:rsidP="0055306C">
      <w:pPr>
        <w:rPr>
          <w:rFonts w:ascii="Times New Roman" w:hAnsi="Times New Roman" w:cs="Times New Roman"/>
          <w:b/>
          <w:bCs/>
          <w:sz w:val="24"/>
          <w:szCs w:val="24"/>
        </w:rPr>
      </w:pPr>
      <w:r w:rsidRPr="001139A8">
        <w:rPr>
          <w:rFonts w:ascii="Times New Roman" w:hAnsi="Times New Roman" w:cs="Times New Roman"/>
          <w:b/>
          <w:bCs/>
          <w:noProof/>
          <w:sz w:val="24"/>
          <w:szCs w:val="24"/>
        </w:rPr>
        <mc:AlternateContent>
          <mc:Choice Requires="wps">
            <w:drawing>
              <wp:anchor distT="45720" distB="45720" distL="114300" distR="114300" simplePos="0" relativeHeight="251662336" behindDoc="0" locked="0" layoutInCell="1" allowOverlap="1" wp14:anchorId="2FFCFF85" wp14:editId="70E0A289">
                <wp:simplePos x="0" y="0"/>
                <wp:positionH relativeFrom="margin">
                  <wp:align>center</wp:align>
                </wp:positionH>
                <wp:positionV relativeFrom="paragraph">
                  <wp:posOffset>78105</wp:posOffset>
                </wp:positionV>
                <wp:extent cx="4610100" cy="1404620"/>
                <wp:effectExtent l="0" t="0" r="19050" b="2730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1404620"/>
                        </a:xfrm>
                        <a:prstGeom prst="rect">
                          <a:avLst/>
                        </a:prstGeom>
                        <a:solidFill>
                          <a:srgbClr val="FFFFFF"/>
                        </a:solidFill>
                        <a:ln w="9525">
                          <a:solidFill>
                            <a:srgbClr val="000000"/>
                          </a:solidFill>
                          <a:miter lim="800000"/>
                          <a:headEnd/>
                          <a:tailEnd/>
                        </a:ln>
                      </wps:spPr>
                      <wps:txbx>
                        <w:txbxContent>
                          <w:p w14:paraId="4251B083" w14:textId="3941D118" w:rsidR="00F43330" w:rsidRPr="004405B3" w:rsidRDefault="00F43330" w:rsidP="0055306C">
                            <w:pPr>
                              <w:rPr>
                                <w:rFonts w:ascii="Times New Roman" w:hAnsi="Times New Roman" w:cs="Times New Roman"/>
                                <w:color w:val="auto"/>
                                <w:sz w:val="24"/>
                                <w:szCs w:val="20"/>
                              </w:rPr>
                            </w:pPr>
                            <w:r w:rsidRPr="004405B3">
                              <w:rPr>
                                <w:rFonts w:ascii="Times New Roman" w:hAnsi="Times New Roman" w:cs="Times New Roman"/>
                                <w:color w:val="auto"/>
                                <w:sz w:val="24"/>
                                <w:szCs w:val="20"/>
                              </w:rPr>
                              <w:t>Of the total player base, 4</w:t>
                            </w:r>
                            <w:r>
                              <w:rPr>
                                <w:rFonts w:ascii="Times New Roman" w:hAnsi="Times New Roman" w:cs="Times New Roman"/>
                                <w:color w:val="auto"/>
                                <w:sz w:val="24"/>
                                <w:szCs w:val="20"/>
                              </w:rPr>
                              <w:t>1</w:t>
                            </w:r>
                            <w:r w:rsidRPr="004405B3">
                              <w:rPr>
                                <w:rFonts w:ascii="Times New Roman" w:hAnsi="Times New Roman" w:cs="Times New Roman"/>
                                <w:color w:val="auto"/>
                                <w:sz w:val="24"/>
                                <w:szCs w:val="20"/>
                              </w:rPr>
                              <w:t xml:space="preserve">% of players have not had any </w:t>
                            </w:r>
                            <w:r>
                              <w:rPr>
                                <w:rFonts w:ascii="Times New Roman" w:hAnsi="Times New Roman" w:cs="Times New Roman"/>
                                <w:color w:val="auto"/>
                                <w:sz w:val="24"/>
                                <w:szCs w:val="20"/>
                              </w:rPr>
                              <w:t>Casino</w:t>
                            </w:r>
                            <w:r w:rsidRPr="004405B3">
                              <w:rPr>
                                <w:rFonts w:ascii="Times New Roman" w:hAnsi="Times New Roman" w:cs="Times New Roman"/>
                                <w:color w:val="auto"/>
                                <w:sz w:val="24"/>
                                <w:szCs w:val="20"/>
                              </w:rPr>
                              <w:t xml:space="preserve"> activity in the previous month.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FCFF85" id="_x0000_s1029" type="#_x0000_t202" style="position:absolute;margin-left:0;margin-top:6.15pt;width:363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mBBJgIAAEwEAAAOAAAAZHJzL2Uyb0RvYy54bWysVNuO0zAQfUfiHyy/0yQlLbtR09XSpQhp&#10;uUi7fIDjOI2F7TG222T5esZOW6oFXhB5sDye8fHMOTNZ3YxakYNwXoKpaTHLKRGGQyvNrqZfH7ev&#10;rijxgZmWKTCipk/C05v1yxerwVZiDj2oVjiCIMZXg61pH4KtsszzXmjmZ2CFQWcHTrOApttlrWMD&#10;omuVzfN8mQ3gWuuAC+/x9G5y0nXC7zrBw+eu8yIQVVPMLaTVpbWJa7ZesWrnmO0lP6bB/iELzaTB&#10;R89QdywwsnfyNygtuQMPXZhx0Bl0neQi1YDVFPmzah56ZkWqBcnx9kyT/3+w/NPhiyOyrWlJiWEa&#10;JXoUYyBvYSTzyM5gfYVBDxbDwojHqHKq1Nt74N88MbDpmdmJW+dg6AVrMbsi3swurk44PoI0w0do&#10;8Rm2D5CAxs7pSB2SQRAdVXo6KxNT4XhYLgukB10cfUWZl8t50i5j1em6dT68F6BJ3NTUofQJnh3u&#10;fYjpsOoUEl/zoGS7lUolw+2ajXLkwLBNtulLFTwLU4YMNb1ezBcTA3+FyNP3JwgtA/a7krqmV+cg&#10;VkXe3pk2dWNgUk17TFmZI5GRu4nFMDZjUuz1SZ8G2idk1sHU3jiOuOnB/aBkwNauqf++Z05Qoj4Y&#10;VOe6KMs4C8koF2+QSuIuPc2lhxmOUDUNlEzbTUjzk3izt6jiViZ+o9xTJseUsWUT7cfxijNxaaeo&#10;Xz+B9U8AAAD//wMAUEsDBBQABgAIAAAAIQB4UbdV2wAAAAcBAAAPAAAAZHJzL2Rvd25yZXYueG1s&#10;TI/BTsMwEETvSPyDtUhcKuqQKAGlcSqo1BOnpuXuxtskIl4H223Tv2c5wXFmVjNvq/VsR3FBHwZH&#10;Cp6XCQik1pmBOgWH/fbpFUSImoweHaGCGwZY1/d3lS6Nu9IOL03sBJdQKLWCPsaplDK0PVodlm5C&#10;4uzkvNWRpe+k8frK5XaUaZIU0uqBeKHXE256bL+as1VQfDfZ4uPTLGh327771uZmc8iVenyY31Yg&#10;Is7x7xh+8RkdamY6ujOZIEYF/EhkN81AcPqSFmwcFaRZloOsK/mfv/4BAAD//wMAUEsBAi0AFAAG&#10;AAgAAAAhALaDOJL+AAAA4QEAABMAAAAAAAAAAAAAAAAAAAAAAFtDb250ZW50X1R5cGVzXS54bWxQ&#10;SwECLQAUAAYACAAAACEAOP0h/9YAAACUAQAACwAAAAAAAAAAAAAAAAAvAQAAX3JlbHMvLnJlbHNQ&#10;SwECLQAUAAYACAAAACEABx5gQSYCAABMBAAADgAAAAAAAAAAAAAAAAAuAgAAZHJzL2Uyb0RvYy54&#10;bWxQSwECLQAUAAYACAAAACEAeFG3VdsAAAAHAQAADwAAAAAAAAAAAAAAAACABAAAZHJzL2Rvd25y&#10;ZXYueG1sUEsFBgAAAAAEAAQA8wAAAIgFAAAAAA==&#10;">
                <v:textbox style="mso-fit-shape-to-text:t">
                  <w:txbxContent>
                    <w:p w14:paraId="4251B083" w14:textId="3941D118" w:rsidR="00F43330" w:rsidRPr="004405B3" w:rsidRDefault="00F43330" w:rsidP="0055306C">
                      <w:pPr>
                        <w:rPr>
                          <w:rFonts w:ascii="Times New Roman" w:hAnsi="Times New Roman" w:cs="Times New Roman"/>
                          <w:color w:val="auto"/>
                          <w:sz w:val="24"/>
                          <w:szCs w:val="20"/>
                        </w:rPr>
                      </w:pPr>
                      <w:r w:rsidRPr="004405B3">
                        <w:rPr>
                          <w:rFonts w:ascii="Times New Roman" w:hAnsi="Times New Roman" w:cs="Times New Roman"/>
                          <w:color w:val="auto"/>
                          <w:sz w:val="24"/>
                          <w:szCs w:val="20"/>
                        </w:rPr>
                        <w:t>Of the total player base, 4</w:t>
                      </w:r>
                      <w:r>
                        <w:rPr>
                          <w:rFonts w:ascii="Times New Roman" w:hAnsi="Times New Roman" w:cs="Times New Roman"/>
                          <w:color w:val="auto"/>
                          <w:sz w:val="24"/>
                          <w:szCs w:val="20"/>
                        </w:rPr>
                        <w:t>1</w:t>
                      </w:r>
                      <w:r w:rsidRPr="004405B3">
                        <w:rPr>
                          <w:rFonts w:ascii="Times New Roman" w:hAnsi="Times New Roman" w:cs="Times New Roman"/>
                          <w:color w:val="auto"/>
                          <w:sz w:val="24"/>
                          <w:szCs w:val="20"/>
                        </w:rPr>
                        <w:t xml:space="preserve">% of players have not had any </w:t>
                      </w:r>
                      <w:r>
                        <w:rPr>
                          <w:rFonts w:ascii="Times New Roman" w:hAnsi="Times New Roman" w:cs="Times New Roman"/>
                          <w:color w:val="auto"/>
                          <w:sz w:val="24"/>
                          <w:szCs w:val="20"/>
                        </w:rPr>
                        <w:t>Casino</w:t>
                      </w:r>
                      <w:r w:rsidRPr="004405B3">
                        <w:rPr>
                          <w:rFonts w:ascii="Times New Roman" w:hAnsi="Times New Roman" w:cs="Times New Roman"/>
                          <w:color w:val="auto"/>
                          <w:sz w:val="24"/>
                          <w:szCs w:val="20"/>
                        </w:rPr>
                        <w:t xml:space="preserve"> activity in the previous month. </w:t>
                      </w:r>
                    </w:p>
                  </w:txbxContent>
                </v:textbox>
                <w10:wrap type="square" anchorx="margin"/>
              </v:shape>
            </w:pict>
          </mc:Fallback>
        </mc:AlternateContent>
      </w:r>
    </w:p>
    <w:p w14:paraId="6A5F8E79" w14:textId="77777777" w:rsidR="0055306C" w:rsidRPr="001139A8" w:rsidRDefault="0055306C" w:rsidP="0055306C">
      <w:pPr>
        <w:rPr>
          <w:rFonts w:ascii="Times New Roman" w:hAnsi="Times New Roman" w:cs="Times New Roman"/>
          <w:b/>
          <w:bCs/>
          <w:sz w:val="24"/>
          <w:szCs w:val="24"/>
        </w:rPr>
      </w:pPr>
    </w:p>
    <w:p w14:paraId="6EE9A5B9" w14:textId="3461BE04" w:rsidR="0055306C" w:rsidRPr="001139A8" w:rsidRDefault="0055306C" w:rsidP="0055306C">
      <w:pPr>
        <w:jc w:val="center"/>
        <w:rPr>
          <w:rFonts w:ascii="Times New Roman" w:hAnsi="Times New Roman" w:cs="Times New Roman"/>
          <w:b/>
          <w:bCs/>
          <w:sz w:val="24"/>
          <w:szCs w:val="24"/>
        </w:rPr>
      </w:pPr>
    </w:p>
    <w:p w14:paraId="1487AE62" w14:textId="7D9D5275" w:rsidR="0055306C" w:rsidRPr="001139A8" w:rsidRDefault="0055306C" w:rsidP="0055306C">
      <w:pPr>
        <w:rPr>
          <w:rFonts w:ascii="Times New Roman" w:hAnsi="Times New Roman" w:cs="Times New Roman"/>
          <w:b/>
          <w:bCs/>
          <w:sz w:val="24"/>
          <w:szCs w:val="24"/>
        </w:rPr>
      </w:pPr>
    </w:p>
    <w:p w14:paraId="3439A8F7" w14:textId="012B549A" w:rsidR="0055306C" w:rsidRPr="001139A8" w:rsidRDefault="0055306C" w:rsidP="0055306C">
      <w:pPr>
        <w:jc w:val="center"/>
        <w:rPr>
          <w:rFonts w:ascii="Times New Roman" w:hAnsi="Times New Roman" w:cs="Times New Roman"/>
          <w:b/>
          <w:bCs/>
          <w:sz w:val="24"/>
          <w:szCs w:val="24"/>
        </w:rPr>
      </w:pPr>
      <w:r w:rsidRPr="001139A8">
        <w:rPr>
          <w:rFonts w:ascii="Times New Roman" w:hAnsi="Times New Roman" w:cs="Times New Roman"/>
          <w:b/>
          <w:bCs/>
          <w:noProof/>
          <w:sz w:val="24"/>
          <w:szCs w:val="24"/>
        </w:rPr>
        <w:lastRenderedPageBreak/>
        <w:drawing>
          <wp:inline distT="0" distB="0" distL="0" distR="0" wp14:anchorId="26FE3AA7" wp14:editId="57736527">
            <wp:extent cx="4901565" cy="2792730"/>
            <wp:effectExtent l="19050" t="19050" r="1333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1565" cy="2792730"/>
                    </a:xfrm>
                    <a:prstGeom prst="rect">
                      <a:avLst/>
                    </a:prstGeom>
                    <a:noFill/>
                    <a:ln>
                      <a:solidFill>
                        <a:schemeClr val="accent1"/>
                      </a:solidFill>
                    </a:ln>
                  </pic:spPr>
                </pic:pic>
              </a:graphicData>
            </a:graphic>
          </wp:inline>
        </w:drawing>
      </w:r>
    </w:p>
    <w:p w14:paraId="2313CA86" w14:textId="22275CD3" w:rsidR="0055306C" w:rsidRPr="001139A8" w:rsidRDefault="0055306C" w:rsidP="0055306C">
      <w:pPr>
        <w:tabs>
          <w:tab w:val="left" w:pos="1044"/>
        </w:tabs>
        <w:jc w:val="center"/>
        <w:rPr>
          <w:rFonts w:ascii="Times New Roman" w:hAnsi="Times New Roman" w:cs="Times New Roman"/>
          <w:b/>
          <w:bCs/>
          <w:sz w:val="24"/>
          <w:szCs w:val="24"/>
        </w:rPr>
      </w:pPr>
      <w:r w:rsidRPr="001139A8">
        <w:rPr>
          <w:rFonts w:ascii="Times New Roman" w:hAnsi="Times New Roman" w:cs="Times New Roman"/>
          <w:b/>
          <w:bCs/>
          <w:noProof/>
          <w:sz w:val="24"/>
          <w:szCs w:val="24"/>
        </w:rPr>
        <mc:AlternateContent>
          <mc:Choice Requires="wps">
            <w:drawing>
              <wp:anchor distT="45720" distB="45720" distL="114300" distR="114300" simplePos="0" relativeHeight="251663360" behindDoc="0" locked="0" layoutInCell="1" allowOverlap="1" wp14:anchorId="0319990B" wp14:editId="5B20E1B8">
                <wp:simplePos x="0" y="0"/>
                <wp:positionH relativeFrom="margin">
                  <wp:align>center</wp:align>
                </wp:positionH>
                <wp:positionV relativeFrom="paragraph">
                  <wp:posOffset>31750</wp:posOffset>
                </wp:positionV>
                <wp:extent cx="4880610" cy="1404620"/>
                <wp:effectExtent l="0" t="0" r="1524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0610" cy="1404620"/>
                        </a:xfrm>
                        <a:prstGeom prst="rect">
                          <a:avLst/>
                        </a:prstGeom>
                        <a:solidFill>
                          <a:srgbClr val="FFFFFF"/>
                        </a:solidFill>
                        <a:ln w="9525">
                          <a:solidFill>
                            <a:srgbClr val="000000"/>
                          </a:solidFill>
                          <a:miter lim="800000"/>
                          <a:headEnd/>
                          <a:tailEnd/>
                        </a:ln>
                      </wps:spPr>
                      <wps:txbx>
                        <w:txbxContent>
                          <w:p w14:paraId="781CD9B1" w14:textId="1F30066A" w:rsidR="00F43330" w:rsidRPr="00D1318F" w:rsidRDefault="00F43330" w:rsidP="0055306C">
                            <w:pPr>
                              <w:rPr>
                                <w:rFonts w:ascii="Times New Roman" w:hAnsi="Times New Roman" w:cs="Times New Roman"/>
                                <w:color w:val="auto"/>
                                <w:sz w:val="24"/>
                                <w:szCs w:val="20"/>
                              </w:rPr>
                            </w:pPr>
                            <w:r w:rsidRPr="00D1318F">
                              <w:rPr>
                                <w:rFonts w:ascii="Times New Roman" w:hAnsi="Times New Roman" w:cs="Times New Roman"/>
                                <w:color w:val="auto"/>
                                <w:sz w:val="24"/>
                                <w:szCs w:val="20"/>
                              </w:rPr>
                              <w:t xml:space="preserve">Inequality of </w:t>
                            </w:r>
                            <w:r>
                              <w:rPr>
                                <w:rFonts w:ascii="Times New Roman" w:hAnsi="Times New Roman" w:cs="Times New Roman"/>
                                <w:color w:val="auto"/>
                                <w:sz w:val="24"/>
                                <w:szCs w:val="20"/>
                              </w:rPr>
                              <w:t>g</w:t>
                            </w:r>
                            <w:r w:rsidRPr="00D1318F">
                              <w:rPr>
                                <w:rFonts w:ascii="Times New Roman" w:hAnsi="Times New Roman" w:cs="Times New Roman"/>
                                <w:color w:val="auto"/>
                                <w:sz w:val="24"/>
                                <w:szCs w:val="20"/>
                              </w:rPr>
                              <w:t xml:space="preserve">old </w:t>
                            </w:r>
                            <w:r>
                              <w:rPr>
                                <w:rFonts w:ascii="Times New Roman" w:hAnsi="Times New Roman" w:cs="Times New Roman"/>
                                <w:color w:val="auto"/>
                                <w:sz w:val="24"/>
                                <w:szCs w:val="20"/>
                              </w:rPr>
                              <w:t>tier p</w:t>
                            </w:r>
                            <w:r w:rsidRPr="00D1318F">
                              <w:rPr>
                                <w:rFonts w:ascii="Times New Roman" w:hAnsi="Times New Roman" w:cs="Times New Roman"/>
                                <w:color w:val="auto"/>
                                <w:sz w:val="24"/>
                                <w:szCs w:val="20"/>
                              </w:rPr>
                              <w:t xml:space="preserve">layers apparent in the above histogram. Although all players are classified as “Gold Tier” there is a huge discrepancy in their spend per visit. These values range from $24 to $3,453.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9990B" id="_x0000_s1030" type="#_x0000_t202" style="position:absolute;left:0;text-align:left;margin-left:0;margin-top:2.5pt;width:384.3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nlFJQIAAEwEAAAOAAAAZHJzL2Uyb0RvYy54bWysVMGO0zAQvSPxD5bvNEmVlm7UdLV0KUJa&#10;FqRdPsB1nMbC9hjbbVK+nrHTlmqBCyIHy+MZP8+8N5Pl7aAVOQjnJZiaFpOcEmE4NNLsavr1efNm&#10;QYkPzDRMgRE1PQpPb1evXy17W4kpdKAa4QiCGF/1tqZdCLbKMs87oZmfgBUGnS04zQKabpc1jvWI&#10;rlU2zfN51oNrrAMuvMfT+9FJVwm/bQUPn9vWi0BUTTG3kFaX1m1cs9WSVTvHbCf5KQ32D1loJg0+&#10;eoG6Z4GRvZO/QWnJHXhow4SDzqBtJRepBqymyF9U89QxK1ItSI63F5r8/4Plj4cvjsimpjeUGKZR&#10;omcxBPIOBjKN7PTWVxj0ZDEsDHiMKqdKvX0A/s0TA+uOmZ24cw76TrAGsyvizezq6ojjI8i2/wQN&#10;PsP2ARLQ0DodqUMyCKKjSseLMjEVjoflYpHPC3Rx9BVlXs6nSbuMVefr1vnwQYAmcVNTh9IneHZ4&#10;8CGmw6pzSHzNg5LNRiqVDLfbrpUjB4ZtsklfquBFmDKkR6Jm09nIwF8h8vT9CULLgP2upK7p4hLE&#10;qsjbe9OkbgxMqnGPKStzIjJyN7IYhu2QFCvP+myhOSKzDsb2xnHETQfuByU9tnZN/fc9c4IS9dGg&#10;OjdFWcZZSEY5e4tUEnft2V57mOEIVdNAybhdhzQ/iTd7hypuZOI3yj1mckoZWzbRfhqvOBPXdor6&#10;9RNY/QQAAP//AwBQSwMEFAAGAAgAAAAhAHKdtiTbAAAABgEAAA8AAABkcnMvZG93bnJldi54bWxM&#10;j8FOwzAQRO9I/IO1SFwq6hAUU4VsKqjUE6em5e7GJomI18F22/TvWU5wWo1mNPO2Ws9uFGcb4uAJ&#10;4XGZgbDUejNQh3DYbx9WIGLSZPToySJcbYR1fXtT6dL4C+3suUmd4BKKpUboU5pKKWPbW6fj0k+W&#10;2Pv0wenEMnTSBH3hcjfKPMuUdHogXuj1ZDe9bb+ak0NQ383T4v3DLGh33b6F1hVmcygQ7+/m1xcQ&#10;yc7pLwy/+IwONTMd/YlMFCMCP5IQCj5sPquVAnFEyHOVg6wr+R+//gEAAP//AwBQSwECLQAUAAYA&#10;CAAAACEAtoM4kv4AAADhAQAAEwAAAAAAAAAAAAAAAAAAAAAAW0NvbnRlbnRfVHlwZXNdLnhtbFBL&#10;AQItABQABgAIAAAAIQA4/SH/1gAAAJQBAAALAAAAAAAAAAAAAAAAAC8BAABfcmVscy8ucmVsc1BL&#10;AQItABQABgAIAAAAIQDI1nlFJQIAAEwEAAAOAAAAAAAAAAAAAAAAAC4CAABkcnMvZTJvRG9jLnht&#10;bFBLAQItABQABgAIAAAAIQBynbYk2wAAAAYBAAAPAAAAAAAAAAAAAAAAAH8EAABkcnMvZG93bnJl&#10;di54bWxQSwUGAAAAAAQABADzAAAAhwUAAAAA&#10;">
                <v:textbox style="mso-fit-shape-to-text:t">
                  <w:txbxContent>
                    <w:p w14:paraId="781CD9B1" w14:textId="1F30066A" w:rsidR="00F43330" w:rsidRPr="00D1318F" w:rsidRDefault="00F43330" w:rsidP="0055306C">
                      <w:pPr>
                        <w:rPr>
                          <w:rFonts w:ascii="Times New Roman" w:hAnsi="Times New Roman" w:cs="Times New Roman"/>
                          <w:color w:val="auto"/>
                          <w:sz w:val="24"/>
                          <w:szCs w:val="20"/>
                        </w:rPr>
                      </w:pPr>
                      <w:r w:rsidRPr="00D1318F">
                        <w:rPr>
                          <w:rFonts w:ascii="Times New Roman" w:hAnsi="Times New Roman" w:cs="Times New Roman"/>
                          <w:color w:val="auto"/>
                          <w:sz w:val="24"/>
                          <w:szCs w:val="20"/>
                        </w:rPr>
                        <w:t xml:space="preserve">Inequality of </w:t>
                      </w:r>
                      <w:r>
                        <w:rPr>
                          <w:rFonts w:ascii="Times New Roman" w:hAnsi="Times New Roman" w:cs="Times New Roman"/>
                          <w:color w:val="auto"/>
                          <w:sz w:val="24"/>
                          <w:szCs w:val="20"/>
                        </w:rPr>
                        <w:t>g</w:t>
                      </w:r>
                      <w:r w:rsidRPr="00D1318F">
                        <w:rPr>
                          <w:rFonts w:ascii="Times New Roman" w:hAnsi="Times New Roman" w:cs="Times New Roman"/>
                          <w:color w:val="auto"/>
                          <w:sz w:val="24"/>
                          <w:szCs w:val="20"/>
                        </w:rPr>
                        <w:t xml:space="preserve">old </w:t>
                      </w:r>
                      <w:r>
                        <w:rPr>
                          <w:rFonts w:ascii="Times New Roman" w:hAnsi="Times New Roman" w:cs="Times New Roman"/>
                          <w:color w:val="auto"/>
                          <w:sz w:val="24"/>
                          <w:szCs w:val="20"/>
                        </w:rPr>
                        <w:t>tier p</w:t>
                      </w:r>
                      <w:r w:rsidRPr="00D1318F">
                        <w:rPr>
                          <w:rFonts w:ascii="Times New Roman" w:hAnsi="Times New Roman" w:cs="Times New Roman"/>
                          <w:color w:val="auto"/>
                          <w:sz w:val="24"/>
                          <w:szCs w:val="20"/>
                        </w:rPr>
                        <w:t xml:space="preserve">layers apparent in the above histogram. Although all players are classified as “Gold Tier” there is a huge discrepancy in their spend per visit. These values range from $24 to $3,453. </w:t>
                      </w:r>
                    </w:p>
                  </w:txbxContent>
                </v:textbox>
                <w10:wrap type="square" anchorx="margin"/>
              </v:shape>
            </w:pict>
          </mc:Fallback>
        </mc:AlternateContent>
      </w:r>
    </w:p>
    <w:p w14:paraId="494D3266" w14:textId="66BAAA62" w:rsidR="0055306C" w:rsidRPr="001139A8" w:rsidRDefault="0055306C" w:rsidP="0055306C">
      <w:pPr>
        <w:rPr>
          <w:rFonts w:ascii="Times New Roman" w:hAnsi="Times New Roman" w:cs="Times New Roman"/>
          <w:b/>
          <w:bCs/>
          <w:sz w:val="24"/>
          <w:szCs w:val="24"/>
        </w:rPr>
      </w:pPr>
    </w:p>
    <w:p w14:paraId="319343FA" w14:textId="6DE14629" w:rsidR="0055306C" w:rsidRPr="001139A8" w:rsidRDefault="0055306C" w:rsidP="0055306C">
      <w:pPr>
        <w:rPr>
          <w:rFonts w:ascii="Times New Roman" w:hAnsi="Times New Roman" w:cs="Times New Roman"/>
          <w:b/>
          <w:bCs/>
          <w:sz w:val="24"/>
          <w:szCs w:val="24"/>
        </w:rPr>
      </w:pPr>
    </w:p>
    <w:p w14:paraId="79A3AE40" w14:textId="067987C9" w:rsidR="0055306C" w:rsidRPr="001139A8" w:rsidRDefault="0055306C" w:rsidP="0055306C">
      <w:pPr>
        <w:rPr>
          <w:rFonts w:ascii="Times New Roman" w:hAnsi="Times New Roman" w:cs="Times New Roman"/>
          <w:b/>
          <w:bCs/>
          <w:sz w:val="24"/>
          <w:szCs w:val="24"/>
        </w:rPr>
      </w:pPr>
    </w:p>
    <w:p w14:paraId="1760C4B0" w14:textId="29587A73" w:rsidR="0055306C" w:rsidRPr="001139A8" w:rsidRDefault="0055306C" w:rsidP="0055306C">
      <w:pPr>
        <w:jc w:val="center"/>
        <w:rPr>
          <w:rFonts w:ascii="Times New Roman" w:hAnsi="Times New Roman" w:cs="Times New Roman"/>
          <w:b/>
          <w:bCs/>
          <w:sz w:val="24"/>
          <w:szCs w:val="24"/>
        </w:rPr>
      </w:pPr>
      <w:r w:rsidRPr="001139A8">
        <w:rPr>
          <w:rFonts w:ascii="Times New Roman" w:hAnsi="Times New Roman" w:cs="Times New Roman"/>
          <w:noProof/>
          <w:sz w:val="24"/>
          <w:szCs w:val="24"/>
        </w:rPr>
        <w:drawing>
          <wp:inline distT="0" distB="0" distL="0" distR="0" wp14:anchorId="425E5BEE" wp14:editId="33055A5F">
            <wp:extent cx="4867910" cy="2592070"/>
            <wp:effectExtent l="0" t="0" r="8890" b="17780"/>
            <wp:docPr id="12" name="Chart 12">
              <a:extLst xmlns:a="http://schemas.openxmlformats.org/drawingml/2006/main">
                <a:ext uri="{FF2B5EF4-FFF2-40B4-BE49-F238E27FC236}">
                  <a16:creationId xmlns:a16="http://schemas.microsoft.com/office/drawing/2014/main" id="{1290A810-89D9-4A0B-836B-BB73AB67A3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6665C17" w14:textId="1972CFDA" w:rsidR="0055306C" w:rsidRPr="001139A8" w:rsidRDefault="0055306C" w:rsidP="0055306C">
      <w:pPr>
        <w:rPr>
          <w:rFonts w:ascii="Times New Roman" w:hAnsi="Times New Roman" w:cs="Times New Roman"/>
          <w:b/>
          <w:bCs/>
          <w:sz w:val="24"/>
          <w:szCs w:val="24"/>
        </w:rPr>
      </w:pPr>
      <w:r w:rsidRPr="001139A8">
        <w:rPr>
          <w:rFonts w:ascii="Times New Roman" w:hAnsi="Times New Roman" w:cs="Times New Roman"/>
          <w:b/>
          <w:bCs/>
          <w:noProof/>
          <w:sz w:val="24"/>
          <w:szCs w:val="24"/>
        </w:rPr>
        <mc:AlternateContent>
          <mc:Choice Requires="wps">
            <w:drawing>
              <wp:anchor distT="45720" distB="45720" distL="114300" distR="114300" simplePos="0" relativeHeight="251664384" behindDoc="0" locked="0" layoutInCell="1" allowOverlap="1" wp14:anchorId="08FBF8EF" wp14:editId="717D66ED">
                <wp:simplePos x="0" y="0"/>
                <wp:positionH relativeFrom="margin">
                  <wp:posOffset>723900</wp:posOffset>
                </wp:positionH>
                <wp:positionV relativeFrom="paragraph">
                  <wp:posOffset>38100</wp:posOffset>
                </wp:positionV>
                <wp:extent cx="4860290" cy="1404620"/>
                <wp:effectExtent l="0" t="0" r="16510" b="2032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0290" cy="1404620"/>
                        </a:xfrm>
                        <a:prstGeom prst="rect">
                          <a:avLst/>
                        </a:prstGeom>
                        <a:solidFill>
                          <a:srgbClr val="FFFFFF"/>
                        </a:solidFill>
                        <a:ln w="9525">
                          <a:solidFill>
                            <a:srgbClr val="000000"/>
                          </a:solidFill>
                          <a:miter lim="800000"/>
                          <a:headEnd/>
                          <a:tailEnd/>
                        </a:ln>
                      </wps:spPr>
                      <wps:txbx>
                        <w:txbxContent>
                          <w:p w14:paraId="574CA045" w14:textId="5DC22E72" w:rsidR="00F43330" w:rsidRPr="00D1318F" w:rsidRDefault="00F43330" w:rsidP="0055306C">
                            <w:pPr>
                              <w:rPr>
                                <w:rFonts w:ascii="Times New Roman" w:hAnsi="Times New Roman" w:cs="Times New Roman"/>
                                <w:color w:val="auto"/>
                                <w:sz w:val="24"/>
                                <w:szCs w:val="20"/>
                              </w:rPr>
                            </w:pPr>
                            <w:r w:rsidRPr="00D1318F">
                              <w:rPr>
                                <w:rFonts w:ascii="Times New Roman" w:hAnsi="Times New Roman" w:cs="Times New Roman"/>
                                <w:color w:val="auto"/>
                                <w:sz w:val="24"/>
                                <w:szCs w:val="20"/>
                              </w:rPr>
                              <w:t xml:space="preserve">Huge discrepancy between comps earned vs comps taken especially in the gold tier. The lack of redeemed comps provide evidence that players are not engaged with the offers by </w:t>
                            </w:r>
                            <w:r>
                              <w:rPr>
                                <w:rFonts w:ascii="Times New Roman" w:hAnsi="Times New Roman" w:cs="Times New Roman"/>
                                <w:color w:val="auto"/>
                                <w:sz w:val="24"/>
                                <w:szCs w:val="20"/>
                              </w:rPr>
                              <w:t>Casino</w:t>
                            </w:r>
                            <w:r w:rsidRPr="00D1318F">
                              <w:rPr>
                                <w:rFonts w:ascii="Times New Roman" w:hAnsi="Times New Roman" w:cs="Times New Roman"/>
                                <w:color w:val="auto"/>
                                <w:sz w:val="24"/>
                                <w:szCs w:val="20"/>
                              </w:rPr>
                              <w:t xml:space="preserve"> Woodbine. This has led to inefficient spending of marketing dollars.   The difference in comps earned vs taken is known as “net comps”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FBF8EF" id="_x0000_s1031" type="#_x0000_t202" style="position:absolute;margin-left:57pt;margin-top:3pt;width:382.7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TSJgIAAE0EAAAOAAAAZHJzL2Uyb0RvYy54bWysVNuO0zAQfUfiHyy/06ShLW3UdLV0KUJa&#10;LtIuHzBxnMbCN2y3yfL1jJ22VAu8IPJgeTzj45lzZrK+GZQkR+68MLqi00lOCdfMNELvK/r1cfdq&#10;SYkPoBuQRvOKPnFPbzYvX6x7W/LCdEY23BEE0b7sbUW7EGyZZZ51XIGfGMs1OlvjFAQ03T5rHPSI&#10;rmRW5Pki641rrDOMe4+nd6OTbhJ+23IWPret54HIimJuIa0urXVcs80ayr0D2wl2SgP+IQsFQuOj&#10;F6g7CEAOTvwGpQRzxps2TJhRmWlbwXiqAauZ5s+qeejA8lQLkuPthSb//2DZp+MXR0SD2r2mRINC&#10;jR75EMhbM5Ai0tNbX2LUg8W4MOAxhqZSvb037Jsn2mw70Ht+65zpOw4NpjeNN7OrqyOOjyB1/9E0&#10;+AwcgklAQ+tU5A7ZIIiOMj1dpImpMDycLRd5sUIXQ990ls8WRRIvg/J83Tof3nOjSNxU1KH2CR6O&#10;9z7EdKA8h8TXvJGi2Qkpk+H29VY6cgTsk136UgXPwqQmfUVX82I+MvBXiDx9f4JQImDDS6EqurwE&#10;QRl5e6eb1I4BhBz3mLLUJyIjdyOLYaiHJNn8rE9tmidk1pmxv3EecdMZ94OSHnu7ov77ARynRH7Q&#10;qM5qOpvFYUjGbP4GqSTu2lNfe0AzhKpooGTcbkMaoMSbvUUVdyLxG+UeMzmljD2baD/NVxyKaztF&#10;/foLbH4CAAD//wMAUEsDBBQABgAIAAAAIQAS1OpF3gAAAAkBAAAPAAAAZHJzL2Rvd25yZXYueG1s&#10;TI/NbsIwEITvlXgHa5F6QcUh5a9pHNQiceqJlN5NvE0i4nWwDYS37/bUnlajGX07k28G24kr+tA6&#10;UjCbJiCQKmdaqhUcPndPaxAhajK6c4QK7hhgU4wecp0Zd6M9XstYC4ZQyLSCJsY+kzJUDVodpq5H&#10;Yu/beasjS19L4/WN4baTaZIspdUt8YdG97htsDqVF6tgeS6fJx9fZkL7++7dV3ZhtoeFUo/j4e0V&#10;RMQh/oXhtz5Xh4I7Hd2FTBAd69mct0SG8WF/vXqZgzgqSNNVCrLI5f8FxQ8AAAD//wMAUEsBAi0A&#10;FAAGAAgAAAAhALaDOJL+AAAA4QEAABMAAAAAAAAAAAAAAAAAAAAAAFtDb250ZW50X1R5cGVzXS54&#10;bWxQSwECLQAUAAYACAAAACEAOP0h/9YAAACUAQAACwAAAAAAAAAAAAAAAAAvAQAAX3JlbHMvLnJl&#10;bHNQSwECLQAUAAYACAAAACEABF000iYCAABNBAAADgAAAAAAAAAAAAAAAAAuAgAAZHJzL2Uyb0Rv&#10;Yy54bWxQSwECLQAUAAYACAAAACEAEtTqRd4AAAAJAQAADwAAAAAAAAAAAAAAAACABAAAZHJzL2Rv&#10;d25yZXYueG1sUEsFBgAAAAAEAAQA8wAAAIsFAAAAAA==&#10;">
                <v:textbox style="mso-fit-shape-to-text:t">
                  <w:txbxContent>
                    <w:p w14:paraId="574CA045" w14:textId="5DC22E72" w:rsidR="00F43330" w:rsidRPr="00D1318F" w:rsidRDefault="00F43330" w:rsidP="0055306C">
                      <w:pPr>
                        <w:rPr>
                          <w:rFonts w:ascii="Times New Roman" w:hAnsi="Times New Roman" w:cs="Times New Roman"/>
                          <w:color w:val="auto"/>
                          <w:sz w:val="24"/>
                          <w:szCs w:val="20"/>
                        </w:rPr>
                      </w:pPr>
                      <w:r w:rsidRPr="00D1318F">
                        <w:rPr>
                          <w:rFonts w:ascii="Times New Roman" w:hAnsi="Times New Roman" w:cs="Times New Roman"/>
                          <w:color w:val="auto"/>
                          <w:sz w:val="24"/>
                          <w:szCs w:val="20"/>
                        </w:rPr>
                        <w:t xml:space="preserve">Huge discrepancy between comps earned vs comps taken especially in the gold tier. The lack of redeemed comps provide evidence that players are not engaged with the offers by </w:t>
                      </w:r>
                      <w:r>
                        <w:rPr>
                          <w:rFonts w:ascii="Times New Roman" w:hAnsi="Times New Roman" w:cs="Times New Roman"/>
                          <w:color w:val="auto"/>
                          <w:sz w:val="24"/>
                          <w:szCs w:val="20"/>
                        </w:rPr>
                        <w:t>Casino</w:t>
                      </w:r>
                      <w:r w:rsidRPr="00D1318F">
                        <w:rPr>
                          <w:rFonts w:ascii="Times New Roman" w:hAnsi="Times New Roman" w:cs="Times New Roman"/>
                          <w:color w:val="auto"/>
                          <w:sz w:val="24"/>
                          <w:szCs w:val="20"/>
                        </w:rPr>
                        <w:t xml:space="preserve"> Woodbine. This has led to inefficient spending of marketing dollars.   The difference in comps earned vs taken is known as “net comps”</w:t>
                      </w:r>
                    </w:p>
                  </w:txbxContent>
                </v:textbox>
                <w10:wrap type="square" anchorx="margin"/>
              </v:shape>
            </w:pict>
          </mc:Fallback>
        </mc:AlternateContent>
      </w:r>
    </w:p>
    <w:p w14:paraId="4FE7DB7C" w14:textId="77777777" w:rsidR="0055306C" w:rsidRPr="001139A8" w:rsidRDefault="0055306C" w:rsidP="0055306C">
      <w:pPr>
        <w:rPr>
          <w:rFonts w:ascii="Times New Roman" w:hAnsi="Times New Roman" w:cs="Times New Roman"/>
          <w:b/>
          <w:bCs/>
          <w:sz w:val="24"/>
          <w:szCs w:val="24"/>
        </w:rPr>
      </w:pPr>
    </w:p>
    <w:p w14:paraId="0CDC0B14" w14:textId="77777777" w:rsidR="0055306C" w:rsidRPr="001139A8" w:rsidRDefault="0055306C" w:rsidP="0055306C">
      <w:pPr>
        <w:rPr>
          <w:rFonts w:ascii="Times New Roman" w:hAnsi="Times New Roman" w:cs="Times New Roman"/>
          <w:b/>
          <w:bCs/>
          <w:sz w:val="24"/>
          <w:szCs w:val="24"/>
        </w:rPr>
      </w:pPr>
    </w:p>
    <w:p w14:paraId="70A1A85F" w14:textId="77777777" w:rsidR="0055306C" w:rsidRPr="001139A8" w:rsidRDefault="0055306C" w:rsidP="0055306C">
      <w:pPr>
        <w:rPr>
          <w:rFonts w:ascii="Times New Roman" w:hAnsi="Times New Roman" w:cs="Times New Roman"/>
          <w:b/>
          <w:bCs/>
          <w:sz w:val="24"/>
          <w:szCs w:val="24"/>
        </w:rPr>
      </w:pPr>
    </w:p>
    <w:p w14:paraId="04C547DD" w14:textId="77777777" w:rsidR="0055306C" w:rsidRPr="001139A8" w:rsidRDefault="0055306C" w:rsidP="0055306C">
      <w:pPr>
        <w:rPr>
          <w:rFonts w:ascii="Times New Roman" w:hAnsi="Times New Roman" w:cs="Times New Roman"/>
          <w:b/>
          <w:bCs/>
          <w:sz w:val="24"/>
          <w:szCs w:val="24"/>
        </w:rPr>
      </w:pPr>
    </w:p>
    <w:p w14:paraId="2B2DABDA" w14:textId="77777777" w:rsidR="0055306C" w:rsidRPr="001139A8" w:rsidRDefault="0055306C" w:rsidP="0055306C">
      <w:pPr>
        <w:rPr>
          <w:rFonts w:ascii="Times New Roman" w:hAnsi="Times New Roman" w:cs="Times New Roman"/>
          <w:b/>
          <w:bCs/>
          <w:sz w:val="24"/>
          <w:szCs w:val="24"/>
        </w:rPr>
      </w:pPr>
      <w:r w:rsidRPr="001139A8">
        <w:rPr>
          <w:rFonts w:ascii="Times New Roman" w:hAnsi="Times New Roman" w:cs="Times New Roman"/>
          <w:b/>
          <w:bCs/>
          <w:sz w:val="24"/>
          <w:szCs w:val="24"/>
        </w:rPr>
        <w:t xml:space="preserve">Data </w:t>
      </w:r>
    </w:p>
    <w:p w14:paraId="6B9E6AE9" w14:textId="77777777" w:rsidR="0055306C" w:rsidRPr="001139A8" w:rsidRDefault="0055306C" w:rsidP="0055306C">
      <w:pPr>
        <w:rPr>
          <w:rFonts w:ascii="Times New Roman" w:hAnsi="Times New Roman" w:cs="Times New Roman"/>
          <w:b/>
          <w:bCs/>
          <w:sz w:val="24"/>
          <w:szCs w:val="24"/>
        </w:rPr>
      </w:pPr>
    </w:p>
    <w:p w14:paraId="1F25F2EA" w14:textId="77777777" w:rsidR="0055306C" w:rsidRPr="001139A8" w:rsidRDefault="0055306C" w:rsidP="0055306C">
      <w:pPr>
        <w:rPr>
          <w:rFonts w:ascii="Times New Roman" w:hAnsi="Times New Roman" w:cs="Times New Roman"/>
          <w:b/>
          <w:bCs/>
          <w:sz w:val="24"/>
          <w:szCs w:val="24"/>
        </w:rPr>
      </w:pPr>
    </w:p>
    <w:p w14:paraId="192BFB0A" w14:textId="77777777" w:rsidR="0055306C" w:rsidRPr="001139A8" w:rsidRDefault="0055306C" w:rsidP="0055306C">
      <w:pPr>
        <w:rPr>
          <w:rFonts w:ascii="Times New Roman" w:hAnsi="Times New Roman" w:cs="Times New Roman"/>
          <w:b/>
          <w:bCs/>
          <w:sz w:val="24"/>
          <w:szCs w:val="24"/>
        </w:rPr>
      </w:pPr>
    </w:p>
    <w:p w14:paraId="0F0996A9" w14:textId="77777777" w:rsidR="0055306C" w:rsidRPr="001139A8" w:rsidRDefault="0055306C" w:rsidP="0055306C">
      <w:pPr>
        <w:rPr>
          <w:rFonts w:ascii="Times New Roman" w:hAnsi="Times New Roman" w:cs="Times New Roman"/>
          <w:b/>
          <w:bCs/>
          <w:sz w:val="24"/>
          <w:szCs w:val="24"/>
        </w:rPr>
      </w:pPr>
    </w:p>
    <w:p w14:paraId="6BADF395" w14:textId="77777777" w:rsidR="0055306C" w:rsidRPr="001139A8" w:rsidRDefault="0055306C" w:rsidP="0055306C">
      <w:pPr>
        <w:rPr>
          <w:rFonts w:ascii="Times New Roman" w:hAnsi="Times New Roman" w:cs="Times New Roman"/>
          <w:b/>
          <w:bCs/>
          <w:sz w:val="24"/>
          <w:szCs w:val="24"/>
        </w:rPr>
      </w:pPr>
    </w:p>
    <w:p w14:paraId="41DF99BA" w14:textId="77777777" w:rsidR="004405B3" w:rsidRDefault="004405B3" w:rsidP="0055306C">
      <w:pPr>
        <w:spacing w:after="160" w:line="259" w:lineRule="auto"/>
        <w:rPr>
          <w:rFonts w:ascii="Times New Roman" w:hAnsi="Times New Roman" w:cs="Times New Roman"/>
          <w:b/>
          <w:bCs/>
          <w:color w:val="auto"/>
          <w:sz w:val="24"/>
          <w:szCs w:val="24"/>
        </w:rPr>
      </w:pPr>
    </w:p>
    <w:p w14:paraId="1F62ACCC" w14:textId="4FFD4226" w:rsidR="0055306C" w:rsidRPr="001139A8" w:rsidRDefault="0055306C" w:rsidP="0055306C">
      <w:pPr>
        <w:spacing w:after="160" w:line="259" w:lineRule="auto"/>
        <w:rPr>
          <w:rFonts w:ascii="Times New Roman" w:hAnsi="Times New Roman" w:cs="Times New Roman"/>
          <w:b/>
          <w:bCs/>
          <w:color w:val="auto"/>
          <w:sz w:val="24"/>
          <w:szCs w:val="24"/>
        </w:rPr>
      </w:pPr>
      <w:r w:rsidRPr="001139A8">
        <w:rPr>
          <w:rFonts w:ascii="Times New Roman" w:hAnsi="Times New Roman" w:cs="Times New Roman"/>
          <w:b/>
          <w:bCs/>
          <w:color w:val="auto"/>
          <w:sz w:val="24"/>
          <w:szCs w:val="24"/>
        </w:rPr>
        <w:lastRenderedPageBreak/>
        <w:t xml:space="preserve">Data Dictionary  </w:t>
      </w:r>
    </w:p>
    <w:p w14:paraId="278BDAD6" w14:textId="77777777" w:rsidR="0055306C" w:rsidRPr="001139A8" w:rsidRDefault="0055306C" w:rsidP="0055306C">
      <w:pPr>
        <w:jc w:val="center"/>
        <w:rPr>
          <w:rFonts w:ascii="Times New Roman" w:hAnsi="Times New Roman" w:cs="Times New Roman"/>
          <w:sz w:val="24"/>
          <w:szCs w:val="24"/>
        </w:rPr>
      </w:pPr>
      <w:r w:rsidRPr="001139A8">
        <w:rPr>
          <w:rFonts w:ascii="Times New Roman" w:hAnsi="Times New Roman" w:cs="Times New Roman"/>
          <w:noProof/>
          <w:sz w:val="24"/>
          <w:szCs w:val="24"/>
        </w:rPr>
        <w:drawing>
          <wp:inline distT="0" distB="0" distL="0" distR="0" wp14:anchorId="4D9C8C5B" wp14:editId="09C16544">
            <wp:extent cx="5905208" cy="69342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1531" cy="6941625"/>
                    </a:xfrm>
                    <a:prstGeom prst="rect">
                      <a:avLst/>
                    </a:prstGeom>
                    <a:noFill/>
                    <a:ln>
                      <a:noFill/>
                    </a:ln>
                  </pic:spPr>
                </pic:pic>
              </a:graphicData>
            </a:graphic>
          </wp:inline>
        </w:drawing>
      </w:r>
    </w:p>
    <w:p w14:paraId="3B571D95" w14:textId="77777777" w:rsidR="0055306C" w:rsidRPr="001139A8" w:rsidRDefault="0055306C" w:rsidP="0055306C">
      <w:pPr>
        <w:rPr>
          <w:rFonts w:ascii="Times New Roman" w:hAnsi="Times New Roman" w:cs="Times New Roman"/>
          <w:sz w:val="24"/>
          <w:szCs w:val="24"/>
        </w:rPr>
      </w:pPr>
    </w:p>
    <w:p w14:paraId="4BBFE3DC" w14:textId="1B9559FF" w:rsidR="00436E85" w:rsidRPr="001139A8" w:rsidRDefault="00436E85" w:rsidP="004B7E44">
      <w:pPr>
        <w:rPr>
          <w:rFonts w:ascii="Times New Roman" w:hAnsi="Times New Roman" w:cs="Times New Roman"/>
          <w:sz w:val="24"/>
          <w:szCs w:val="24"/>
        </w:rPr>
      </w:pPr>
    </w:p>
    <w:p w14:paraId="7EDDE21F" w14:textId="77777777" w:rsidR="001E0FFA" w:rsidRPr="001139A8" w:rsidRDefault="001E0FFA" w:rsidP="00352542">
      <w:pPr>
        <w:pStyle w:val="Heading3"/>
        <w:rPr>
          <w:rStyle w:val="normaltextrun"/>
          <w:rFonts w:ascii="Times New Roman" w:hAnsi="Times New Roman"/>
          <w:b/>
          <w:bCs/>
          <w:color w:val="000000"/>
          <w:szCs w:val="24"/>
          <w:bdr w:val="none" w:sz="0" w:space="0" w:color="auto" w:frame="1"/>
        </w:rPr>
      </w:pPr>
    </w:p>
    <w:p w14:paraId="1644F5D2" w14:textId="3A1939F4" w:rsidR="001E0FFA" w:rsidRDefault="001E0FFA" w:rsidP="00352542">
      <w:pPr>
        <w:pStyle w:val="Heading3"/>
        <w:rPr>
          <w:rStyle w:val="normaltextrun"/>
          <w:rFonts w:ascii="Times New Roman" w:hAnsi="Times New Roman"/>
          <w:b/>
          <w:bCs/>
          <w:color w:val="000000"/>
          <w:szCs w:val="24"/>
          <w:bdr w:val="none" w:sz="0" w:space="0" w:color="auto" w:frame="1"/>
        </w:rPr>
      </w:pPr>
    </w:p>
    <w:p w14:paraId="74D1271F" w14:textId="16D6B62B" w:rsidR="004405B3" w:rsidRDefault="004405B3" w:rsidP="00352542">
      <w:pPr>
        <w:pStyle w:val="Heading3"/>
        <w:rPr>
          <w:rStyle w:val="normaltextrun"/>
          <w:rFonts w:ascii="Times New Roman" w:hAnsi="Times New Roman"/>
          <w:b/>
          <w:bCs/>
          <w:color w:val="000000"/>
          <w:szCs w:val="24"/>
          <w:bdr w:val="none" w:sz="0" w:space="0" w:color="auto" w:frame="1"/>
        </w:rPr>
      </w:pPr>
    </w:p>
    <w:p w14:paraId="4617444C" w14:textId="05A3E5B0" w:rsidR="004405B3" w:rsidRDefault="004405B3" w:rsidP="00352542">
      <w:pPr>
        <w:pStyle w:val="Heading3"/>
        <w:rPr>
          <w:rStyle w:val="normaltextrun"/>
          <w:rFonts w:ascii="Times New Roman" w:hAnsi="Times New Roman"/>
          <w:b/>
          <w:bCs/>
          <w:color w:val="000000"/>
          <w:szCs w:val="24"/>
          <w:bdr w:val="none" w:sz="0" w:space="0" w:color="auto" w:frame="1"/>
        </w:rPr>
      </w:pPr>
    </w:p>
    <w:p w14:paraId="7BAF4EC0" w14:textId="0F6D1656" w:rsidR="004405B3" w:rsidRDefault="004405B3" w:rsidP="00352542">
      <w:pPr>
        <w:pStyle w:val="Heading3"/>
        <w:rPr>
          <w:rStyle w:val="normaltextrun"/>
          <w:rFonts w:ascii="Times New Roman" w:hAnsi="Times New Roman"/>
          <w:b/>
          <w:bCs/>
          <w:color w:val="000000"/>
          <w:szCs w:val="24"/>
          <w:bdr w:val="none" w:sz="0" w:space="0" w:color="auto" w:frame="1"/>
        </w:rPr>
      </w:pPr>
    </w:p>
    <w:p w14:paraId="66FE9B03" w14:textId="77777777" w:rsidR="004405B3" w:rsidRPr="001139A8" w:rsidRDefault="004405B3" w:rsidP="00352542">
      <w:pPr>
        <w:pStyle w:val="Heading3"/>
        <w:rPr>
          <w:rStyle w:val="normaltextrun"/>
          <w:rFonts w:ascii="Times New Roman" w:hAnsi="Times New Roman"/>
          <w:b/>
          <w:bCs/>
          <w:color w:val="000000"/>
          <w:szCs w:val="24"/>
          <w:bdr w:val="none" w:sz="0" w:space="0" w:color="auto" w:frame="1"/>
        </w:rPr>
      </w:pPr>
    </w:p>
    <w:p w14:paraId="0B69A204" w14:textId="748E6852" w:rsidR="00436E85" w:rsidRPr="004405B3" w:rsidRDefault="00352542" w:rsidP="00352542">
      <w:pPr>
        <w:pStyle w:val="Heading3"/>
        <w:rPr>
          <w:rStyle w:val="normaltextrun"/>
          <w:rFonts w:ascii="Franklin Gothic Book" w:hAnsi="Franklin Gothic Book"/>
          <w:b/>
          <w:bCs/>
          <w:color w:val="000000"/>
          <w:sz w:val="44"/>
          <w:szCs w:val="44"/>
          <w:bdr w:val="none" w:sz="0" w:space="0" w:color="auto" w:frame="1"/>
        </w:rPr>
      </w:pPr>
      <w:r w:rsidRPr="004405B3">
        <w:rPr>
          <w:rStyle w:val="normaltextrun"/>
          <w:rFonts w:ascii="Franklin Gothic Book" w:hAnsi="Franklin Gothic Book"/>
          <w:b/>
          <w:bCs/>
          <w:color w:val="000000"/>
          <w:sz w:val="44"/>
          <w:szCs w:val="44"/>
          <w:bdr w:val="none" w:sz="0" w:space="0" w:color="auto" w:frame="1"/>
        </w:rPr>
        <w:lastRenderedPageBreak/>
        <w:t>Model Development</w:t>
      </w:r>
    </w:p>
    <w:p w14:paraId="630A972C" w14:textId="77777777" w:rsidR="000E1A29" w:rsidRPr="001139A8" w:rsidRDefault="000E1A29" w:rsidP="000E1A29">
      <w:pPr>
        <w:spacing w:line="240" w:lineRule="auto"/>
        <w:rPr>
          <w:rFonts w:ascii="Times New Roman" w:eastAsia="Calibri" w:hAnsi="Times New Roman" w:cs="Times New Roman"/>
          <w:color w:val="auto"/>
          <w:sz w:val="24"/>
          <w:szCs w:val="24"/>
          <w:lang w:val="en-CA"/>
        </w:rPr>
      </w:pPr>
      <w:bookmarkStart w:id="0" w:name="_Hlk47006760"/>
    </w:p>
    <w:p w14:paraId="10F2ED8B" w14:textId="2ED28E41"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The approach </w:t>
      </w:r>
      <w:r w:rsidR="000A75DE">
        <w:rPr>
          <w:rFonts w:ascii="Times New Roman" w:eastAsia="Calibri" w:hAnsi="Times New Roman" w:cs="Times New Roman"/>
          <w:color w:val="auto"/>
          <w:sz w:val="24"/>
          <w:szCs w:val="24"/>
          <w:lang w:val="en-CA"/>
        </w:rPr>
        <w:t xml:space="preserve">that was </w:t>
      </w:r>
      <w:r w:rsidRPr="000E1A29">
        <w:rPr>
          <w:rFonts w:ascii="Times New Roman" w:eastAsia="Calibri" w:hAnsi="Times New Roman" w:cs="Times New Roman"/>
          <w:color w:val="auto"/>
          <w:sz w:val="24"/>
          <w:szCs w:val="24"/>
          <w:lang w:val="en-CA"/>
        </w:rPr>
        <w:t xml:space="preserve">taken </w:t>
      </w:r>
      <w:r w:rsidR="00B03BF0">
        <w:rPr>
          <w:rFonts w:ascii="Times New Roman" w:eastAsia="Calibri" w:hAnsi="Times New Roman" w:cs="Times New Roman"/>
          <w:color w:val="auto"/>
          <w:sz w:val="24"/>
          <w:szCs w:val="24"/>
          <w:lang w:val="en-CA"/>
        </w:rPr>
        <w:t xml:space="preserve">to provide Casino Woodbine with more sophisticated player segments </w:t>
      </w:r>
      <w:r w:rsidR="000A75DE">
        <w:rPr>
          <w:rFonts w:ascii="Times New Roman" w:eastAsia="Calibri" w:hAnsi="Times New Roman" w:cs="Times New Roman"/>
          <w:color w:val="auto"/>
          <w:sz w:val="24"/>
          <w:szCs w:val="24"/>
          <w:lang w:val="en-CA"/>
        </w:rPr>
        <w:t xml:space="preserve">involved </w:t>
      </w:r>
      <w:r w:rsidRPr="000E1A29">
        <w:rPr>
          <w:rFonts w:ascii="Times New Roman" w:eastAsia="Calibri" w:hAnsi="Times New Roman" w:cs="Times New Roman"/>
          <w:color w:val="auto"/>
          <w:sz w:val="24"/>
          <w:szCs w:val="24"/>
          <w:lang w:val="en-CA"/>
        </w:rPr>
        <w:t xml:space="preserve">unsupervised </w:t>
      </w:r>
      <w:r w:rsidR="00B03BF0">
        <w:rPr>
          <w:rFonts w:ascii="Times New Roman" w:eastAsia="Calibri" w:hAnsi="Times New Roman" w:cs="Times New Roman"/>
          <w:color w:val="auto"/>
          <w:sz w:val="24"/>
          <w:szCs w:val="24"/>
          <w:lang w:val="en-CA"/>
        </w:rPr>
        <w:t>ML techniques</w:t>
      </w:r>
      <w:r w:rsidRPr="000E1A29">
        <w:rPr>
          <w:rFonts w:ascii="Times New Roman" w:eastAsia="Calibri" w:hAnsi="Times New Roman" w:cs="Times New Roman"/>
          <w:color w:val="auto"/>
          <w:sz w:val="24"/>
          <w:szCs w:val="24"/>
          <w:lang w:val="en-CA"/>
        </w:rPr>
        <w:t xml:space="preserve"> </w:t>
      </w:r>
      <w:r w:rsidR="00DA32AD">
        <w:rPr>
          <w:rFonts w:ascii="Times New Roman" w:eastAsia="Calibri" w:hAnsi="Times New Roman" w:cs="Times New Roman"/>
          <w:color w:val="auto"/>
          <w:sz w:val="24"/>
          <w:szCs w:val="24"/>
          <w:lang w:val="en-CA"/>
        </w:rPr>
        <w:t>based on the demographic, financial and marketing data mentioned above</w:t>
      </w:r>
      <w:r w:rsidRPr="000E1A29">
        <w:rPr>
          <w:rFonts w:ascii="Times New Roman" w:eastAsia="Calibri" w:hAnsi="Times New Roman" w:cs="Times New Roman"/>
          <w:color w:val="auto"/>
          <w:sz w:val="24"/>
          <w:szCs w:val="24"/>
          <w:lang w:val="en-CA"/>
        </w:rPr>
        <w:t xml:space="preserve">. This approach was </w:t>
      </w:r>
      <w:r w:rsidR="000A75DE">
        <w:rPr>
          <w:rFonts w:ascii="Times New Roman" w:eastAsia="Calibri" w:hAnsi="Times New Roman" w:cs="Times New Roman"/>
          <w:color w:val="auto"/>
          <w:sz w:val="24"/>
          <w:szCs w:val="24"/>
          <w:lang w:val="en-CA"/>
        </w:rPr>
        <w:t>selected</w:t>
      </w:r>
      <w:r w:rsidRPr="000E1A29">
        <w:rPr>
          <w:rFonts w:ascii="Times New Roman" w:eastAsia="Calibri" w:hAnsi="Times New Roman" w:cs="Times New Roman"/>
          <w:color w:val="auto"/>
          <w:sz w:val="24"/>
          <w:szCs w:val="24"/>
          <w:lang w:val="en-CA"/>
        </w:rPr>
        <w:t xml:space="preserve"> because there was no target </w:t>
      </w:r>
      <w:r w:rsidR="000A75DE">
        <w:rPr>
          <w:rFonts w:ascii="Times New Roman" w:eastAsia="Calibri" w:hAnsi="Times New Roman" w:cs="Times New Roman"/>
          <w:color w:val="auto"/>
          <w:sz w:val="24"/>
          <w:szCs w:val="24"/>
          <w:lang w:val="en-CA"/>
        </w:rPr>
        <w:t xml:space="preserve">variable </w:t>
      </w:r>
      <w:r w:rsidRPr="000E1A29">
        <w:rPr>
          <w:rFonts w:ascii="Times New Roman" w:eastAsia="Calibri" w:hAnsi="Times New Roman" w:cs="Times New Roman"/>
          <w:color w:val="auto"/>
          <w:sz w:val="24"/>
          <w:szCs w:val="24"/>
          <w:lang w:val="en-CA"/>
        </w:rPr>
        <w:t>(label</w:t>
      </w:r>
      <w:r w:rsidR="000A75DE">
        <w:rPr>
          <w:rFonts w:ascii="Times New Roman" w:eastAsia="Calibri" w:hAnsi="Times New Roman" w:cs="Times New Roman"/>
          <w:color w:val="auto"/>
          <w:sz w:val="24"/>
          <w:szCs w:val="24"/>
          <w:lang w:val="en-CA"/>
        </w:rPr>
        <w:t>ed</w:t>
      </w:r>
      <w:r w:rsidRPr="000E1A29">
        <w:rPr>
          <w:rFonts w:ascii="Times New Roman" w:eastAsia="Calibri" w:hAnsi="Times New Roman" w:cs="Times New Roman"/>
          <w:color w:val="auto"/>
          <w:sz w:val="24"/>
          <w:szCs w:val="24"/>
          <w:lang w:val="en-CA"/>
        </w:rPr>
        <w:t xml:space="preserve"> Y data) to help train the model. </w:t>
      </w:r>
      <w:r w:rsidR="000A75DE">
        <w:rPr>
          <w:rFonts w:ascii="Times New Roman" w:eastAsia="Calibri" w:hAnsi="Times New Roman" w:cs="Times New Roman"/>
          <w:color w:val="auto"/>
          <w:sz w:val="24"/>
          <w:szCs w:val="24"/>
          <w:lang w:val="en-CA"/>
        </w:rPr>
        <w:t xml:space="preserve">Instead, we wanted </w:t>
      </w:r>
      <w:r w:rsidR="00B03BF0">
        <w:rPr>
          <w:rFonts w:ascii="Times New Roman" w:eastAsia="Calibri" w:hAnsi="Times New Roman" w:cs="Times New Roman"/>
          <w:color w:val="auto"/>
          <w:sz w:val="24"/>
          <w:szCs w:val="24"/>
          <w:lang w:val="en-CA"/>
        </w:rPr>
        <w:t>the</w:t>
      </w:r>
      <w:r w:rsidR="000A75DE">
        <w:rPr>
          <w:rFonts w:ascii="Times New Roman" w:eastAsia="Calibri" w:hAnsi="Times New Roman" w:cs="Times New Roman"/>
          <w:color w:val="auto"/>
          <w:sz w:val="24"/>
          <w:szCs w:val="24"/>
          <w:lang w:val="en-CA"/>
        </w:rPr>
        <w:t xml:space="preserve"> algorithm to help determine </w:t>
      </w:r>
      <w:r w:rsidR="00B03BF0">
        <w:rPr>
          <w:rFonts w:ascii="Times New Roman" w:eastAsia="Calibri" w:hAnsi="Times New Roman" w:cs="Times New Roman"/>
          <w:color w:val="auto"/>
          <w:sz w:val="24"/>
          <w:szCs w:val="24"/>
          <w:lang w:val="en-CA"/>
        </w:rPr>
        <w:t xml:space="preserve">similarities and differences of </w:t>
      </w:r>
      <w:r w:rsidR="000A75DE">
        <w:rPr>
          <w:rFonts w:ascii="Times New Roman" w:eastAsia="Calibri" w:hAnsi="Times New Roman" w:cs="Times New Roman"/>
          <w:color w:val="auto"/>
          <w:sz w:val="24"/>
          <w:szCs w:val="24"/>
          <w:lang w:val="en-CA"/>
        </w:rPr>
        <w:t xml:space="preserve">underlying customer segments that could be leveraged for more targeted campaigns. </w:t>
      </w:r>
      <w:r w:rsidRPr="000E1A29">
        <w:rPr>
          <w:rFonts w:ascii="Times New Roman" w:eastAsia="Calibri" w:hAnsi="Times New Roman" w:cs="Times New Roman"/>
          <w:color w:val="auto"/>
          <w:sz w:val="24"/>
          <w:szCs w:val="24"/>
          <w:lang w:val="en-CA"/>
        </w:rPr>
        <w:t xml:space="preserve">Thus, a Hierarchical-Ward </w:t>
      </w:r>
      <w:r w:rsidR="00B03BF0">
        <w:rPr>
          <w:rFonts w:ascii="Times New Roman" w:eastAsia="Calibri" w:hAnsi="Times New Roman" w:cs="Times New Roman"/>
          <w:color w:val="auto"/>
          <w:sz w:val="24"/>
          <w:szCs w:val="24"/>
          <w:lang w:val="en-CA"/>
        </w:rPr>
        <w:t>clustering</w:t>
      </w:r>
      <w:r w:rsidRPr="000E1A29">
        <w:rPr>
          <w:rFonts w:ascii="Times New Roman" w:eastAsia="Calibri" w:hAnsi="Times New Roman" w:cs="Times New Roman"/>
          <w:color w:val="auto"/>
          <w:sz w:val="24"/>
          <w:szCs w:val="24"/>
          <w:lang w:val="en-CA"/>
        </w:rPr>
        <w:t xml:space="preserve"> algorithm was selected to provide results</w:t>
      </w:r>
      <w:r w:rsidR="000A75DE">
        <w:rPr>
          <w:rFonts w:ascii="Times New Roman" w:eastAsia="Calibri" w:hAnsi="Times New Roman" w:cs="Times New Roman"/>
          <w:color w:val="auto"/>
          <w:sz w:val="24"/>
          <w:szCs w:val="24"/>
          <w:lang w:val="en-CA"/>
        </w:rPr>
        <w:t xml:space="preserve"> that would dig deeper into the tiering system</w:t>
      </w:r>
      <w:r w:rsidR="00DA32AD">
        <w:rPr>
          <w:rFonts w:ascii="Times New Roman" w:eastAsia="Calibri" w:hAnsi="Times New Roman" w:cs="Times New Roman"/>
          <w:color w:val="auto"/>
          <w:sz w:val="24"/>
          <w:szCs w:val="24"/>
          <w:lang w:val="en-CA"/>
        </w:rPr>
        <w:t xml:space="preserve"> that </w:t>
      </w:r>
      <w:r w:rsidR="00D3033E">
        <w:rPr>
          <w:rFonts w:ascii="Times New Roman" w:eastAsia="Calibri" w:hAnsi="Times New Roman" w:cs="Times New Roman"/>
          <w:color w:val="auto"/>
          <w:sz w:val="24"/>
          <w:szCs w:val="24"/>
          <w:lang w:val="en-CA"/>
        </w:rPr>
        <w:t>Casino</w:t>
      </w:r>
      <w:r w:rsidR="00DA32AD">
        <w:rPr>
          <w:rFonts w:ascii="Times New Roman" w:eastAsia="Calibri" w:hAnsi="Times New Roman" w:cs="Times New Roman"/>
          <w:color w:val="auto"/>
          <w:sz w:val="24"/>
          <w:szCs w:val="24"/>
          <w:lang w:val="en-CA"/>
        </w:rPr>
        <w:t xml:space="preserve"> Woodbine currently leverages</w:t>
      </w:r>
      <w:r w:rsidRPr="000E1A29">
        <w:rPr>
          <w:rFonts w:ascii="Times New Roman" w:eastAsia="Calibri" w:hAnsi="Times New Roman" w:cs="Times New Roman"/>
          <w:color w:val="auto"/>
          <w:sz w:val="24"/>
          <w:szCs w:val="24"/>
          <w:lang w:val="en-CA"/>
        </w:rPr>
        <w:t xml:space="preserve">. The model development phase of this project consisted of </w:t>
      </w:r>
      <w:r w:rsidR="00DA32AD">
        <w:rPr>
          <w:rFonts w:ascii="Times New Roman" w:eastAsia="Calibri" w:hAnsi="Times New Roman" w:cs="Times New Roman"/>
          <w:color w:val="auto"/>
          <w:sz w:val="24"/>
          <w:szCs w:val="24"/>
          <w:lang w:val="en-CA"/>
        </w:rPr>
        <w:t>5</w:t>
      </w:r>
      <w:r w:rsidRPr="000E1A29">
        <w:rPr>
          <w:rFonts w:ascii="Times New Roman" w:eastAsia="Calibri" w:hAnsi="Times New Roman" w:cs="Times New Roman"/>
          <w:color w:val="auto"/>
          <w:sz w:val="24"/>
          <w:szCs w:val="24"/>
          <w:lang w:val="en-CA"/>
        </w:rPr>
        <w:t xml:space="preserve"> </w:t>
      </w:r>
      <w:r w:rsidR="00DA32AD">
        <w:rPr>
          <w:rFonts w:ascii="Times New Roman" w:eastAsia="Calibri" w:hAnsi="Times New Roman" w:cs="Times New Roman"/>
          <w:color w:val="auto"/>
          <w:sz w:val="24"/>
          <w:szCs w:val="24"/>
          <w:lang w:val="en-CA"/>
        </w:rPr>
        <w:t xml:space="preserve">major </w:t>
      </w:r>
      <w:r w:rsidRPr="000E1A29">
        <w:rPr>
          <w:rFonts w:ascii="Times New Roman" w:eastAsia="Calibri" w:hAnsi="Times New Roman" w:cs="Times New Roman"/>
          <w:color w:val="auto"/>
          <w:sz w:val="24"/>
          <w:szCs w:val="24"/>
          <w:lang w:val="en-CA"/>
        </w:rPr>
        <w:t>steps</w:t>
      </w:r>
      <w:r w:rsidR="00DA32AD">
        <w:rPr>
          <w:rFonts w:ascii="Times New Roman" w:eastAsia="Calibri" w:hAnsi="Times New Roman" w:cs="Times New Roman"/>
          <w:color w:val="auto"/>
          <w:sz w:val="24"/>
          <w:szCs w:val="24"/>
          <w:lang w:val="en-CA"/>
        </w:rPr>
        <w:t>, with the last one being the development of personas based on the results of the clustering algorithm</w:t>
      </w:r>
      <w:r w:rsidRPr="000E1A29">
        <w:rPr>
          <w:rFonts w:ascii="Times New Roman" w:eastAsia="Calibri" w:hAnsi="Times New Roman" w:cs="Times New Roman"/>
          <w:color w:val="auto"/>
          <w:sz w:val="24"/>
          <w:szCs w:val="24"/>
          <w:lang w:val="en-CA"/>
        </w:rPr>
        <w:t>.</w:t>
      </w:r>
    </w:p>
    <w:p w14:paraId="69D1D121" w14:textId="750FE797" w:rsidR="000E1A29" w:rsidRPr="000E1A29" w:rsidRDefault="00182EB3" w:rsidP="00182EB3">
      <w:pPr>
        <w:spacing w:after="160" w:line="259" w:lineRule="auto"/>
        <w:jc w:val="center"/>
        <w:rPr>
          <w:rFonts w:ascii="Times New Roman" w:eastAsia="Calibri" w:hAnsi="Times New Roman" w:cs="Times New Roman"/>
          <w:color w:val="FF0000"/>
          <w:sz w:val="24"/>
          <w:szCs w:val="24"/>
          <w:lang w:val="en-CA"/>
        </w:rPr>
      </w:pPr>
      <w:r>
        <w:rPr>
          <w:noProof/>
        </w:rPr>
        <w:drawing>
          <wp:inline distT="0" distB="0" distL="0" distR="0" wp14:anchorId="7E348409" wp14:editId="1F744A02">
            <wp:extent cx="5226514" cy="3589020"/>
            <wp:effectExtent l="0" t="0" r="0" b="0"/>
            <wp:docPr id="18477690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226514" cy="3589020"/>
                    </a:xfrm>
                    <a:prstGeom prst="rect">
                      <a:avLst/>
                    </a:prstGeom>
                  </pic:spPr>
                </pic:pic>
              </a:graphicData>
            </a:graphic>
          </wp:inline>
        </w:drawing>
      </w:r>
    </w:p>
    <w:p w14:paraId="3150CA10" w14:textId="77777777" w:rsidR="000E1A29" w:rsidRPr="000E1A29" w:rsidRDefault="000E1A29" w:rsidP="000E1A29">
      <w:pPr>
        <w:keepNext/>
        <w:keepLines/>
        <w:spacing w:before="40" w:line="259" w:lineRule="auto"/>
        <w:outlineLvl w:val="1"/>
        <w:rPr>
          <w:rFonts w:ascii="Times New Roman" w:eastAsia="DengXian Light" w:hAnsi="Times New Roman" w:cs="Times New Roman"/>
          <w:color w:val="2F5496"/>
          <w:sz w:val="24"/>
          <w:szCs w:val="24"/>
          <w:lang w:val="en-CA"/>
        </w:rPr>
      </w:pPr>
    </w:p>
    <w:p w14:paraId="2A13492D" w14:textId="77777777" w:rsidR="00DF06E6" w:rsidRDefault="000E1A29" w:rsidP="000E0486">
      <w:pPr>
        <w:spacing w:after="160" w:line="259" w:lineRule="auto"/>
        <w:jc w:val="both"/>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b/>
          <w:bCs/>
          <w:color w:val="auto"/>
          <w:sz w:val="24"/>
          <w:szCs w:val="24"/>
          <w:u w:val="single"/>
          <w:lang w:val="en-CA"/>
        </w:rPr>
        <w:t>Step 1 Original Features Dataset</w:t>
      </w:r>
    </w:p>
    <w:p w14:paraId="4419522E" w14:textId="1004FAB9" w:rsidR="000E1A29" w:rsidRPr="00DF06E6" w:rsidRDefault="000E1A29" w:rsidP="000E0486">
      <w:pPr>
        <w:spacing w:after="160" w:line="259" w:lineRule="auto"/>
        <w:jc w:val="both"/>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color w:val="auto"/>
          <w:sz w:val="24"/>
          <w:szCs w:val="24"/>
          <w:lang w:val="en-CA"/>
        </w:rPr>
        <w:t>The Python Pandas Profiling package was used to create exploratory analysis of the data (EDA), which contained dataset information, variable types, correlations, missing value detection and univariate statistics. The basic EDA would also provide analytical insights for variable transformations and feature engineering.</w:t>
      </w:r>
    </w:p>
    <w:p w14:paraId="6D03C818" w14:textId="77777777" w:rsidR="00F523A3" w:rsidRPr="000E1A29" w:rsidRDefault="00F523A3" w:rsidP="000E0486">
      <w:pPr>
        <w:spacing w:line="240" w:lineRule="auto"/>
        <w:jc w:val="both"/>
        <w:rPr>
          <w:rFonts w:ascii="Times New Roman" w:eastAsia="Calibri" w:hAnsi="Times New Roman" w:cs="Times New Roman"/>
          <w:color w:val="auto"/>
          <w:sz w:val="24"/>
          <w:szCs w:val="24"/>
          <w:lang w:val="en-CA"/>
        </w:rPr>
      </w:pPr>
    </w:p>
    <w:p w14:paraId="1A728661" w14:textId="0F0DF2F1"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From the original source dataset, it could be observed that the composition of the Woodbine </w:t>
      </w:r>
      <w:r w:rsidR="00D3033E">
        <w:rPr>
          <w:rFonts w:ascii="Times New Roman" w:eastAsia="Calibri" w:hAnsi="Times New Roman" w:cs="Times New Roman"/>
          <w:color w:val="auto"/>
          <w:sz w:val="24"/>
          <w:szCs w:val="24"/>
          <w:lang w:val="en-CA"/>
        </w:rPr>
        <w:t>Casino</w:t>
      </w:r>
      <w:r w:rsidRPr="000E1A29">
        <w:rPr>
          <w:rFonts w:ascii="Times New Roman" w:eastAsia="Calibri" w:hAnsi="Times New Roman" w:cs="Times New Roman"/>
          <w:color w:val="auto"/>
          <w:sz w:val="24"/>
          <w:szCs w:val="24"/>
          <w:lang w:val="en-CA"/>
        </w:rPr>
        <w:t xml:space="preserve"> data was made up of the 14,428 instances, with 35 features. </w:t>
      </w:r>
    </w:p>
    <w:p w14:paraId="3699FEA5" w14:textId="77777777" w:rsidR="000E1A29" w:rsidRPr="000E1A29" w:rsidRDefault="000E1A29" w:rsidP="00F523A3">
      <w:pPr>
        <w:spacing w:line="240" w:lineRule="auto"/>
        <w:rPr>
          <w:rFonts w:ascii="Times New Roman" w:eastAsia="Calibri" w:hAnsi="Times New Roman" w:cs="Times New Roman"/>
          <w:color w:val="auto"/>
          <w:sz w:val="24"/>
          <w:szCs w:val="24"/>
          <w:lang w:val="en-CA"/>
        </w:rPr>
      </w:pPr>
    </w:p>
    <w:p w14:paraId="137562F4" w14:textId="77777777" w:rsidR="00182EB3" w:rsidRDefault="00182EB3" w:rsidP="000E1A29">
      <w:pPr>
        <w:spacing w:after="160" w:line="259" w:lineRule="auto"/>
        <w:rPr>
          <w:rFonts w:ascii="Times New Roman" w:eastAsia="Calibri" w:hAnsi="Times New Roman" w:cs="Times New Roman"/>
          <w:b/>
          <w:bCs/>
          <w:color w:val="auto"/>
          <w:sz w:val="24"/>
          <w:szCs w:val="24"/>
          <w:lang w:val="en-CA"/>
        </w:rPr>
      </w:pPr>
    </w:p>
    <w:p w14:paraId="5925E6FE" w14:textId="77777777" w:rsidR="00182EB3" w:rsidRDefault="00182EB3" w:rsidP="000E1A29">
      <w:pPr>
        <w:spacing w:after="160" w:line="259" w:lineRule="auto"/>
        <w:rPr>
          <w:rFonts w:ascii="Times New Roman" w:eastAsia="Calibri" w:hAnsi="Times New Roman" w:cs="Times New Roman"/>
          <w:b/>
          <w:bCs/>
          <w:color w:val="auto"/>
          <w:sz w:val="24"/>
          <w:szCs w:val="24"/>
          <w:lang w:val="en-CA"/>
        </w:rPr>
      </w:pPr>
    </w:p>
    <w:p w14:paraId="227C3870" w14:textId="77777777" w:rsidR="00182EB3" w:rsidRDefault="00182EB3" w:rsidP="000E1A29">
      <w:pPr>
        <w:spacing w:after="160" w:line="259" w:lineRule="auto"/>
        <w:rPr>
          <w:rFonts w:ascii="Times New Roman" w:eastAsia="Calibri" w:hAnsi="Times New Roman" w:cs="Times New Roman"/>
          <w:b/>
          <w:bCs/>
          <w:color w:val="auto"/>
          <w:sz w:val="24"/>
          <w:szCs w:val="24"/>
          <w:lang w:val="en-CA"/>
        </w:rPr>
      </w:pPr>
    </w:p>
    <w:p w14:paraId="4CCADDC0" w14:textId="128DDF55" w:rsidR="000E1A29" w:rsidRPr="000E1A29" w:rsidRDefault="000E1A29" w:rsidP="000E1A29">
      <w:pPr>
        <w:spacing w:after="160" w:line="259" w:lineRule="auto"/>
        <w:rPr>
          <w:rFonts w:ascii="Times New Roman" w:eastAsia="Calibri" w:hAnsi="Times New Roman" w:cs="Times New Roman"/>
          <w:b/>
          <w:color w:val="auto"/>
          <w:sz w:val="24"/>
          <w:szCs w:val="24"/>
          <w:lang w:val="en-CA"/>
        </w:rPr>
      </w:pPr>
      <w:r w:rsidRPr="000E1A29">
        <w:rPr>
          <w:rFonts w:ascii="Times New Roman" w:eastAsia="Calibri" w:hAnsi="Times New Roman" w:cs="Times New Roman"/>
          <w:b/>
          <w:bCs/>
          <w:color w:val="auto"/>
          <w:sz w:val="24"/>
          <w:szCs w:val="24"/>
          <w:lang w:val="en-CA"/>
        </w:rPr>
        <w:lastRenderedPageBreak/>
        <w:t>Feature Composition</w:t>
      </w:r>
    </w:p>
    <w:p w14:paraId="1DA9F87A" w14:textId="77777777" w:rsidR="000E1A29" w:rsidRPr="000E1A29" w:rsidRDefault="000E1A29" w:rsidP="000E1A29">
      <w:pPr>
        <w:numPr>
          <w:ilvl w:val="0"/>
          <w:numId w:val="6"/>
        </w:numPr>
        <w:spacing w:after="160" w:line="259" w:lineRule="auto"/>
        <w:contextualSpacing/>
        <w:rPr>
          <w:rFonts w:ascii="Times New Roman" w:eastAsia="Times New Roman" w:hAnsi="Times New Roman" w:cs="Times New Roman"/>
          <w:color w:val="000000"/>
          <w:sz w:val="24"/>
          <w:szCs w:val="24"/>
          <w:lang w:val="en-CA" w:eastAsia="zh-CN"/>
        </w:rPr>
      </w:pPr>
      <w:r w:rsidRPr="000E1A29">
        <w:rPr>
          <w:rFonts w:ascii="Times New Roman" w:eastAsia="Calibri" w:hAnsi="Times New Roman" w:cs="Times New Roman"/>
          <w:color w:val="auto"/>
          <w:sz w:val="24"/>
          <w:szCs w:val="24"/>
          <w:lang w:val="en-CA"/>
        </w:rPr>
        <w:t>Numeric Features: consisted of 28 features.</w:t>
      </w:r>
    </w:p>
    <w:p w14:paraId="1CAE1F1D" w14:textId="77777777" w:rsidR="000E1A29" w:rsidRPr="000E1A29" w:rsidRDefault="000E1A29" w:rsidP="000E1A29">
      <w:pPr>
        <w:numPr>
          <w:ilvl w:val="0"/>
          <w:numId w:val="6"/>
        </w:numPr>
        <w:spacing w:after="160" w:line="259" w:lineRule="auto"/>
        <w:contextualSpacing/>
        <w:rPr>
          <w:rFonts w:ascii="Times New Roman" w:eastAsia="Times New Roman" w:hAnsi="Times New Roman" w:cs="Times New Roman"/>
          <w:color w:val="000000"/>
          <w:sz w:val="24"/>
          <w:szCs w:val="24"/>
          <w:lang w:val="en-CA" w:eastAsia="zh-CN"/>
        </w:rPr>
      </w:pPr>
      <w:r w:rsidRPr="000E1A29">
        <w:rPr>
          <w:rFonts w:ascii="Times New Roman" w:eastAsia="Calibri" w:hAnsi="Times New Roman" w:cs="Times New Roman"/>
          <w:color w:val="auto"/>
          <w:sz w:val="24"/>
          <w:szCs w:val="24"/>
          <w:lang w:val="en-CA"/>
        </w:rPr>
        <w:t>Categorical Features: consisted of 7 features.</w:t>
      </w:r>
    </w:p>
    <w:tbl>
      <w:tblPr>
        <w:tblW w:w="9079" w:type="dxa"/>
        <w:tblInd w:w="142" w:type="dxa"/>
        <w:tblLook w:val="04A0" w:firstRow="1" w:lastRow="0" w:firstColumn="1" w:lastColumn="0" w:noHBand="0" w:noVBand="1"/>
      </w:tblPr>
      <w:tblGrid>
        <w:gridCol w:w="558"/>
        <w:gridCol w:w="5263"/>
        <w:gridCol w:w="3258"/>
      </w:tblGrid>
      <w:tr w:rsidR="000E1A29" w:rsidRPr="000E1A29" w14:paraId="7CC894F6" w14:textId="77777777" w:rsidTr="00316FC0">
        <w:trPr>
          <w:trHeight w:val="296"/>
        </w:trPr>
        <w:tc>
          <w:tcPr>
            <w:tcW w:w="558" w:type="dxa"/>
            <w:tcBorders>
              <w:top w:val="nil"/>
              <w:left w:val="nil"/>
              <w:bottom w:val="nil"/>
              <w:right w:val="nil"/>
            </w:tcBorders>
            <w:shd w:val="clear" w:color="auto" w:fill="auto"/>
            <w:noWrap/>
            <w:vAlign w:val="bottom"/>
            <w:hideMark/>
          </w:tcPr>
          <w:p w14:paraId="5EEC5740" w14:textId="77777777" w:rsidR="000E1A29" w:rsidRPr="000E1A29" w:rsidRDefault="000E1A29" w:rsidP="000E1A29">
            <w:pPr>
              <w:spacing w:line="240" w:lineRule="auto"/>
              <w:rPr>
                <w:rFonts w:ascii="Times New Roman" w:eastAsia="Times New Roman" w:hAnsi="Times New Roman" w:cs="Times New Roman"/>
                <w:color w:val="auto"/>
                <w:sz w:val="24"/>
                <w:szCs w:val="24"/>
                <w:lang w:val="en-CA" w:eastAsia="en-CA"/>
              </w:rPr>
            </w:pPr>
          </w:p>
        </w:tc>
        <w:tc>
          <w:tcPr>
            <w:tcW w:w="5263"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2BDC298A" w14:textId="77777777" w:rsidR="000E1A29" w:rsidRPr="000E1A29" w:rsidRDefault="000E1A29" w:rsidP="000E1A29">
            <w:pPr>
              <w:spacing w:line="240" w:lineRule="auto"/>
              <w:ind w:firstLineChars="213" w:firstLine="513"/>
              <w:rPr>
                <w:rFonts w:ascii="Times New Roman" w:eastAsia="Times New Roman" w:hAnsi="Times New Roman" w:cs="Times New Roman"/>
                <w:b/>
                <w:bCs/>
                <w:color w:val="000000"/>
                <w:sz w:val="24"/>
                <w:szCs w:val="24"/>
                <w:lang w:val="en-CA" w:eastAsia="en-CA"/>
              </w:rPr>
            </w:pPr>
            <w:r w:rsidRPr="000E1A29">
              <w:rPr>
                <w:rFonts w:ascii="Times New Roman" w:eastAsia="Times New Roman" w:hAnsi="Times New Roman" w:cs="Times New Roman"/>
                <w:b/>
                <w:bCs/>
                <w:color w:val="000000"/>
                <w:sz w:val="24"/>
                <w:szCs w:val="24"/>
                <w:lang w:val="en-CA" w:eastAsia="en-CA"/>
              </w:rPr>
              <w:t>Numeric Features</w:t>
            </w:r>
          </w:p>
        </w:tc>
        <w:tc>
          <w:tcPr>
            <w:tcW w:w="3258" w:type="dxa"/>
            <w:tcBorders>
              <w:top w:val="single" w:sz="4" w:space="0" w:color="auto"/>
              <w:left w:val="nil"/>
              <w:bottom w:val="single" w:sz="4" w:space="0" w:color="auto"/>
              <w:right w:val="single" w:sz="4" w:space="0" w:color="auto"/>
            </w:tcBorders>
            <w:shd w:val="clear" w:color="auto" w:fill="00B0F0"/>
            <w:noWrap/>
            <w:vAlign w:val="bottom"/>
            <w:hideMark/>
          </w:tcPr>
          <w:p w14:paraId="38324D34" w14:textId="77777777" w:rsidR="000E1A29" w:rsidRPr="000E1A29" w:rsidRDefault="000E1A29" w:rsidP="000E1A29">
            <w:pPr>
              <w:spacing w:line="240" w:lineRule="auto"/>
              <w:rPr>
                <w:rFonts w:ascii="Times New Roman" w:eastAsia="Times New Roman" w:hAnsi="Times New Roman" w:cs="Times New Roman"/>
                <w:b/>
                <w:bCs/>
                <w:color w:val="000000"/>
                <w:sz w:val="24"/>
                <w:szCs w:val="24"/>
                <w:lang w:val="en-CA" w:eastAsia="en-CA"/>
              </w:rPr>
            </w:pPr>
            <w:r w:rsidRPr="000E1A29">
              <w:rPr>
                <w:rFonts w:ascii="Times New Roman" w:eastAsia="Times New Roman" w:hAnsi="Times New Roman" w:cs="Times New Roman"/>
                <w:b/>
                <w:bCs/>
                <w:color w:val="000000"/>
                <w:sz w:val="24"/>
                <w:szCs w:val="24"/>
                <w:lang w:val="en-CA" w:eastAsia="en-CA"/>
              </w:rPr>
              <w:t>Categorical Features</w:t>
            </w:r>
          </w:p>
        </w:tc>
      </w:tr>
      <w:tr w:rsidR="000E1A29" w:rsidRPr="001139A8" w14:paraId="3B374D16" w14:textId="77777777" w:rsidTr="000E1A29">
        <w:trPr>
          <w:trHeight w:val="237"/>
        </w:trPr>
        <w:tc>
          <w:tcPr>
            <w:tcW w:w="558" w:type="dxa"/>
            <w:vMerge w:val="restart"/>
            <w:tcBorders>
              <w:top w:val="single" w:sz="4" w:space="0" w:color="auto"/>
              <w:left w:val="single" w:sz="4" w:space="0" w:color="auto"/>
              <w:bottom w:val="single" w:sz="4" w:space="0" w:color="auto"/>
              <w:right w:val="single" w:sz="4" w:space="0" w:color="auto"/>
            </w:tcBorders>
            <w:shd w:val="clear" w:color="auto" w:fill="E7E6E6"/>
            <w:noWrap/>
            <w:textDirection w:val="btLr"/>
            <w:vAlign w:val="center"/>
            <w:hideMark/>
          </w:tcPr>
          <w:p w14:paraId="36078FBD" w14:textId="77777777" w:rsidR="000E1A29" w:rsidRPr="000E1A29" w:rsidRDefault="000E1A29" w:rsidP="000E1A29">
            <w:pPr>
              <w:spacing w:line="240" w:lineRule="auto"/>
              <w:ind w:left="113" w:right="113"/>
              <w:jc w:val="center"/>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Features</w:t>
            </w:r>
          </w:p>
        </w:tc>
        <w:tc>
          <w:tcPr>
            <w:tcW w:w="5263" w:type="dxa"/>
            <w:tcBorders>
              <w:top w:val="nil"/>
              <w:left w:val="nil"/>
              <w:bottom w:val="single" w:sz="4" w:space="0" w:color="auto"/>
              <w:right w:val="single" w:sz="4" w:space="0" w:color="auto"/>
            </w:tcBorders>
            <w:shd w:val="clear" w:color="auto" w:fill="auto"/>
            <w:noWrap/>
            <w:vAlign w:val="bottom"/>
            <w:hideMark/>
          </w:tcPr>
          <w:p w14:paraId="5B220E9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Age</w:t>
            </w:r>
          </w:p>
        </w:tc>
        <w:tc>
          <w:tcPr>
            <w:tcW w:w="3258" w:type="dxa"/>
            <w:tcBorders>
              <w:top w:val="nil"/>
              <w:left w:val="nil"/>
              <w:bottom w:val="single" w:sz="4" w:space="0" w:color="auto"/>
              <w:right w:val="single" w:sz="4" w:space="0" w:color="auto"/>
            </w:tcBorders>
            <w:shd w:val="clear" w:color="auto" w:fill="auto"/>
            <w:noWrap/>
            <w:vAlign w:val="bottom"/>
            <w:hideMark/>
          </w:tcPr>
          <w:p w14:paraId="4495A06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Email_Consent</w:t>
            </w:r>
            <w:proofErr w:type="spellEnd"/>
          </w:p>
        </w:tc>
      </w:tr>
      <w:tr w:rsidR="000E1A29" w:rsidRPr="001139A8" w14:paraId="00EE78D8"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53950B4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7DE64CF"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Twelve_Month_ADT</w:t>
            </w:r>
            <w:proofErr w:type="spellEnd"/>
          </w:p>
        </w:tc>
        <w:tc>
          <w:tcPr>
            <w:tcW w:w="3258" w:type="dxa"/>
            <w:tcBorders>
              <w:top w:val="nil"/>
              <w:left w:val="nil"/>
              <w:bottom w:val="single" w:sz="4" w:space="0" w:color="auto"/>
              <w:right w:val="single" w:sz="4" w:space="0" w:color="auto"/>
            </w:tcBorders>
            <w:shd w:val="clear" w:color="auto" w:fill="auto"/>
            <w:noWrap/>
            <w:vAlign w:val="bottom"/>
            <w:hideMark/>
          </w:tcPr>
          <w:p w14:paraId="49CE0DA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Tier</w:t>
            </w:r>
          </w:p>
        </w:tc>
      </w:tr>
      <w:tr w:rsidR="000E1A29" w:rsidRPr="001139A8" w14:paraId="3BEBEF3D"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579E9A4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A91B59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Six_Month_ADT</w:t>
            </w:r>
            <w:proofErr w:type="spellEnd"/>
          </w:p>
        </w:tc>
        <w:tc>
          <w:tcPr>
            <w:tcW w:w="3258" w:type="dxa"/>
            <w:tcBorders>
              <w:top w:val="nil"/>
              <w:left w:val="nil"/>
              <w:bottom w:val="single" w:sz="4" w:space="0" w:color="auto"/>
              <w:right w:val="single" w:sz="4" w:space="0" w:color="auto"/>
            </w:tcBorders>
            <w:shd w:val="clear" w:color="auto" w:fill="auto"/>
            <w:noWrap/>
            <w:vAlign w:val="bottom"/>
            <w:hideMark/>
          </w:tcPr>
          <w:p w14:paraId="42F13E32"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City</w:t>
            </w:r>
          </w:p>
        </w:tc>
      </w:tr>
      <w:tr w:rsidR="000E1A29" w:rsidRPr="001139A8" w14:paraId="3F587362"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6545C04A"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3FEEBB83"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Three_Month_ADT</w:t>
            </w:r>
            <w:proofErr w:type="spellEnd"/>
          </w:p>
        </w:tc>
        <w:tc>
          <w:tcPr>
            <w:tcW w:w="3258" w:type="dxa"/>
            <w:tcBorders>
              <w:top w:val="nil"/>
              <w:left w:val="nil"/>
              <w:bottom w:val="single" w:sz="4" w:space="0" w:color="auto"/>
              <w:right w:val="single" w:sz="4" w:space="0" w:color="auto"/>
            </w:tcBorders>
            <w:shd w:val="clear" w:color="auto" w:fill="auto"/>
            <w:noWrap/>
            <w:vAlign w:val="bottom"/>
            <w:hideMark/>
          </w:tcPr>
          <w:p w14:paraId="449C6842"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Country</w:t>
            </w:r>
          </w:p>
        </w:tc>
      </w:tr>
      <w:tr w:rsidR="000E1A29" w:rsidRPr="001139A8" w14:paraId="5181B08E"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3F4F546A"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616629D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One_Month_ADT</w:t>
            </w:r>
            <w:proofErr w:type="spellEnd"/>
          </w:p>
        </w:tc>
        <w:tc>
          <w:tcPr>
            <w:tcW w:w="3258" w:type="dxa"/>
            <w:tcBorders>
              <w:top w:val="nil"/>
              <w:left w:val="nil"/>
              <w:bottom w:val="single" w:sz="4" w:space="0" w:color="auto"/>
              <w:right w:val="single" w:sz="4" w:space="0" w:color="auto"/>
            </w:tcBorders>
            <w:shd w:val="clear" w:color="auto" w:fill="auto"/>
            <w:noWrap/>
            <w:vAlign w:val="bottom"/>
            <w:hideMark/>
          </w:tcPr>
          <w:p w14:paraId="27610EC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Age_Group</w:t>
            </w:r>
            <w:proofErr w:type="spellEnd"/>
          </w:p>
        </w:tc>
      </w:tr>
      <w:tr w:rsidR="000E1A29" w:rsidRPr="001139A8" w14:paraId="61065278"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775F0881"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3D643AA"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Twelve_Month_Theo_NW</w:t>
            </w:r>
            <w:proofErr w:type="spellEnd"/>
          </w:p>
        </w:tc>
        <w:tc>
          <w:tcPr>
            <w:tcW w:w="3258" w:type="dxa"/>
            <w:tcBorders>
              <w:top w:val="nil"/>
              <w:left w:val="nil"/>
              <w:bottom w:val="single" w:sz="4" w:space="0" w:color="auto"/>
              <w:right w:val="single" w:sz="4" w:space="0" w:color="auto"/>
            </w:tcBorders>
            <w:shd w:val="clear" w:color="auto" w:fill="auto"/>
            <w:noWrap/>
            <w:vAlign w:val="bottom"/>
            <w:hideMark/>
          </w:tcPr>
          <w:p w14:paraId="1DEE7B8B"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Gender</w:t>
            </w:r>
          </w:p>
        </w:tc>
      </w:tr>
      <w:tr w:rsidR="000E1A29" w:rsidRPr="001139A8" w14:paraId="0ABA1F68"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4A96B0AA"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2045941"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Six_Month_Theo_NW</w:t>
            </w:r>
            <w:proofErr w:type="spellEnd"/>
          </w:p>
        </w:tc>
        <w:tc>
          <w:tcPr>
            <w:tcW w:w="3258"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4BE0D0E1" w14:textId="77777777" w:rsidR="000E1A29" w:rsidRPr="000E1A29" w:rsidRDefault="000E1A29" w:rsidP="000E1A29">
            <w:pPr>
              <w:spacing w:line="240" w:lineRule="auto"/>
              <w:jc w:val="center"/>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w:t>
            </w:r>
          </w:p>
        </w:tc>
      </w:tr>
      <w:tr w:rsidR="000E1A29" w:rsidRPr="001139A8" w14:paraId="6213DED3"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2153A031"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20352F4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Three_Month_Theo_NW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33626D9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0F5CBA5E"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2F5826BC"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63D2CB38"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One_Month_Theo_NW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28CB03C7"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1B4FDD49"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73667027"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3BE9775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Twelve_Month_Actual_NW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0694F38B"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2E632676"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61E8FF6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429BE47F"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Six_Month_Actual_NW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7199A53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41571AE3"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2CC758C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6A6ABC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Three_Month_Actual_NW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7319D6EC"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213036C0"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45AF59BF"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312C1B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One_Month_Actual_NW</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319E4E57"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4871C97C"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51B120B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341ED52"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Twelve_Month_Trips</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633A238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5768C466"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504B72E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9843ED1"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Six_Month_Trips</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616AC08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3597F407"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6943503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56698C5F"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Three_Month_Trips</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2A3B0768"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4B53DB09"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217982D1"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4D9C505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One_Month_Trips</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00C2C6D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4888954D"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6B06BE7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CC4AFA4"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Number_of_Comps_Taken_12_Months</w:t>
            </w:r>
          </w:p>
        </w:tc>
        <w:tc>
          <w:tcPr>
            <w:tcW w:w="3258" w:type="dxa"/>
            <w:vMerge/>
            <w:tcBorders>
              <w:top w:val="nil"/>
              <w:left w:val="single" w:sz="4" w:space="0" w:color="auto"/>
              <w:bottom w:val="single" w:sz="4" w:space="0" w:color="000000"/>
              <w:right w:val="single" w:sz="4" w:space="0" w:color="auto"/>
            </w:tcBorders>
            <w:vAlign w:val="center"/>
            <w:hideMark/>
          </w:tcPr>
          <w:p w14:paraId="20932895"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0A38D94A"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3AD47527"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039F2C44"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Value_of_Comps_Taken_12_Months</w:t>
            </w:r>
          </w:p>
        </w:tc>
        <w:tc>
          <w:tcPr>
            <w:tcW w:w="3258" w:type="dxa"/>
            <w:vMerge/>
            <w:tcBorders>
              <w:top w:val="nil"/>
              <w:left w:val="single" w:sz="4" w:space="0" w:color="auto"/>
              <w:bottom w:val="single" w:sz="4" w:space="0" w:color="000000"/>
              <w:right w:val="single" w:sz="4" w:space="0" w:color="auto"/>
            </w:tcBorders>
            <w:vAlign w:val="center"/>
            <w:hideMark/>
          </w:tcPr>
          <w:p w14:paraId="0C71F10B"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328F158A"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41F49864"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5F870A1F"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Twelve_Month_Net_Comp</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5A9C204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657CD21A"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363A2F7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13CBEE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Number_of_Comps_Taken_3_Months</w:t>
            </w:r>
          </w:p>
        </w:tc>
        <w:tc>
          <w:tcPr>
            <w:tcW w:w="3258" w:type="dxa"/>
            <w:vMerge/>
            <w:tcBorders>
              <w:top w:val="nil"/>
              <w:left w:val="single" w:sz="4" w:space="0" w:color="auto"/>
              <w:bottom w:val="single" w:sz="4" w:space="0" w:color="000000"/>
              <w:right w:val="single" w:sz="4" w:space="0" w:color="auto"/>
            </w:tcBorders>
            <w:vAlign w:val="center"/>
            <w:hideMark/>
          </w:tcPr>
          <w:p w14:paraId="427389D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1F2E30AF"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00952217"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4497C62"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Value_of_Comps_Taken_3_Months</w:t>
            </w:r>
          </w:p>
        </w:tc>
        <w:tc>
          <w:tcPr>
            <w:tcW w:w="3258" w:type="dxa"/>
            <w:vMerge/>
            <w:tcBorders>
              <w:top w:val="nil"/>
              <w:left w:val="single" w:sz="4" w:space="0" w:color="auto"/>
              <w:bottom w:val="single" w:sz="4" w:space="0" w:color="000000"/>
              <w:right w:val="single" w:sz="4" w:space="0" w:color="auto"/>
            </w:tcBorders>
            <w:vAlign w:val="center"/>
            <w:hideMark/>
          </w:tcPr>
          <w:p w14:paraId="4235A600"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438D9BC4"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4A0E6584"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25595EC8"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Three_Month_Net_Comp</w:t>
            </w:r>
            <w:proofErr w:type="spellEnd"/>
          </w:p>
        </w:tc>
        <w:tc>
          <w:tcPr>
            <w:tcW w:w="3258" w:type="dxa"/>
            <w:vMerge/>
            <w:tcBorders>
              <w:top w:val="nil"/>
              <w:left w:val="single" w:sz="4" w:space="0" w:color="auto"/>
              <w:bottom w:val="single" w:sz="4" w:space="0" w:color="000000"/>
              <w:right w:val="single" w:sz="4" w:space="0" w:color="auto"/>
            </w:tcBorders>
            <w:vAlign w:val="center"/>
            <w:hideMark/>
          </w:tcPr>
          <w:p w14:paraId="7095F2B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1C8C7710"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2A9D921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79FA0E56"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Number_of_Comps_Taken_1_Month</w:t>
            </w:r>
          </w:p>
        </w:tc>
        <w:tc>
          <w:tcPr>
            <w:tcW w:w="3258" w:type="dxa"/>
            <w:vMerge/>
            <w:tcBorders>
              <w:top w:val="nil"/>
              <w:left w:val="single" w:sz="4" w:space="0" w:color="auto"/>
              <w:bottom w:val="single" w:sz="4" w:space="0" w:color="000000"/>
              <w:right w:val="single" w:sz="4" w:space="0" w:color="auto"/>
            </w:tcBorders>
            <w:vAlign w:val="center"/>
            <w:hideMark/>
          </w:tcPr>
          <w:p w14:paraId="0904E9DD"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0F2D1660"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53C067FE"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7626A8B"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Value_of_Comps_Taken_1_Month</w:t>
            </w:r>
          </w:p>
        </w:tc>
        <w:tc>
          <w:tcPr>
            <w:tcW w:w="3258" w:type="dxa"/>
            <w:vMerge/>
            <w:tcBorders>
              <w:top w:val="nil"/>
              <w:left w:val="single" w:sz="4" w:space="0" w:color="auto"/>
              <w:bottom w:val="single" w:sz="4" w:space="0" w:color="000000"/>
              <w:right w:val="single" w:sz="4" w:space="0" w:color="auto"/>
            </w:tcBorders>
            <w:vAlign w:val="center"/>
            <w:hideMark/>
          </w:tcPr>
          <w:p w14:paraId="359E263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r w:rsidR="000E1A29" w:rsidRPr="001139A8" w14:paraId="2ED49441" w14:textId="77777777" w:rsidTr="000E1A29">
        <w:trPr>
          <w:trHeight w:val="237"/>
        </w:trPr>
        <w:tc>
          <w:tcPr>
            <w:tcW w:w="558" w:type="dxa"/>
            <w:vMerge/>
            <w:tcBorders>
              <w:top w:val="single" w:sz="4" w:space="0" w:color="auto"/>
              <w:left w:val="single" w:sz="4" w:space="0" w:color="auto"/>
              <w:bottom w:val="single" w:sz="4" w:space="0" w:color="auto"/>
              <w:right w:val="single" w:sz="4" w:space="0" w:color="auto"/>
            </w:tcBorders>
            <w:shd w:val="clear" w:color="auto" w:fill="E7E6E6"/>
            <w:vAlign w:val="center"/>
            <w:hideMark/>
          </w:tcPr>
          <w:p w14:paraId="4FC02728"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c>
          <w:tcPr>
            <w:tcW w:w="5263" w:type="dxa"/>
            <w:tcBorders>
              <w:top w:val="nil"/>
              <w:left w:val="nil"/>
              <w:bottom w:val="single" w:sz="4" w:space="0" w:color="auto"/>
              <w:right w:val="single" w:sz="4" w:space="0" w:color="auto"/>
            </w:tcBorders>
            <w:shd w:val="clear" w:color="auto" w:fill="auto"/>
            <w:noWrap/>
            <w:vAlign w:val="bottom"/>
            <w:hideMark/>
          </w:tcPr>
          <w:p w14:paraId="19AB11E9"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r w:rsidRPr="000E1A29">
              <w:rPr>
                <w:rFonts w:ascii="Times New Roman" w:eastAsia="Times New Roman" w:hAnsi="Times New Roman" w:cs="Times New Roman"/>
                <w:color w:val="000000"/>
                <w:sz w:val="24"/>
                <w:szCs w:val="24"/>
                <w:lang w:val="en-CA" w:eastAsia="en-CA"/>
              </w:rPr>
              <w:t xml:space="preserve"> </w:t>
            </w:r>
            <w:proofErr w:type="spellStart"/>
            <w:r w:rsidRPr="000E1A29">
              <w:rPr>
                <w:rFonts w:ascii="Times New Roman" w:eastAsia="Times New Roman" w:hAnsi="Times New Roman" w:cs="Times New Roman"/>
                <w:color w:val="000000"/>
                <w:sz w:val="24"/>
                <w:szCs w:val="24"/>
                <w:lang w:val="en-CA" w:eastAsia="en-CA"/>
              </w:rPr>
              <w:t>One_Month_Net_Comp</w:t>
            </w:r>
            <w:proofErr w:type="spellEnd"/>
            <w:r w:rsidRPr="000E1A29">
              <w:rPr>
                <w:rFonts w:ascii="Times New Roman" w:eastAsia="Times New Roman" w:hAnsi="Times New Roman" w:cs="Times New Roman"/>
                <w:color w:val="000000"/>
                <w:sz w:val="24"/>
                <w:szCs w:val="24"/>
                <w:lang w:val="en-CA" w:eastAsia="en-CA"/>
              </w:rPr>
              <w:t xml:space="preserve"> </w:t>
            </w:r>
          </w:p>
        </w:tc>
        <w:tc>
          <w:tcPr>
            <w:tcW w:w="3258" w:type="dxa"/>
            <w:vMerge/>
            <w:tcBorders>
              <w:top w:val="nil"/>
              <w:left w:val="single" w:sz="4" w:space="0" w:color="auto"/>
              <w:bottom w:val="single" w:sz="4" w:space="0" w:color="000000"/>
              <w:right w:val="single" w:sz="4" w:space="0" w:color="auto"/>
            </w:tcBorders>
            <w:vAlign w:val="center"/>
            <w:hideMark/>
          </w:tcPr>
          <w:p w14:paraId="52DACC18" w14:textId="77777777" w:rsidR="000E1A29" w:rsidRPr="000E1A29" w:rsidRDefault="000E1A29" w:rsidP="000E1A29">
            <w:pPr>
              <w:spacing w:line="240" w:lineRule="auto"/>
              <w:rPr>
                <w:rFonts w:ascii="Times New Roman" w:eastAsia="Times New Roman" w:hAnsi="Times New Roman" w:cs="Times New Roman"/>
                <w:color w:val="000000"/>
                <w:sz w:val="24"/>
                <w:szCs w:val="24"/>
                <w:lang w:val="en-CA" w:eastAsia="en-CA"/>
              </w:rPr>
            </w:pPr>
          </w:p>
        </w:tc>
      </w:tr>
    </w:tbl>
    <w:p w14:paraId="6C907DD7" w14:textId="363A189E" w:rsidR="000E1A29" w:rsidRPr="000E1A29" w:rsidRDefault="000E1A29" w:rsidP="00182EB3">
      <w:pPr>
        <w:spacing w:after="160" w:line="259" w:lineRule="auto"/>
        <w:rPr>
          <w:rFonts w:ascii="Times New Roman" w:eastAsia="Times New Roman" w:hAnsi="Times New Roman" w:cs="Times New Roman"/>
          <w:b/>
          <w:bCs/>
          <w:color w:val="FF0000"/>
          <w:sz w:val="24"/>
          <w:szCs w:val="24"/>
          <w:lang w:val="en-CA" w:eastAsia="zh-CN"/>
        </w:rPr>
      </w:pPr>
      <w:r w:rsidRPr="59313543">
        <w:rPr>
          <w:rFonts w:ascii="Times New Roman" w:eastAsia="Times New Roman" w:hAnsi="Times New Roman" w:cs="Times New Roman"/>
          <w:b/>
          <w:bCs/>
          <w:color w:val="FF0000"/>
          <w:sz w:val="24"/>
          <w:szCs w:val="24"/>
          <w:lang w:val="en-CA" w:eastAsia="zh-CN"/>
        </w:rPr>
        <w:t>Original Data Features</w:t>
      </w:r>
    </w:p>
    <w:p w14:paraId="1C1A5AD1" w14:textId="77777777" w:rsidR="00182EB3" w:rsidRDefault="000E1A29" w:rsidP="00182EB3">
      <w:pPr>
        <w:spacing w:after="160" w:line="259" w:lineRule="auto"/>
        <w:rPr>
          <w:rFonts w:ascii="Times New Roman" w:eastAsia="Calibri" w:hAnsi="Times New Roman" w:cs="Times New Roman"/>
          <w:color w:val="auto"/>
          <w:sz w:val="24"/>
          <w:szCs w:val="24"/>
          <w:lang w:val="en-CA"/>
        </w:rPr>
      </w:pPr>
      <w:r w:rsidRPr="000E1A29">
        <w:rPr>
          <w:rFonts w:ascii="Times New Roman" w:eastAsia="Calibri" w:hAnsi="Times New Roman" w:cs="Times New Roman"/>
          <w:noProof/>
          <w:color w:val="auto"/>
          <w:sz w:val="24"/>
          <w:szCs w:val="24"/>
          <w:lang w:val="en-CA"/>
        </w:rPr>
        <w:drawing>
          <wp:inline distT="0" distB="0" distL="0" distR="0" wp14:anchorId="3343FF91" wp14:editId="52B01F3D">
            <wp:extent cx="5741670" cy="1604312"/>
            <wp:effectExtent l="19050" t="19050" r="11430" b="15240"/>
            <wp:docPr id="155768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18" cstate="print">
                      <a:extLst>
                        <a:ext uri="{28A0092B-C50C-407E-A947-70E740481C1C}">
                          <a14:useLocalDpi xmlns:a14="http://schemas.microsoft.com/office/drawing/2010/main" val="0"/>
                        </a:ext>
                      </a:extLst>
                    </a:blip>
                    <a:srcRect b="6994"/>
                    <a:stretch/>
                  </pic:blipFill>
                  <pic:spPr bwMode="auto">
                    <a:xfrm>
                      <a:off x="0" y="0"/>
                      <a:ext cx="5807792" cy="16227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82A7C" w14:textId="347D06C8" w:rsidR="000E1A29" w:rsidRPr="00182EB3" w:rsidRDefault="11593B1B" w:rsidP="00182EB3">
      <w:pPr>
        <w:spacing w:after="160" w:line="259" w:lineRule="auto"/>
        <w:rPr>
          <w:rFonts w:ascii="Times New Roman" w:eastAsia="Calibri" w:hAnsi="Times New Roman" w:cs="Times New Roman"/>
          <w:color w:val="auto"/>
          <w:sz w:val="24"/>
          <w:szCs w:val="24"/>
          <w:lang w:val="en-CA"/>
        </w:rPr>
      </w:pPr>
      <w:r w:rsidRPr="59313543">
        <w:rPr>
          <w:rFonts w:ascii="Times New Roman" w:eastAsia="Times New Roman" w:hAnsi="Times New Roman" w:cs="Times New Roman"/>
          <w:b/>
          <w:bCs/>
          <w:color w:val="FF0000"/>
          <w:sz w:val="24"/>
          <w:szCs w:val="24"/>
          <w:lang w:val="en-CA" w:eastAsia="zh-CN"/>
        </w:rPr>
        <w:t xml:space="preserve"> </w:t>
      </w:r>
      <w:r w:rsidR="000E1A29" w:rsidRPr="59313543">
        <w:rPr>
          <w:rFonts w:ascii="Times New Roman" w:eastAsia="Times New Roman" w:hAnsi="Times New Roman" w:cs="Times New Roman"/>
          <w:b/>
          <w:bCs/>
          <w:color w:val="FF0000"/>
          <w:sz w:val="24"/>
          <w:szCs w:val="24"/>
          <w:lang w:val="en-CA" w:eastAsia="zh-CN"/>
        </w:rPr>
        <w:t>Original Sample Data</w:t>
      </w:r>
    </w:p>
    <w:p w14:paraId="0362D05C" w14:textId="77777777" w:rsidR="000E1A29" w:rsidRPr="000E1A29" w:rsidRDefault="000E1A29" w:rsidP="000E1A29">
      <w:pPr>
        <w:spacing w:line="240" w:lineRule="auto"/>
        <w:rPr>
          <w:rFonts w:ascii="Times New Roman" w:eastAsia="Calibri" w:hAnsi="Times New Roman" w:cs="Times New Roman"/>
          <w:color w:val="auto"/>
          <w:sz w:val="24"/>
          <w:szCs w:val="24"/>
          <w:lang w:val="en-CA"/>
        </w:rPr>
      </w:pPr>
    </w:p>
    <w:p w14:paraId="7FD70991" w14:textId="77777777" w:rsidR="000E1A29" w:rsidRPr="001139A8" w:rsidRDefault="000E1A29" w:rsidP="000E1A29">
      <w:pPr>
        <w:spacing w:after="160" w:line="259" w:lineRule="auto"/>
        <w:rPr>
          <w:rFonts w:ascii="Times New Roman" w:eastAsia="Calibri" w:hAnsi="Times New Roman" w:cs="Times New Roman"/>
          <w:b/>
          <w:bCs/>
          <w:color w:val="auto"/>
          <w:sz w:val="24"/>
          <w:szCs w:val="24"/>
          <w:u w:val="single"/>
          <w:lang w:val="en-CA"/>
        </w:rPr>
      </w:pPr>
    </w:p>
    <w:p w14:paraId="7F596712" w14:textId="77777777" w:rsidR="00F523A3" w:rsidRDefault="00F523A3" w:rsidP="000E1A29">
      <w:pPr>
        <w:spacing w:after="160" w:line="259" w:lineRule="auto"/>
        <w:rPr>
          <w:rFonts w:ascii="Times New Roman" w:eastAsia="Calibri" w:hAnsi="Times New Roman" w:cs="Times New Roman"/>
          <w:b/>
          <w:bCs/>
          <w:color w:val="auto"/>
          <w:sz w:val="24"/>
          <w:szCs w:val="24"/>
          <w:u w:val="single"/>
          <w:lang w:val="en-CA"/>
        </w:rPr>
      </w:pPr>
    </w:p>
    <w:p w14:paraId="00E00FD3" w14:textId="45203336" w:rsidR="000E1A29" w:rsidRPr="000E1A29" w:rsidRDefault="000E1A29" w:rsidP="000E0486">
      <w:pPr>
        <w:spacing w:after="160" w:line="259" w:lineRule="auto"/>
        <w:jc w:val="both"/>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b/>
          <w:bCs/>
          <w:color w:val="auto"/>
          <w:sz w:val="24"/>
          <w:szCs w:val="24"/>
          <w:u w:val="single"/>
          <w:lang w:val="en-CA"/>
        </w:rPr>
        <w:lastRenderedPageBreak/>
        <w:t>Step 2 – Feature Engineering</w:t>
      </w:r>
    </w:p>
    <w:p w14:paraId="2ECBC02F" w14:textId="77777777" w:rsidR="000E1A29" w:rsidRPr="000E1A29" w:rsidRDefault="000E1A29" w:rsidP="000E0486">
      <w:pPr>
        <w:spacing w:after="160" w:line="259"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The following features were created to further capture player churn patterns in the dataset:</w:t>
      </w:r>
    </w:p>
    <w:p w14:paraId="59989D32" w14:textId="77777777" w:rsidR="000E1A29" w:rsidRPr="000E1A29" w:rsidRDefault="000E1A29" w:rsidP="000E0486">
      <w:pPr>
        <w:spacing w:after="160" w:line="259" w:lineRule="auto"/>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Lapsed Indicators</w:t>
      </w:r>
    </w:p>
    <w:p w14:paraId="4ED36F80" w14:textId="65365B2E"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From the 1, 3, 6, &amp; 12-month trip features, a lapsed indicator was engineered to capture the number of months since a member had visited the </w:t>
      </w:r>
      <w:r w:rsidR="00D3033E">
        <w:rPr>
          <w:rFonts w:ascii="Times New Roman" w:eastAsia="Calibri" w:hAnsi="Times New Roman" w:cs="Times New Roman"/>
          <w:color w:val="auto"/>
          <w:sz w:val="24"/>
          <w:szCs w:val="24"/>
          <w:lang w:val="en-CA"/>
        </w:rPr>
        <w:t>Casino</w:t>
      </w:r>
      <w:r w:rsidRPr="000E1A29">
        <w:rPr>
          <w:rFonts w:ascii="Times New Roman" w:eastAsia="Calibri" w:hAnsi="Times New Roman" w:cs="Times New Roman"/>
          <w:color w:val="auto"/>
          <w:sz w:val="24"/>
          <w:szCs w:val="24"/>
          <w:lang w:val="en-CA"/>
        </w:rPr>
        <w:t>. This was created by observing if a member had visited in each of the respectful trip month intervals. A categorical feature was then created for each instance</w:t>
      </w:r>
    </w:p>
    <w:p w14:paraId="0762ED71" w14:textId="77777777" w:rsidR="000E1A29" w:rsidRPr="000E1A29" w:rsidRDefault="000E1A29" w:rsidP="000E1A29">
      <w:pPr>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contextualSpacing/>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If a member did not have data in “</w:t>
      </w:r>
      <w:proofErr w:type="spellStart"/>
      <w:r w:rsidRPr="000E1A29">
        <w:rPr>
          <w:rFonts w:ascii="Times New Roman" w:eastAsia="Calibri" w:hAnsi="Times New Roman" w:cs="Times New Roman"/>
          <w:color w:val="auto"/>
          <w:sz w:val="24"/>
          <w:szCs w:val="24"/>
          <w:lang w:val="en-CA"/>
        </w:rPr>
        <w:t>One_Month_Trip</w:t>
      </w:r>
      <w:proofErr w:type="spellEnd"/>
      <w:r w:rsidRPr="000E1A29">
        <w:rPr>
          <w:rFonts w:ascii="Times New Roman" w:eastAsia="Calibri" w:hAnsi="Times New Roman" w:cs="Times New Roman"/>
          <w:color w:val="auto"/>
          <w:sz w:val="24"/>
          <w:szCs w:val="24"/>
          <w:lang w:val="en-CA"/>
        </w:rPr>
        <w:t>”, then the Lapse feature would show “1 Month Lapsed”.</w:t>
      </w:r>
    </w:p>
    <w:p w14:paraId="793BBCCC" w14:textId="77777777" w:rsidR="000E1A29" w:rsidRPr="000E1A29" w:rsidRDefault="000E1A29" w:rsidP="000E1A29">
      <w:pPr>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contextualSpacing/>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If a member did not have data in “</w:t>
      </w:r>
      <w:proofErr w:type="spellStart"/>
      <w:r w:rsidRPr="000E1A29">
        <w:rPr>
          <w:rFonts w:ascii="Times New Roman" w:eastAsia="Calibri" w:hAnsi="Times New Roman" w:cs="Times New Roman"/>
          <w:color w:val="auto"/>
          <w:sz w:val="24"/>
          <w:szCs w:val="24"/>
          <w:lang w:val="en-CA"/>
        </w:rPr>
        <w:t>Three_Month_Trip</w:t>
      </w:r>
      <w:proofErr w:type="spellEnd"/>
      <w:r w:rsidRPr="000E1A29">
        <w:rPr>
          <w:rFonts w:ascii="Times New Roman" w:eastAsia="Calibri" w:hAnsi="Times New Roman" w:cs="Times New Roman"/>
          <w:color w:val="auto"/>
          <w:sz w:val="24"/>
          <w:szCs w:val="24"/>
          <w:lang w:val="en-CA"/>
        </w:rPr>
        <w:t>”, then the Lapse feature would show “3 Month Lapsed”.</w:t>
      </w:r>
    </w:p>
    <w:p w14:paraId="03C6D985" w14:textId="77777777" w:rsidR="000E1A29" w:rsidRPr="000E1A29" w:rsidRDefault="000E1A29" w:rsidP="000E1A29">
      <w:pPr>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contextualSpacing/>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If a member did not have data in “</w:t>
      </w:r>
      <w:proofErr w:type="spellStart"/>
      <w:r w:rsidRPr="000E1A29">
        <w:rPr>
          <w:rFonts w:ascii="Times New Roman" w:eastAsia="Calibri" w:hAnsi="Times New Roman" w:cs="Times New Roman"/>
          <w:color w:val="auto"/>
          <w:sz w:val="24"/>
          <w:szCs w:val="24"/>
          <w:lang w:val="en-CA"/>
        </w:rPr>
        <w:t>Six_Month_Trip</w:t>
      </w:r>
      <w:proofErr w:type="spellEnd"/>
      <w:r w:rsidRPr="000E1A29">
        <w:rPr>
          <w:rFonts w:ascii="Times New Roman" w:eastAsia="Calibri" w:hAnsi="Times New Roman" w:cs="Times New Roman"/>
          <w:color w:val="auto"/>
          <w:sz w:val="24"/>
          <w:szCs w:val="24"/>
          <w:lang w:val="en-CA"/>
        </w:rPr>
        <w:t>”, then the Lapse feature would show “6 Month Lapsed”</w:t>
      </w:r>
    </w:p>
    <w:p w14:paraId="7E937D15" w14:textId="77777777" w:rsidR="000E1A29" w:rsidRPr="000E1A29" w:rsidRDefault="000E1A29" w:rsidP="000E1A29">
      <w:pPr>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contextualSpacing/>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If a member had data in all trip features, then the Lapse feature would show “No Lapsed”.</w:t>
      </w:r>
    </w:p>
    <w:p w14:paraId="7B32908D" w14:textId="77777777" w:rsidR="000E1A29" w:rsidRPr="000E1A29" w:rsidRDefault="000E1A29" w:rsidP="000E1A29">
      <w:pPr>
        <w:spacing w:after="160" w:line="240" w:lineRule="auto"/>
        <w:contextualSpacing/>
        <w:rPr>
          <w:rFonts w:ascii="Times New Roman" w:eastAsia="Calibri" w:hAnsi="Times New Roman" w:cs="Times New Roman"/>
          <w:b/>
          <w:bCs/>
          <w:color w:val="auto"/>
          <w:sz w:val="24"/>
          <w:szCs w:val="24"/>
          <w:lang w:val="en-CA"/>
        </w:rPr>
      </w:pPr>
    </w:p>
    <w:p w14:paraId="5DE0703A" w14:textId="77777777" w:rsidR="000E1A29" w:rsidRPr="000E1A29" w:rsidRDefault="000E1A29" w:rsidP="000E1A29">
      <w:pPr>
        <w:spacing w:after="160" w:line="259" w:lineRule="auto"/>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Ratios</w:t>
      </w:r>
    </w:p>
    <w:p w14:paraId="063E366B" w14:textId="075BAFE2" w:rsid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Ratios were engineered to obtain a member’s 1, 3</w:t>
      </w:r>
      <w:r w:rsidR="00DD7709">
        <w:rPr>
          <w:rFonts w:ascii="Times New Roman" w:eastAsia="Calibri" w:hAnsi="Times New Roman" w:cs="Times New Roman"/>
          <w:color w:val="auto"/>
          <w:sz w:val="24"/>
          <w:szCs w:val="24"/>
          <w:lang w:val="en-CA"/>
        </w:rPr>
        <w:t xml:space="preserve"> and </w:t>
      </w:r>
      <w:r w:rsidRPr="000E1A29">
        <w:rPr>
          <w:rFonts w:ascii="Times New Roman" w:eastAsia="Calibri" w:hAnsi="Times New Roman" w:cs="Times New Roman"/>
          <w:color w:val="auto"/>
          <w:sz w:val="24"/>
          <w:szCs w:val="24"/>
          <w:lang w:val="en-CA"/>
        </w:rPr>
        <w:t>6-month period ratio</w:t>
      </w:r>
      <w:r w:rsidR="00DD7709">
        <w:rPr>
          <w:rFonts w:ascii="Times New Roman" w:eastAsia="Calibri" w:hAnsi="Times New Roman" w:cs="Times New Roman"/>
          <w:color w:val="auto"/>
          <w:sz w:val="24"/>
          <w:szCs w:val="24"/>
          <w:lang w:val="en-CA"/>
        </w:rPr>
        <w:t>s</w:t>
      </w:r>
      <w:r w:rsidRPr="000E1A29">
        <w:rPr>
          <w:rFonts w:ascii="Times New Roman" w:eastAsia="Calibri" w:hAnsi="Times New Roman" w:cs="Times New Roman"/>
          <w:color w:val="auto"/>
          <w:sz w:val="24"/>
          <w:szCs w:val="24"/>
          <w:lang w:val="en-CA"/>
        </w:rPr>
        <w:t xml:space="preserve"> against 12- month measures of Theoretical Net Win, Actual Net Win and Trips to evaluate their behavior pattern by time </w:t>
      </w:r>
      <w:r w:rsidR="00DD7709">
        <w:rPr>
          <w:rFonts w:ascii="Times New Roman" w:eastAsia="Calibri" w:hAnsi="Times New Roman" w:cs="Times New Roman"/>
          <w:color w:val="auto"/>
          <w:sz w:val="24"/>
          <w:szCs w:val="24"/>
          <w:lang w:val="en-CA"/>
        </w:rPr>
        <w:t>intervals</w:t>
      </w:r>
      <w:r w:rsidRPr="000E1A29">
        <w:rPr>
          <w:rFonts w:ascii="Times New Roman" w:eastAsia="Calibri" w:hAnsi="Times New Roman" w:cs="Times New Roman"/>
          <w:color w:val="auto"/>
          <w:sz w:val="24"/>
          <w:szCs w:val="24"/>
          <w:lang w:val="en-CA"/>
        </w:rPr>
        <w:t>. Ratios consisted of Theoretical Net Win Ratios, Actual Net Win Ratio, Visit/Trip Ratios.</w:t>
      </w:r>
    </w:p>
    <w:p w14:paraId="63771943" w14:textId="77777777" w:rsidR="000E0486" w:rsidRPr="000E1A29" w:rsidRDefault="000E0486" w:rsidP="000E0486">
      <w:pPr>
        <w:spacing w:line="240" w:lineRule="auto"/>
        <w:jc w:val="both"/>
        <w:rPr>
          <w:rFonts w:ascii="Times New Roman" w:eastAsia="Calibri" w:hAnsi="Times New Roman" w:cs="Times New Roman"/>
          <w:color w:val="auto"/>
          <w:sz w:val="24"/>
          <w:szCs w:val="24"/>
          <w:lang w:val="en-CA"/>
        </w:rPr>
      </w:pPr>
    </w:p>
    <w:p w14:paraId="1BBA5614" w14:textId="77777777" w:rsidR="000E1A29" w:rsidRPr="000E1A29" w:rsidRDefault="000E1A29" w:rsidP="000E0486">
      <w:pPr>
        <w:numPr>
          <w:ilvl w:val="0"/>
          <w:numId w:val="7"/>
        </w:numPr>
        <w:spacing w:line="240" w:lineRule="auto"/>
        <w:contextualSpacing/>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Theoretical Net Win Ratios:</w:t>
      </w:r>
    </w:p>
    <w:p w14:paraId="56850160"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One Month Theo NW Ratio = One Month Theo NW / Twelve Month Theo NW</w:t>
      </w:r>
    </w:p>
    <w:p w14:paraId="47929DFC"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Three Month Theo NW = Three Month Theo NW / Twelve Month Theo NW</w:t>
      </w:r>
    </w:p>
    <w:p w14:paraId="5EC3ABC7"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Six Month Theo NW = Six Month Theo NW / Twelve Month Theo NW</w:t>
      </w:r>
    </w:p>
    <w:p w14:paraId="13A1EC54" w14:textId="77777777" w:rsidR="000E1A29" w:rsidRPr="000E1A29" w:rsidRDefault="000E1A29" w:rsidP="000E0486">
      <w:pPr>
        <w:spacing w:line="240" w:lineRule="auto"/>
        <w:jc w:val="both"/>
        <w:rPr>
          <w:rFonts w:ascii="Times New Roman" w:eastAsia="Calibri" w:hAnsi="Times New Roman" w:cs="Times New Roman"/>
          <w:color w:val="auto"/>
          <w:sz w:val="24"/>
          <w:szCs w:val="24"/>
          <w:lang w:val="en-CA"/>
        </w:rPr>
      </w:pPr>
    </w:p>
    <w:p w14:paraId="45F40FBB" w14:textId="77777777" w:rsidR="000E1A29" w:rsidRPr="000E1A29" w:rsidRDefault="000E1A29" w:rsidP="000E0486">
      <w:pPr>
        <w:numPr>
          <w:ilvl w:val="0"/>
          <w:numId w:val="7"/>
        </w:numPr>
        <w:spacing w:line="240" w:lineRule="auto"/>
        <w:contextualSpacing/>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Actual Net Win Ratios:</w:t>
      </w:r>
    </w:p>
    <w:p w14:paraId="3F0C6222"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One Month Act NW = One Month Actual NW / Twelve Month Actual NW</w:t>
      </w:r>
    </w:p>
    <w:p w14:paraId="591D8D17"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Three Month Act NW = Three Month Actual NW / Twelve Month Actual NW</w:t>
      </w:r>
    </w:p>
    <w:p w14:paraId="5DBA83EB"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Six Month Act NW = Six Month Actual NW / Twelve Month Actual NW</w:t>
      </w:r>
    </w:p>
    <w:p w14:paraId="5763C309" w14:textId="77777777" w:rsidR="000E1A29" w:rsidRPr="000E1A29" w:rsidRDefault="000E1A29" w:rsidP="000E0486">
      <w:pPr>
        <w:spacing w:line="240" w:lineRule="auto"/>
        <w:jc w:val="both"/>
        <w:rPr>
          <w:rFonts w:ascii="Times New Roman" w:eastAsia="Calibri" w:hAnsi="Times New Roman" w:cs="Times New Roman"/>
          <w:color w:val="auto"/>
          <w:sz w:val="24"/>
          <w:szCs w:val="24"/>
          <w:lang w:val="en-CA"/>
        </w:rPr>
      </w:pPr>
    </w:p>
    <w:p w14:paraId="293E02FE" w14:textId="77777777" w:rsidR="000E1A29" w:rsidRPr="000E1A29" w:rsidRDefault="000E1A29" w:rsidP="000E0486">
      <w:pPr>
        <w:numPr>
          <w:ilvl w:val="0"/>
          <w:numId w:val="7"/>
        </w:numPr>
        <w:spacing w:line="240" w:lineRule="auto"/>
        <w:contextualSpacing/>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Visit/Trip Ratios:</w:t>
      </w:r>
    </w:p>
    <w:p w14:paraId="4B059221"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One Month Trips = One Month Trips / Twelve Month Trips</w:t>
      </w:r>
    </w:p>
    <w:p w14:paraId="2FC3DD3F"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Three Month Trips = Three Month Trips / Twelve Month Trips</w:t>
      </w:r>
    </w:p>
    <w:p w14:paraId="080B8AE3" w14:textId="77777777" w:rsidR="000E1A29" w:rsidRPr="000E1A29" w:rsidRDefault="000E1A29" w:rsidP="000E0486">
      <w:pPr>
        <w:spacing w:line="240" w:lineRule="auto"/>
        <w:ind w:firstLine="360"/>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Six Month Trips = Six Month Trips / Twelve Month Trips</w:t>
      </w:r>
    </w:p>
    <w:p w14:paraId="5BA47A6C" w14:textId="77777777" w:rsidR="00353B4A" w:rsidRDefault="00353B4A" w:rsidP="000E0486">
      <w:pPr>
        <w:spacing w:line="240" w:lineRule="auto"/>
        <w:jc w:val="both"/>
        <w:rPr>
          <w:rFonts w:ascii="Times New Roman" w:eastAsia="DengXian Light" w:hAnsi="Times New Roman" w:cs="Times New Roman"/>
          <w:color w:val="2F5496"/>
          <w:sz w:val="24"/>
          <w:szCs w:val="24"/>
          <w:lang w:val="en-CA"/>
        </w:rPr>
      </w:pPr>
    </w:p>
    <w:p w14:paraId="384D0CD1" w14:textId="322F4CDD" w:rsidR="000E1A29" w:rsidRPr="000E1A29" w:rsidRDefault="000E1A29" w:rsidP="000E0486">
      <w:pPr>
        <w:spacing w:line="240" w:lineRule="auto"/>
        <w:jc w:val="both"/>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b/>
          <w:bCs/>
          <w:color w:val="auto"/>
          <w:sz w:val="24"/>
          <w:szCs w:val="24"/>
          <w:u w:val="single"/>
          <w:lang w:val="en-CA"/>
        </w:rPr>
        <w:t>Step 3 Transformations</w:t>
      </w:r>
    </w:p>
    <w:p w14:paraId="72F08AA6" w14:textId="77777777" w:rsidR="00F523A3" w:rsidRDefault="00F523A3" w:rsidP="000E0486">
      <w:pPr>
        <w:spacing w:line="240" w:lineRule="auto"/>
        <w:jc w:val="both"/>
        <w:rPr>
          <w:rFonts w:ascii="Times New Roman" w:eastAsia="Calibri" w:hAnsi="Times New Roman" w:cs="Times New Roman"/>
          <w:b/>
          <w:bCs/>
          <w:color w:val="auto"/>
          <w:sz w:val="24"/>
          <w:szCs w:val="24"/>
          <w:lang w:val="en-CA"/>
        </w:rPr>
      </w:pPr>
    </w:p>
    <w:p w14:paraId="7EF1764E" w14:textId="21025E83" w:rsidR="000E1A29" w:rsidRPr="000E1A29" w:rsidRDefault="000E1A29" w:rsidP="000E0486">
      <w:pPr>
        <w:spacing w:line="240" w:lineRule="auto"/>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Scaling Numeric Features</w:t>
      </w:r>
    </w:p>
    <w:p w14:paraId="5F65C3A1" w14:textId="77777777" w:rsidR="00F523A3" w:rsidRDefault="00F523A3" w:rsidP="000E0486">
      <w:pPr>
        <w:spacing w:line="240" w:lineRule="auto"/>
        <w:jc w:val="both"/>
        <w:rPr>
          <w:rFonts w:ascii="Times New Roman" w:eastAsia="Calibri" w:hAnsi="Times New Roman" w:cs="Times New Roman"/>
          <w:color w:val="auto"/>
          <w:sz w:val="24"/>
          <w:szCs w:val="24"/>
          <w:lang w:val="en-CA"/>
        </w:rPr>
      </w:pPr>
    </w:p>
    <w:p w14:paraId="10547A03" w14:textId="1103F1F3"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In this data preprocessing step, scaling, standardizing, and transformation were essential for numeric features which were used to treat skewed distributed features and scale them to </w:t>
      </w:r>
      <w:r w:rsidR="006E5A7C">
        <w:rPr>
          <w:rFonts w:ascii="Times New Roman" w:eastAsia="Calibri" w:hAnsi="Times New Roman" w:cs="Times New Roman"/>
          <w:color w:val="auto"/>
          <w:sz w:val="24"/>
          <w:szCs w:val="24"/>
          <w:lang w:val="en-CA"/>
        </w:rPr>
        <w:t xml:space="preserve">a </w:t>
      </w:r>
      <w:r w:rsidRPr="000E1A29">
        <w:rPr>
          <w:rFonts w:ascii="Times New Roman" w:eastAsia="Calibri" w:hAnsi="Times New Roman" w:cs="Times New Roman"/>
          <w:color w:val="auto"/>
          <w:sz w:val="24"/>
          <w:szCs w:val="24"/>
          <w:lang w:val="en-CA"/>
        </w:rPr>
        <w:t xml:space="preserve">normalized range for modeling. We standardized independent numeric features present in the data in a fixed </w:t>
      </w:r>
      <w:r w:rsidR="00161CE0" w:rsidRPr="000E1A29">
        <w:rPr>
          <w:rFonts w:ascii="Times New Roman" w:eastAsia="Calibri" w:hAnsi="Times New Roman" w:cs="Times New Roman"/>
          <w:color w:val="auto"/>
          <w:sz w:val="24"/>
          <w:szCs w:val="24"/>
          <w:lang w:val="en-CA"/>
        </w:rPr>
        <w:t>range but</w:t>
      </w:r>
      <w:r w:rsidRPr="000E1A29">
        <w:rPr>
          <w:rFonts w:ascii="Times New Roman" w:eastAsia="Calibri" w:hAnsi="Times New Roman" w:cs="Times New Roman"/>
          <w:color w:val="auto"/>
          <w:sz w:val="24"/>
          <w:szCs w:val="24"/>
          <w:lang w:val="en-CA"/>
        </w:rPr>
        <w:t xml:space="preserve"> </w:t>
      </w:r>
      <w:r w:rsidR="006E5A7C">
        <w:rPr>
          <w:rFonts w:ascii="Times New Roman" w:eastAsia="Calibri" w:hAnsi="Times New Roman" w:cs="Times New Roman"/>
          <w:color w:val="auto"/>
          <w:sz w:val="24"/>
          <w:szCs w:val="24"/>
          <w:lang w:val="en-CA"/>
        </w:rPr>
        <w:t xml:space="preserve">ensured to </w:t>
      </w:r>
      <w:r w:rsidRPr="000E1A29">
        <w:rPr>
          <w:rFonts w:ascii="Times New Roman" w:eastAsia="Calibri" w:hAnsi="Times New Roman" w:cs="Times New Roman"/>
          <w:color w:val="auto"/>
          <w:sz w:val="24"/>
          <w:szCs w:val="24"/>
          <w:lang w:val="en-CA"/>
        </w:rPr>
        <w:t xml:space="preserve">still maintain </w:t>
      </w:r>
      <w:r w:rsidR="00161CE0">
        <w:rPr>
          <w:rFonts w:ascii="Times New Roman" w:eastAsia="Calibri" w:hAnsi="Times New Roman" w:cs="Times New Roman"/>
          <w:color w:val="auto"/>
          <w:sz w:val="24"/>
          <w:szCs w:val="24"/>
          <w:lang w:val="en-CA"/>
        </w:rPr>
        <w:t xml:space="preserve">the same </w:t>
      </w:r>
      <w:r w:rsidRPr="000E1A29">
        <w:rPr>
          <w:rFonts w:ascii="Times New Roman" w:eastAsia="Calibri" w:hAnsi="Times New Roman" w:cs="Times New Roman"/>
          <w:color w:val="auto"/>
          <w:sz w:val="24"/>
          <w:szCs w:val="24"/>
          <w:lang w:val="en-CA"/>
        </w:rPr>
        <w:t>characteristics and distribution</w:t>
      </w:r>
      <w:r w:rsidR="006E5A7C">
        <w:rPr>
          <w:rFonts w:ascii="Times New Roman" w:eastAsia="Calibri" w:hAnsi="Times New Roman" w:cs="Times New Roman"/>
          <w:color w:val="auto"/>
          <w:sz w:val="24"/>
          <w:szCs w:val="24"/>
          <w:lang w:val="en-CA"/>
        </w:rPr>
        <w:t xml:space="preserve"> (outliers were important to retain in the data)</w:t>
      </w:r>
      <w:r w:rsidRPr="000E1A29">
        <w:rPr>
          <w:rFonts w:ascii="Times New Roman" w:eastAsia="Calibri" w:hAnsi="Times New Roman" w:cs="Times New Roman"/>
          <w:color w:val="auto"/>
          <w:sz w:val="24"/>
          <w:szCs w:val="24"/>
          <w:lang w:val="en-CA"/>
        </w:rPr>
        <w:t xml:space="preserve">. </w:t>
      </w:r>
    </w:p>
    <w:p w14:paraId="4734084D" w14:textId="77777777" w:rsidR="00353B4A" w:rsidRDefault="00353B4A" w:rsidP="000E0486">
      <w:pPr>
        <w:spacing w:line="240" w:lineRule="auto"/>
        <w:jc w:val="both"/>
        <w:rPr>
          <w:rFonts w:ascii="Times New Roman" w:eastAsia="Calibri" w:hAnsi="Times New Roman" w:cs="Times New Roman"/>
          <w:b/>
          <w:bCs/>
          <w:color w:val="auto"/>
          <w:sz w:val="24"/>
          <w:szCs w:val="24"/>
          <w:lang w:val="en-CA"/>
        </w:rPr>
      </w:pPr>
    </w:p>
    <w:p w14:paraId="7A086F1B"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533FABC5"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13D97951" w14:textId="309B5CB0" w:rsidR="000E1A29" w:rsidRPr="000E1A29" w:rsidRDefault="000E1A29" w:rsidP="00F523A3">
      <w:pPr>
        <w:spacing w:line="240" w:lineRule="auto"/>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lastRenderedPageBreak/>
        <w:t>Combining Rare Categories</w:t>
      </w:r>
    </w:p>
    <w:p w14:paraId="38ABB860" w14:textId="77777777" w:rsidR="00F523A3" w:rsidRDefault="00F523A3" w:rsidP="00F523A3">
      <w:pPr>
        <w:spacing w:line="240" w:lineRule="auto"/>
        <w:rPr>
          <w:rFonts w:ascii="Times New Roman" w:eastAsia="Calibri" w:hAnsi="Times New Roman" w:cs="Times New Roman"/>
          <w:color w:val="auto"/>
          <w:sz w:val="24"/>
          <w:szCs w:val="24"/>
          <w:lang w:val="en-CA"/>
        </w:rPr>
      </w:pPr>
    </w:p>
    <w:p w14:paraId="190FE30F" w14:textId="31276817"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The dataset </w:t>
      </w:r>
      <w:r w:rsidR="006E5A7C">
        <w:rPr>
          <w:rFonts w:ascii="Times New Roman" w:eastAsia="Calibri" w:hAnsi="Times New Roman" w:cs="Times New Roman"/>
          <w:color w:val="auto"/>
          <w:sz w:val="24"/>
          <w:szCs w:val="24"/>
          <w:lang w:val="en-CA"/>
        </w:rPr>
        <w:t>also contained features with high number of levels.</w:t>
      </w:r>
      <w:r w:rsidR="00E12E68">
        <w:rPr>
          <w:rFonts w:ascii="Times New Roman" w:eastAsia="Calibri" w:hAnsi="Times New Roman" w:cs="Times New Roman"/>
          <w:color w:val="auto"/>
          <w:sz w:val="24"/>
          <w:szCs w:val="24"/>
          <w:lang w:val="en-CA"/>
        </w:rPr>
        <w:t xml:space="preserve"> For example, the</w:t>
      </w:r>
      <w:r w:rsidRPr="000E1A29">
        <w:rPr>
          <w:rFonts w:ascii="Times New Roman" w:eastAsia="Calibri" w:hAnsi="Times New Roman" w:cs="Times New Roman"/>
          <w:color w:val="auto"/>
          <w:sz w:val="24"/>
          <w:szCs w:val="24"/>
          <w:lang w:val="en-CA"/>
        </w:rPr>
        <w:t xml:space="preserve"> “City” </w:t>
      </w:r>
      <w:r w:rsidR="00E12E68">
        <w:rPr>
          <w:rFonts w:ascii="Times New Roman" w:eastAsia="Calibri" w:hAnsi="Times New Roman" w:cs="Times New Roman"/>
          <w:color w:val="auto"/>
          <w:sz w:val="24"/>
          <w:szCs w:val="24"/>
          <w:lang w:val="en-CA"/>
        </w:rPr>
        <w:t>feature contained many across Ontario</w:t>
      </w:r>
      <w:r w:rsidRPr="000E1A29">
        <w:rPr>
          <w:rFonts w:ascii="Times New Roman" w:eastAsia="Calibri" w:hAnsi="Times New Roman" w:cs="Times New Roman"/>
          <w:color w:val="auto"/>
          <w:sz w:val="24"/>
          <w:szCs w:val="24"/>
          <w:lang w:val="en-CA"/>
        </w:rPr>
        <w:t xml:space="preserve">. </w:t>
      </w:r>
      <w:r w:rsidR="00E12E68">
        <w:rPr>
          <w:rFonts w:ascii="Times New Roman" w:eastAsia="Calibri" w:hAnsi="Times New Roman" w:cs="Times New Roman"/>
          <w:color w:val="auto"/>
          <w:sz w:val="24"/>
          <w:szCs w:val="24"/>
          <w:lang w:val="en-CA"/>
        </w:rPr>
        <w:t>As a result, w</w:t>
      </w:r>
      <w:r w:rsidRPr="000E1A29">
        <w:rPr>
          <w:rFonts w:ascii="Times New Roman" w:eastAsia="Calibri" w:hAnsi="Times New Roman" w:cs="Times New Roman"/>
          <w:color w:val="auto"/>
          <w:sz w:val="24"/>
          <w:szCs w:val="24"/>
          <w:lang w:val="en-CA"/>
        </w:rPr>
        <w:t xml:space="preserve">e combined lower frequency cities into </w:t>
      </w:r>
      <w:r w:rsidR="00E12E68">
        <w:rPr>
          <w:rFonts w:ascii="Times New Roman" w:eastAsia="Calibri" w:hAnsi="Times New Roman" w:cs="Times New Roman"/>
          <w:color w:val="auto"/>
          <w:sz w:val="24"/>
          <w:szCs w:val="24"/>
          <w:lang w:val="en-CA"/>
        </w:rPr>
        <w:t xml:space="preserve">a new </w:t>
      </w:r>
      <w:r w:rsidRPr="000E1A29">
        <w:rPr>
          <w:rFonts w:ascii="Times New Roman" w:eastAsia="Calibri" w:hAnsi="Times New Roman" w:cs="Times New Roman"/>
          <w:color w:val="auto"/>
          <w:sz w:val="24"/>
          <w:szCs w:val="24"/>
          <w:lang w:val="en-CA"/>
        </w:rPr>
        <w:t>attribute</w:t>
      </w:r>
      <w:r w:rsidR="00E12E68">
        <w:rPr>
          <w:rFonts w:ascii="Times New Roman" w:eastAsia="Calibri" w:hAnsi="Times New Roman" w:cs="Times New Roman"/>
          <w:color w:val="auto"/>
          <w:sz w:val="24"/>
          <w:szCs w:val="24"/>
          <w:lang w:val="en-CA"/>
        </w:rPr>
        <w:t xml:space="preserve"> called</w:t>
      </w:r>
      <w:r w:rsidRPr="000E1A29">
        <w:rPr>
          <w:rFonts w:ascii="Times New Roman" w:eastAsia="Calibri" w:hAnsi="Times New Roman" w:cs="Times New Roman"/>
          <w:color w:val="auto"/>
          <w:sz w:val="24"/>
          <w:szCs w:val="24"/>
          <w:lang w:val="en-CA"/>
        </w:rPr>
        <w:t xml:space="preserve"> “</w:t>
      </w:r>
      <w:proofErr w:type="spellStart"/>
      <w:r w:rsidRPr="000E1A29">
        <w:rPr>
          <w:rFonts w:ascii="Times New Roman" w:eastAsia="Calibri" w:hAnsi="Times New Roman" w:cs="Times New Roman"/>
          <w:color w:val="auto"/>
          <w:sz w:val="24"/>
          <w:szCs w:val="24"/>
          <w:lang w:val="en-CA"/>
        </w:rPr>
        <w:t>Other_City</w:t>
      </w:r>
      <w:proofErr w:type="spellEnd"/>
      <w:r w:rsidRPr="000E1A29">
        <w:rPr>
          <w:rFonts w:ascii="Times New Roman" w:eastAsia="Calibri" w:hAnsi="Times New Roman" w:cs="Times New Roman"/>
          <w:color w:val="auto"/>
          <w:sz w:val="24"/>
          <w:szCs w:val="24"/>
          <w:lang w:val="en-CA"/>
        </w:rPr>
        <w:t xml:space="preserve">”. All levels in </w:t>
      </w:r>
      <w:r w:rsidR="00E12E68">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 xml:space="preserve">“City” categorical feature </w:t>
      </w:r>
      <w:r w:rsidR="00E12E68">
        <w:rPr>
          <w:rFonts w:ascii="Times New Roman" w:eastAsia="Calibri" w:hAnsi="Times New Roman" w:cs="Times New Roman"/>
          <w:color w:val="auto"/>
          <w:sz w:val="24"/>
          <w:szCs w:val="24"/>
          <w:lang w:val="en-CA"/>
        </w:rPr>
        <w:t xml:space="preserve">that were </w:t>
      </w:r>
      <w:r w:rsidRPr="000E1A29">
        <w:rPr>
          <w:rFonts w:ascii="Times New Roman" w:eastAsia="Calibri" w:hAnsi="Times New Roman" w:cs="Times New Roman"/>
          <w:color w:val="auto"/>
          <w:sz w:val="24"/>
          <w:szCs w:val="24"/>
          <w:lang w:val="en-CA"/>
        </w:rPr>
        <w:t xml:space="preserve">below the </w:t>
      </w:r>
      <w:r w:rsidR="00E12E68">
        <w:rPr>
          <w:rFonts w:ascii="Times New Roman" w:eastAsia="Calibri" w:hAnsi="Times New Roman" w:cs="Times New Roman"/>
          <w:color w:val="auto"/>
          <w:sz w:val="24"/>
          <w:szCs w:val="24"/>
          <w:lang w:val="en-CA"/>
        </w:rPr>
        <w:t>decided cut-off</w:t>
      </w:r>
      <w:r w:rsidRPr="000E1A29">
        <w:rPr>
          <w:rFonts w:ascii="Times New Roman" w:eastAsia="Calibri" w:hAnsi="Times New Roman" w:cs="Times New Roman"/>
          <w:color w:val="auto"/>
          <w:sz w:val="24"/>
          <w:szCs w:val="24"/>
          <w:lang w:val="en-CA"/>
        </w:rPr>
        <w:t xml:space="preserve"> of 27% </w:t>
      </w:r>
      <w:r w:rsidR="00E12E68">
        <w:rPr>
          <w:rFonts w:ascii="Times New Roman" w:eastAsia="Calibri" w:hAnsi="Times New Roman" w:cs="Times New Roman"/>
          <w:color w:val="auto"/>
          <w:sz w:val="24"/>
          <w:szCs w:val="24"/>
          <w:lang w:val="en-CA"/>
        </w:rPr>
        <w:t>were placed into</w:t>
      </w:r>
      <w:r w:rsidRPr="000E1A29">
        <w:rPr>
          <w:rFonts w:ascii="Times New Roman" w:eastAsia="Calibri" w:hAnsi="Times New Roman" w:cs="Times New Roman"/>
          <w:color w:val="auto"/>
          <w:sz w:val="24"/>
          <w:szCs w:val="24"/>
          <w:lang w:val="en-CA"/>
        </w:rPr>
        <w:t xml:space="preserve"> </w:t>
      </w:r>
      <w:r w:rsidR="00E12E68">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w:t>
      </w:r>
      <w:proofErr w:type="spellStart"/>
      <w:r w:rsidRPr="000E1A29">
        <w:rPr>
          <w:rFonts w:ascii="Times New Roman" w:eastAsia="Calibri" w:hAnsi="Times New Roman" w:cs="Times New Roman"/>
          <w:color w:val="auto"/>
          <w:sz w:val="24"/>
          <w:szCs w:val="24"/>
          <w:lang w:val="en-CA"/>
        </w:rPr>
        <w:t>Other_City</w:t>
      </w:r>
      <w:proofErr w:type="spellEnd"/>
      <w:r w:rsidRPr="000E1A29">
        <w:rPr>
          <w:rFonts w:ascii="Times New Roman" w:eastAsia="Calibri" w:hAnsi="Times New Roman" w:cs="Times New Roman"/>
          <w:color w:val="auto"/>
          <w:sz w:val="24"/>
          <w:szCs w:val="24"/>
          <w:lang w:val="en-CA"/>
        </w:rPr>
        <w:t>”</w:t>
      </w:r>
      <w:r w:rsidR="00E12E68">
        <w:rPr>
          <w:rFonts w:ascii="Times New Roman" w:eastAsia="Calibri" w:hAnsi="Times New Roman" w:cs="Times New Roman"/>
          <w:color w:val="auto"/>
          <w:sz w:val="24"/>
          <w:szCs w:val="24"/>
          <w:lang w:val="en-CA"/>
        </w:rPr>
        <w:t xml:space="preserve"> variable. This cut-off </w:t>
      </w:r>
      <w:r w:rsidRPr="000E1A29">
        <w:rPr>
          <w:rFonts w:ascii="Times New Roman" w:eastAsia="Calibri" w:hAnsi="Times New Roman" w:cs="Times New Roman"/>
          <w:color w:val="auto"/>
          <w:sz w:val="24"/>
          <w:szCs w:val="24"/>
          <w:lang w:val="en-CA"/>
        </w:rPr>
        <w:t xml:space="preserve">threshold represented the percentile distribution of </w:t>
      </w:r>
      <w:r w:rsidR="00E12E68">
        <w:rPr>
          <w:rFonts w:ascii="Times New Roman" w:eastAsia="Calibri" w:hAnsi="Times New Roman" w:cs="Times New Roman"/>
          <w:color w:val="auto"/>
          <w:sz w:val="24"/>
          <w:szCs w:val="24"/>
          <w:lang w:val="en-CA"/>
        </w:rPr>
        <w:t>the different levels.</w:t>
      </w:r>
      <w:r w:rsidRPr="000E1A29">
        <w:rPr>
          <w:rFonts w:ascii="Times New Roman" w:eastAsia="Calibri" w:hAnsi="Times New Roman" w:cs="Times New Roman"/>
          <w:color w:val="auto"/>
          <w:sz w:val="24"/>
          <w:szCs w:val="24"/>
          <w:lang w:val="en-CA"/>
        </w:rPr>
        <w:t xml:space="preserve"> </w:t>
      </w:r>
      <w:r w:rsidR="00E12E68">
        <w:rPr>
          <w:rFonts w:ascii="Times New Roman" w:eastAsia="Calibri" w:hAnsi="Times New Roman" w:cs="Times New Roman"/>
          <w:color w:val="auto"/>
          <w:sz w:val="24"/>
          <w:szCs w:val="24"/>
          <w:lang w:val="en-CA"/>
        </w:rPr>
        <w:t>What was observed was that the</w:t>
      </w:r>
      <w:r w:rsidRPr="000E1A29">
        <w:rPr>
          <w:rFonts w:ascii="Times New Roman" w:eastAsia="Calibri" w:hAnsi="Times New Roman" w:cs="Times New Roman"/>
          <w:color w:val="auto"/>
          <w:sz w:val="24"/>
          <w:szCs w:val="24"/>
          <w:lang w:val="en-CA"/>
        </w:rPr>
        <w:t xml:space="preserve"> “</w:t>
      </w:r>
      <w:proofErr w:type="spellStart"/>
      <w:r w:rsidRPr="000E1A29">
        <w:rPr>
          <w:rFonts w:ascii="Times New Roman" w:eastAsia="Calibri" w:hAnsi="Times New Roman" w:cs="Times New Roman"/>
          <w:color w:val="auto"/>
          <w:sz w:val="24"/>
          <w:szCs w:val="24"/>
          <w:lang w:val="en-CA"/>
        </w:rPr>
        <w:t>Other_City</w:t>
      </w:r>
      <w:proofErr w:type="spellEnd"/>
      <w:r w:rsidRPr="000E1A29">
        <w:rPr>
          <w:rFonts w:ascii="Times New Roman" w:eastAsia="Calibri" w:hAnsi="Times New Roman" w:cs="Times New Roman"/>
          <w:color w:val="auto"/>
          <w:sz w:val="24"/>
          <w:szCs w:val="24"/>
          <w:lang w:val="en-CA"/>
        </w:rPr>
        <w:t xml:space="preserve">” </w:t>
      </w:r>
      <w:r w:rsidR="00E12E68">
        <w:rPr>
          <w:rFonts w:ascii="Times New Roman" w:eastAsia="Calibri" w:hAnsi="Times New Roman" w:cs="Times New Roman"/>
          <w:color w:val="auto"/>
          <w:sz w:val="24"/>
          <w:szCs w:val="24"/>
          <w:lang w:val="en-CA"/>
        </w:rPr>
        <w:t>variable were</w:t>
      </w:r>
      <w:r w:rsidRPr="000E1A29">
        <w:rPr>
          <w:rFonts w:ascii="Times New Roman" w:eastAsia="Calibri" w:hAnsi="Times New Roman" w:cs="Times New Roman"/>
          <w:color w:val="auto"/>
          <w:sz w:val="24"/>
          <w:szCs w:val="24"/>
          <w:lang w:val="en-CA"/>
        </w:rPr>
        <w:t xml:space="preserve"> areas outside the GTA wh</w:t>
      </w:r>
      <w:r w:rsidR="00E12E68">
        <w:rPr>
          <w:rFonts w:ascii="Times New Roman" w:eastAsia="Calibri" w:hAnsi="Times New Roman" w:cs="Times New Roman"/>
          <w:color w:val="auto"/>
          <w:sz w:val="24"/>
          <w:szCs w:val="24"/>
          <w:lang w:val="en-CA"/>
        </w:rPr>
        <w:t xml:space="preserve">ich was interesting to </w:t>
      </w:r>
      <w:r w:rsidR="007A2677">
        <w:rPr>
          <w:rFonts w:ascii="Times New Roman" w:eastAsia="Calibri" w:hAnsi="Times New Roman" w:cs="Times New Roman"/>
          <w:color w:val="auto"/>
          <w:sz w:val="24"/>
          <w:szCs w:val="24"/>
          <w:lang w:val="en-CA"/>
        </w:rPr>
        <w:t>examine</w:t>
      </w:r>
      <w:r w:rsidRPr="000E1A29">
        <w:rPr>
          <w:rFonts w:ascii="Times New Roman" w:eastAsia="Calibri" w:hAnsi="Times New Roman" w:cs="Times New Roman"/>
          <w:color w:val="auto"/>
          <w:sz w:val="24"/>
          <w:szCs w:val="24"/>
          <w:lang w:val="en-CA"/>
        </w:rPr>
        <w:t>. By grouping these rare cit</w:t>
      </w:r>
      <w:r w:rsidR="007A2677">
        <w:rPr>
          <w:rFonts w:ascii="Times New Roman" w:eastAsia="Calibri" w:hAnsi="Times New Roman" w:cs="Times New Roman"/>
          <w:color w:val="auto"/>
          <w:sz w:val="24"/>
          <w:szCs w:val="24"/>
          <w:lang w:val="en-CA"/>
        </w:rPr>
        <w:t>ies into one</w:t>
      </w:r>
      <w:r w:rsidRPr="000E1A29">
        <w:rPr>
          <w:rFonts w:ascii="Times New Roman" w:eastAsia="Calibri" w:hAnsi="Times New Roman" w:cs="Times New Roman"/>
          <w:color w:val="auto"/>
          <w:sz w:val="24"/>
          <w:szCs w:val="24"/>
          <w:lang w:val="en-CA"/>
        </w:rPr>
        <w:t xml:space="preserve"> categor</w:t>
      </w:r>
      <w:r w:rsidR="007A2677">
        <w:rPr>
          <w:rFonts w:ascii="Times New Roman" w:eastAsia="Calibri" w:hAnsi="Times New Roman" w:cs="Times New Roman"/>
          <w:color w:val="auto"/>
          <w:sz w:val="24"/>
          <w:szCs w:val="24"/>
          <w:lang w:val="en-CA"/>
        </w:rPr>
        <w:t>y</w:t>
      </w:r>
      <w:r w:rsidRPr="000E1A29">
        <w:rPr>
          <w:rFonts w:ascii="Times New Roman" w:eastAsia="Calibri" w:hAnsi="Times New Roman" w:cs="Times New Roman"/>
          <w:color w:val="auto"/>
          <w:sz w:val="24"/>
          <w:szCs w:val="24"/>
          <w:lang w:val="en-CA"/>
        </w:rPr>
        <w:t>, it decreased the level</w:t>
      </w:r>
      <w:r w:rsidR="007A2677">
        <w:rPr>
          <w:rFonts w:ascii="Times New Roman" w:eastAsia="Calibri" w:hAnsi="Times New Roman" w:cs="Times New Roman"/>
          <w:color w:val="auto"/>
          <w:sz w:val="24"/>
          <w:szCs w:val="24"/>
          <w:lang w:val="en-CA"/>
        </w:rPr>
        <w:t xml:space="preserve"> of</w:t>
      </w:r>
      <w:r w:rsidRPr="000E1A29">
        <w:rPr>
          <w:rFonts w:ascii="Times New Roman" w:eastAsia="Calibri" w:hAnsi="Times New Roman" w:cs="Times New Roman"/>
          <w:color w:val="auto"/>
          <w:sz w:val="24"/>
          <w:szCs w:val="24"/>
          <w:lang w:val="en-CA"/>
        </w:rPr>
        <w:t xml:space="preserve"> cardinality within </w:t>
      </w:r>
      <w:r w:rsidR="00E12E68">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“City” feature and helped increase model performance.</w:t>
      </w:r>
      <w:r w:rsidR="00E12E68">
        <w:rPr>
          <w:rFonts w:ascii="Times New Roman" w:eastAsia="Calibri" w:hAnsi="Times New Roman" w:cs="Times New Roman"/>
          <w:color w:val="auto"/>
          <w:sz w:val="24"/>
          <w:szCs w:val="24"/>
          <w:lang w:val="en-CA"/>
        </w:rPr>
        <w:t xml:space="preserve"> It also allowed </w:t>
      </w:r>
      <w:r w:rsidR="007A2677">
        <w:rPr>
          <w:rFonts w:ascii="Times New Roman" w:eastAsia="Calibri" w:hAnsi="Times New Roman" w:cs="Times New Roman"/>
          <w:color w:val="auto"/>
          <w:sz w:val="24"/>
          <w:szCs w:val="24"/>
          <w:lang w:val="en-CA"/>
        </w:rPr>
        <w:t xml:space="preserve">for </w:t>
      </w:r>
      <w:r w:rsidR="00E12E68">
        <w:rPr>
          <w:rFonts w:ascii="Times New Roman" w:eastAsia="Calibri" w:hAnsi="Times New Roman" w:cs="Times New Roman"/>
          <w:color w:val="auto"/>
          <w:sz w:val="24"/>
          <w:szCs w:val="24"/>
          <w:lang w:val="en-CA"/>
        </w:rPr>
        <w:t>a more thorough understanding of where customers were coming from</w:t>
      </w:r>
      <w:r w:rsidR="007A2677">
        <w:rPr>
          <w:rFonts w:ascii="Times New Roman" w:eastAsia="Calibri" w:hAnsi="Times New Roman" w:cs="Times New Roman"/>
          <w:color w:val="auto"/>
          <w:sz w:val="24"/>
          <w:szCs w:val="24"/>
          <w:lang w:val="en-CA"/>
        </w:rPr>
        <w:t xml:space="preserve"> (urban, </w:t>
      </w:r>
      <w:r w:rsidR="003823B9">
        <w:rPr>
          <w:rFonts w:ascii="Times New Roman" w:eastAsia="Calibri" w:hAnsi="Times New Roman" w:cs="Times New Roman"/>
          <w:color w:val="auto"/>
          <w:sz w:val="24"/>
          <w:szCs w:val="24"/>
          <w:lang w:val="en-CA"/>
        </w:rPr>
        <w:t>suburban,</w:t>
      </w:r>
      <w:r w:rsidR="007A2677">
        <w:rPr>
          <w:rFonts w:ascii="Times New Roman" w:eastAsia="Calibri" w:hAnsi="Times New Roman" w:cs="Times New Roman"/>
          <w:color w:val="auto"/>
          <w:sz w:val="24"/>
          <w:szCs w:val="24"/>
          <w:lang w:val="en-CA"/>
        </w:rPr>
        <w:t xml:space="preserve"> or rural areas). </w:t>
      </w:r>
    </w:p>
    <w:p w14:paraId="1505E4F7" w14:textId="77777777" w:rsidR="00F523A3" w:rsidRDefault="00F523A3" w:rsidP="000E0486">
      <w:pPr>
        <w:spacing w:line="240" w:lineRule="auto"/>
        <w:jc w:val="both"/>
        <w:rPr>
          <w:rFonts w:ascii="Times New Roman" w:eastAsia="Calibri" w:hAnsi="Times New Roman" w:cs="Times New Roman"/>
          <w:b/>
          <w:bCs/>
          <w:color w:val="auto"/>
          <w:sz w:val="24"/>
          <w:szCs w:val="24"/>
          <w:u w:val="single"/>
          <w:lang w:val="en-CA"/>
        </w:rPr>
      </w:pPr>
    </w:p>
    <w:p w14:paraId="118666A2" w14:textId="3738B1B3" w:rsidR="000E1A29" w:rsidRPr="000E1A29" w:rsidRDefault="000E1A29" w:rsidP="000E0486">
      <w:pPr>
        <w:spacing w:line="240" w:lineRule="auto"/>
        <w:jc w:val="both"/>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b/>
          <w:bCs/>
          <w:color w:val="auto"/>
          <w:sz w:val="24"/>
          <w:szCs w:val="24"/>
          <w:u w:val="single"/>
          <w:lang w:val="en-CA"/>
        </w:rPr>
        <w:t>Step 4</w:t>
      </w:r>
      <w:r w:rsidRPr="000E1A29">
        <w:rPr>
          <w:rFonts w:ascii="Times New Roman" w:eastAsia="Times New Roman" w:hAnsi="Times New Roman" w:cs="Times New Roman"/>
          <w:b/>
          <w:bCs/>
          <w:color w:val="auto"/>
          <w:sz w:val="24"/>
          <w:szCs w:val="24"/>
          <w:u w:val="single"/>
          <w:lang w:val="en-CA" w:eastAsia="zh-CN"/>
        </w:rPr>
        <w:t xml:space="preserve"> </w:t>
      </w:r>
      <w:r w:rsidRPr="000E1A29">
        <w:rPr>
          <w:rFonts w:ascii="Times New Roman" w:eastAsia="Calibri" w:hAnsi="Times New Roman" w:cs="Times New Roman"/>
          <w:b/>
          <w:bCs/>
          <w:color w:val="auto"/>
          <w:sz w:val="24"/>
          <w:szCs w:val="24"/>
          <w:u w:val="single"/>
          <w:lang w:val="en-CA"/>
        </w:rPr>
        <w:t>Hierarchical Model Development</w:t>
      </w:r>
    </w:p>
    <w:p w14:paraId="5855B2FB" w14:textId="77777777" w:rsidR="00F523A3" w:rsidRDefault="00F523A3" w:rsidP="000E0486">
      <w:pPr>
        <w:spacing w:line="240" w:lineRule="auto"/>
        <w:jc w:val="both"/>
        <w:rPr>
          <w:rFonts w:ascii="Times New Roman" w:eastAsia="Calibri" w:hAnsi="Times New Roman" w:cs="Times New Roman"/>
          <w:color w:val="auto"/>
          <w:sz w:val="24"/>
          <w:szCs w:val="24"/>
          <w:lang w:val="en-CA"/>
        </w:rPr>
      </w:pPr>
    </w:p>
    <w:p w14:paraId="6C1C0075" w14:textId="7F0FD4AC"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By using </w:t>
      </w:r>
      <w:r w:rsidR="007A2677">
        <w:rPr>
          <w:rFonts w:ascii="Times New Roman" w:eastAsia="Calibri" w:hAnsi="Times New Roman" w:cs="Times New Roman"/>
          <w:color w:val="auto"/>
          <w:sz w:val="24"/>
          <w:szCs w:val="24"/>
          <w:lang w:val="en-CA"/>
        </w:rPr>
        <w:t xml:space="preserve">a </w:t>
      </w:r>
      <w:r w:rsidRPr="000E1A29">
        <w:rPr>
          <w:rFonts w:ascii="Times New Roman" w:eastAsia="Calibri" w:hAnsi="Times New Roman" w:cs="Times New Roman"/>
          <w:color w:val="auto"/>
          <w:sz w:val="24"/>
          <w:szCs w:val="24"/>
          <w:lang w:val="en-CA"/>
        </w:rPr>
        <w:t xml:space="preserve">hierarchical model, categorical features did not need to undergo </w:t>
      </w:r>
      <w:r w:rsidR="007A2677">
        <w:rPr>
          <w:rFonts w:ascii="Times New Roman" w:eastAsia="Calibri" w:hAnsi="Times New Roman" w:cs="Times New Roman"/>
          <w:color w:val="auto"/>
          <w:sz w:val="24"/>
          <w:szCs w:val="24"/>
          <w:lang w:val="en-CA"/>
        </w:rPr>
        <w:t>any numeric</w:t>
      </w:r>
      <w:r w:rsidRPr="000E1A29">
        <w:rPr>
          <w:rFonts w:ascii="Times New Roman" w:eastAsia="Calibri" w:hAnsi="Times New Roman" w:cs="Times New Roman"/>
          <w:color w:val="auto"/>
          <w:sz w:val="24"/>
          <w:szCs w:val="24"/>
          <w:lang w:val="en-CA"/>
        </w:rPr>
        <w:t xml:space="preserve"> encoding </w:t>
      </w:r>
      <w:r w:rsidR="007A2677">
        <w:rPr>
          <w:rFonts w:ascii="Times New Roman" w:eastAsia="Calibri" w:hAnsi="Times New Roman" w:cs="Times New Roman"/>
          <w:color w:val="auto"/>
          <w:sz w:val="24"/>
          <w:szCs w:val="24"/>
          <w:lang w:val="en-CA"/>
        </w:rPr>
        <w:t xml:space="preserve">or </w:t>
      </w:r>
      <w:r w:rsidRPr="000E1A29">
        <w:rPr>
          <w:rFonts w:ascii="Times New Roman" w:eastAsia="Calibri" w:hAnsi="Times New Roman" w:cs="Times New Roman"/>
          <w:color w:val="auto"/>
          <w:sz w:val="24"/>
          <w:szCs w:val="24"/>
          <w:lang w:val="en-CA"/>
        </w:rPr>
        <w:t xml:space="preserve">scaling. </w:t>
      </w:r>
      <w:r w:rsidR="00E43ED2">
        <w:rPr>
          <w:rFonts w:ascii="Times New Roman" w:eastAsia="Calibri" w:hAnsi="Times New Roman" w:cs="Times New Roman"/>
          <w:color w:val="auto"/>
          <w:sz w:val="24"/>
          <w:szCs w:val="24"/>
          <w:lang w:val="en-CA"/>
        </w:rPr>
        <w:t>The only hyperparameters that were needed for</w:t>
      </w:r>
      <w:r w:rsidRPr="000E1A29">
        <w:rPr>
          <w:rFonts w:ascii="Times New Roman" w:eastAsia="Calibri" w:hAnsi="Times New Roman" w:cs="Times New Roman"/>
          <w:color w:val="auto"/>
          <w:sz w:val="24"/>
          <w:szCs w:val="24"/>
          <w:lang w:val="en-CA"/>
        </w:rPr>
        <w:t xml:space="preserve"> </w:t>
      </w:r>
      <w:r w:rsidR="00F804FE">
        <w:rPr>
          <w:rFonts w:ascii="Times New Roman" w:eastAsia="Calibri" w:hAnsi="Times New Roman" w:cs="Times New Roman"/>
          <w:color w:val="auto"/>
          <w:sz w:val="24"/>
          <w:szCs w:val="24"/>
          <w:lang w:val="en-CA"/>
        </w:rPr>
        <w:t>the h</w:t>
      </w:r>
      <w:r w:rsidRPr="000E1A29">
        <w:rPr>
          <w:rFonts w:ascii="Times New Roman" w:eastAsia="Calibri" w:hAnsi="Times New Roman" w:cs="Times New Roman"/>
          <w:color w:val="auto"/>
          <w:sz w:val="24"/>
          <w:szCs w:val="24"/>
          <w:lang w:val="en-CA"/>
        </w:rPr>
        <w:t xml:space="preserve">ierarchal </w:t>
      </w:r>
      <w:r w:rsidR="00F804FE">
        <w:rPr>
          <w:rFonts w:ascii="Times New Roman" w:eastAsia="Calibri" w:hAnsi="Times New Roman" w:cs="Times New Roman"/>
          <w:color w:val="auto"/>
          <w:sz w:val="24"/>
          <w:szCs w:val="24"/>
          <w:lang w:val="en-CA"/>
        </w:rPr>
        <w:t xml:space="preserve">based </w:t>
      </w:r>
      <w:r w:rsidRPr="000E1A29">
        <w:rPr>
          <w:rFonts w:ascii="Times New Roman" w:eastAsia="Calibri" w:hAnsi="Times New Roman" w:cs="Times New Roman"/>
          <w:color w:val="auto"/>
          <w:sz w:val="24"/>
          <w:szCs w:val="24"/>
          <w:lang w:val="en-CA"/>
        </w:rPr>
        <w:t>clustering</w:t>
      </w:r>
      <w:r w:rsidR="00E43ED2">
        <w:rPr>
          <w:rFonts w:ascii="Times New Roman" w:eastAsia="Calibri" w:hAnsi="Times New Roman" w:cs="Times New Roman"/>
          <w:color w:val="auto"/>
          <w:sz w:val="24"/>
          <w:szCs w:val="24"/>
          <w:lang w:val="en-CA"/>
        </w:rPr>
        <w:t xml:space="preserve"> included </w:t>
      </w:r>
      <w:r w:rsidR="00F804FE">
        <w:rPr>
          <w:rFonts w:ascii="Times New Roman" w:eastAsia="Calibri" w:hAnsi="Times New Roman" w:cs="Times New Roman"/>
          <w:color w:val="auto"/>
          <w:sz w:val="24"/>
          <w:szCs w:val="24"/>
          <w:lang w:val="en-CA"/>
        </w:rPr>
        <w:t xml:space="preserve">a </w:t>
      </w:r>
      <w:r w:rsidR="004135BC">
        <w:rPr>
          <w:rFonts w:ascii="Times New Roman" w:eastAsia="Calibri" w:hAnsi="Times New Roman" w:cs="Times New Roman"/>
          <w:color w:val="auto"/>
          <w:sz w:val="24"/>
          <w:szCs w:val="24"/>
          <w:lang w:val="en-CA"/>
        </w:rPr>
        <w:t xml:space="preserve">defined </w:t>
      </w:r>
      <w:r w:rsidRPr="000E1A29">
        <w:rPr>
          <w:rFonts w:ascii="Times New Roman" w:eastAsia="Calibri" w:hAnsi="Times New Roman" w:cs="Times New Roman"/>
          <w:color w:val="auto"/>
          <w:sz w:val="24"/>
          <w:szCs w:val="24"/>
          <w:lang w:val="en-CA"/>
        </w:rPr>
        <w:t xml:space="preserve">distance metric and link function. A distance matrix needed to be defined for both numerical and categorical features, which measured how far apart two instances were from </w:t>
      </w:r>
      <w:r w:rsidR="00F804FE">
        <w:rPr>
          <w:rFonts w:ascii="Times New Roman" w:eastAsia="Calibri" w:hAnsi="Times New Roman" w:cs="Times New Roman"/>
          <w:color w:val="auto"/>
          <w:sz w:val="24"/>
          <w:szCs w:val="24"/>
          <w:lang w:val="en-CA"/>
        </w:rPr>
        <w:t>one another</w:t>
      </w:r>
      <w:r w:rsidRPr="000E1A29">
        <w:rPr>
          <w:rFonts w:ascii="Times New Roman" w:eastAsia="Calibri" w:hAnsi="Times New Roman" w:cs="Times New Roman"/>
          <w:color w:val="auto"/>
          <w:sz w:val="24"/>
          <w:szCs w:val="24"/>
          <w:lang w:val="en-CA"/>
        </w:rPr>
        <w:t xml:space="preserve">. </w:t>
      </w:r>
    </w:p>
    <w:p w14:paraId="67B7153D" w14:textId="77777777" w:rsidR="00F523A3" w:rsidRDefault="00F523A3" w:rsidP="000E0486">
      <w:pPr>
        <w:spacing w:line="240" w:lineRule="auto"/>
        <w:jc w:val="both"/>
        <w:rPr>
          <w:rFonts w:ascii="Times New Roman" w:eastAsia="Calibri" w:hAnsi="Times New Roman" w:cs="Times New Roman"/>
          <w:b/>
          <w:bCs/>
          <w:color w:val="auto"/>
          <w:sz w:val="24"/>
          <w:szCs w:val="24"/>
          <w:lang w:val="en-CA"/>
        </w:rPr>
      </w:pPr>
    </w:p>
    <w:p w14:paraId="094A7DC5" w14:textId="6AC020CC" w:rsidR="000E1A29" w:rsidRPr="000E1A29" w:rsidRDefault="000E1A29" w:rsidP="000E0486">
      <w:pPr>
        <w:spacing w:line="240" w:lineRule="auto"/>
        <w:jc w:val="both"/>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t>Custom Distance Metric</w:t>
      </w:r>
    </w:p>
    <w:p w14:paraId="7BC7A01B" w14:textId="77777777" w:rsidR="00F523A3" w:rsidRDefault="00F523A3" w:rsidP="000E0486">
      <w:pPr>
        <w:spacing w:line="240" w:lineRule="auto"/>
        <w:jc w:val="both"/>
        <w:rPr>
          <w:rFonts w:ascii="Times New Roman" w:eastAsia="Calibri" w:hAnsi="Times New Roman" w:cs="Times New Roman"/>
          <w:color w:val="auto"/>
          <w:sz w:val="24"/>
          <w:szCs w:val="24"/>
          <w:lang w:val="en-CA"/>
        </w:rPr>
      </w:pPr>
    </w:p>
    <w:p w14:paraId="09C7AC63" w14:textId="0661E5BB"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We used </w:t>
      </w:r>
      <w:r w:rsidR="00980F2A">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 xml:space="preserve">Euclidean distance metric on numeric features and </w:t>
      </w:r>
      <w:r w:rsidR="00980F2A">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Hamming distance metric on categorical features</w:t>
      </w:r>
      <w:r w:rsidR="00980F2A">
        <w:rPr>
          <w:rFonts w:ascii="Times New Roman" w:eastAsia="Calibri" w:hAnsi="Times New Roman" w:cs="Times New Roman"/>
          <w:color w:val="auto"/>
          <w:sz w:val="24"/>
          <w:szCs w:val="24"/>
          <w:lang w:val="en-CA"/>
        </w:rPr>
        <w:t>.</w:t>
      </w:r>
      <w:r w:rsidRPr="000E1A29">
        <w:rPr>
          <w:rFonts w:ascii="Times New Roman" w:eastAsia="Calibri" w:hAnsi="Times New Roman" w:cs="Times New Roman"/>
          <w:color w:val="auto"/>
          <w:sz w:val="24"/>
          <w:szCs w:val="24"/>
          <w:lang w:val="en-CA"/>
        </w:rPr>
        <w:t xml:space="preserve"> </w:t>
      </w:r>
      <w:r w:rsidR="00980F2A">
        <w:rPr>
          <w:rFonts w:ascii="Times New Roman" w:eastAsia="Calibri" w:hAnsi="Times New Roman" w:cs="Times New Roman"/>
          <w:color w:val="auto"/>
          <w:sz w:val="24"/>
          <w:szCs w:val="24"/>
          <w:lang w:val="en-CA"/>
        </w:rPr>
        <w:t xml:space="preserve">We then </w:t>
      </w:r>
      <w:r w:rsidRPr="000E1A29">
        <w:rPr>
          <w:rFonts w:ascii="Times New Roman" w:eastAsia="Calibri" w:hAnsi="Times New Roman" w:cs="Times New Roman"/>
          <w:color w:val="auto"/>
          <w:sz w:val="24"/>
          <w:szCs w:val="24"/>
          <w:lang w:val="en-CA"/>
        </w:rPr>
        <w:t xml:space="preserve">then combined both distance metrics into </w:t>
      </w:r>
      <w:r w:rsidR="00980F2A">
        <w:rPr>
          <w:rFonts w:ascii="Times New Roman" w:eastAsia="Calibri" w:hAnsi="Times New Roman" w:cs="Times New Roman"/>
          <w:color w:val="auto"/>
          <w:sz w:val="24"/>
          <w:szCs w:val="24"/>
          <w:lang w:val="en-CA"/>
        </w:rPr>
        <w:t xml:space="preserve">a </w:t>
      </w:r>
      <w:r w:rsidRPr="000E1A29">
        <w:rPr>
          <w:rFonts w:ascii="Times New Roman" w:eastAsia="Calibri" w:hAnsi="Times New Roman" w:cs="Times New Roman"/>
          <w:color w:val="auto"/>
          <w:sz w:val="24"/>
          <w:szCs w:val="24"/>
          <w:lang w:val="en-CA"/>
        </w:rPr>
        <w:t xml:space="preserve">custom defined function via </w:t>
      </w:r>
      <w:r w:rsidR="00980F2A">
        <w:rPr>
          <w:rFonts w:ascii="Times New Roman" w:eastAsia="Calibri" w:hAnsi="Times New Roman" w:cs="Times New Roman"/>
          <w:color w:val="auto"/>
          <w:sz w:val="24"/>
          <w:szCs w:val="24"/>
          <w:lang w:val="en-CA"/>
        </w:rPr>
        <w:t xml:space="preserve">a </w:t>
      </w:r>
      <w:r w:rsidRPr="000E1A29">
        <w:rPr>
          <w:rFonts w:ascii="Times New Roman" w:eastAsia="Calibri" w:hAnsi="Times New Roman" w:cs="Times New Roman"/>
          <w:color w:val="auto"/>
          <w:sz w:val="24"/>
          <w:szCs w:val="24"/>
          <w:lang w:val="en-CA"/>
        </w:rPr>
        <w:t>weigh</w:t>
      </w:r>
      <w:r w:rsidR="00980F2A">
        <w:rPr>
          <w:rFonts w:ascii="Times New Roman" w:eastAsia="Calibri" w:hAnsi="Times New Roman" w:cs="Times New Roman"/>
          <w:color w:val="auto"/>
          <w:sz w:val="24"/>
          <w:szCs w:val="24"/>
          <w:lang w:val="en-CA"/>
        </w:rPr>
        <w:t>ted</w:t>
      </w:r>
      <w:r w:rsidRPr="000E1A29">
        <w:rPr>
          <w:rFonts w:ascii="Times New Roman" w:eastAsia="Calibri" w:hAnsi="Times New Roman" w:cs="Times New Roman"/>
          <w:color w:val="auto"/>
          <w:sz w:val="24"/>
          <w:szCs w:val="24"/>
          <w:lang w:val="en-CA"/>
        </w:rPr>
        <w:t xml:space="preserve"> average for use in the </w:t>
      </w:r>
      <w:r w:rsidR="00766A34">
        <w:rPr>
          <w:rFonts w:ascii="Times New Roman" w:eastAsia="Calibri" w:hAnsi="Times New Roman" w:cs="Times New Roman"/>
          <w:color w:val="auto"/>
          <w:sz w:val="24"/>
          <w:szCs w:val="24"/>
          <w:lang w:val="en-CA"/>
        </w:rPr>
        <w:t>h</w:t>
      </w:r>
      <w:r w:rsidRPr="000E1A29">
        <w:rPr>
          <w:rFonts w:ascii="Times New Roman" w:eastAsia="Calibri" w:hAnsi="Times New Roman" w:cs="Times New Roman"/>
          <w:color w:val="auto"/>
          <w:sz w:val="24"/>
          <w:szCs w:val="24"/>
          <w:lang w:val="en-CA"/>
        </w:rPr>
        <w:t xml:space="preserve">ierarchical </w:t>
      </w:r>
      <w:r w:rsidR="00766A34">
        <w:rPr>
          <w:rFonts w:ascii="Times New Roman" w:eastAsia="Calibri" w:hAnsi="Times New Roman" w:cs="Times New Roman"/>
          <w:color w:val="auto"/>
          <w:sz w:val="24"/>
          <w:szCs w:val="24"/>
          <w:lang w:val="en-CA"/>
        </w:rPr>
        <w:t>m</w:t>
      </w:r>
      <w:r w:rsidRPr="000E1A29">
        <w:rPr>
          <w:rFonts w:ascii="Times New Roman" w:eastAsia="Calibri" w:hAnsi="Times New Roman" w:cs="Times New Roman"/>
          <w:color w:val="auto"/>
          <w:sz w:val="24"/>
          <w:szCs w:val="24"/>
          <w:lang w:val="en-CA"/>
        </w:rPr>
        <w:t>odel.</w:t>
      </w:r>
      <w:r w:rsidRPr="000E1A29">
        <w:rPr>
          <w:rFonts w:ascii="Times New Roman" w:eastAsia="Calibri" w:hAnsi="Times New Roman" w:cs="Times New Roman"/>
          <w:noProof/>
          <w:color w:val="auto"/>
          <w:sz w:val="24"/>
          <w:szCs w:val="24"/>
          <w:lang w:val="en-CA"/>
        </w:rPr>
        <w:drawing>
          <wp:inline distT="0" distB="0" distL="0" distR="0" wp14:anchorId="49AB3E87" wp14:editId="4E380678">
            <wp:extent cx="5943600" cy="1673860"/>
            <wp:effectExtent l="19050" t="19050" r="19050" b="21590"/>
            <wp:docPr id="1920545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43600" cy="1673860"/>
                    </a:xfrm>
                    <a:prstGeom prst="rect">
                      <a:avLst/>
                    </a:prstGeom>
                    <a:ln>
                      <a:solidFill>
                        <a:sysClr val="windowText" lastClr="000000"/>
                      </a:solidFill>
                    </a:ln>
                  </pic:spPr>
                </pic:pic>
              </a:graphicData>
            </a:graphic>
          </wp:inline>
        </w:drawing>
      </w:r>
    </w:p>
    <w:p w14:paraId="303EDE13" w14:textId="77777777" w:rsidR="00F523A3" w:rsidRDefault="00F523A3" w:rsidP="000E0486">
      <w:pPr>
        <w:spacing w:line="240" w:lineRule="auto"/>
        <w:jc w:val="both"/>
        <w:rPr>
          <w:rFonts w:ascii="Times New Roman" w:eastAsia="Calibri" w:hAnsi="Times New Roman" w:cs="Times New Roman"/>
          <w:b/>
          <w:bCs/>
          <w:color w:val="auto"/>
          <w:sz w:val="24"/>
          <w:szCs w:val="24"/>
          <w:lang w:val="en-CA"/>
        </w:rPr>
      </w:pPr>
    </w:p>
    <w:p w14:paraId="4C2CFFD2" w14:textId="1682BAA4"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b/>
          <w:bCs/>
          <w:color w:val="auto"/>
          <w:sz w:val="24"/>
          <w:szCs w:val="24"/>
          <w:lang w:val="en-CA"/>
        </w:rPr>
        <w:t>Linkage</w:t>
      </w:r>
    </w:p>
    <w:p w14:paraId="685F06C9" w14:textId="77777777" w:rsidR="00F523A3" w:rsidRDefault="00F523A3" w:rsidP="000E0486">
      <w:pPr>
        <w:spacing w:line="240" w:lineRule="auto"/>
        <w:jc w:val="both"/>
        <w:rPr>
          <w:rFonts w:ascii="Times New Roman" w:eastAsia="Calibri" w:hAnsi="Times New Roman" w:cs="Times New Roman"/>
          <w:color w:val="auto"/>
          <w:sz w:val="24"/>
          <w:szCs w:val="24"/>
          <w:lang w:val="en-CA"/>
        </w:rPr>
      </w:pPr>
    </w:p>
    <w:p w14:paraId="755EFB6B" w14:textId="34562891"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The Ward linkage calculated the distance between cluster centroids, which was good for globular data and getting evenly sized clusters.</w:t>
      </w:r>
    </w:p>
    <w:p w14:paraId="6F2B6C2C" w14:textId="77777777" w:rsidR="00353B4A" w:rsidRDefault="00353B4A" w:rsidP="000E0486">
      <w:pPr>
        <w:spacing w:line="240" w:lineRule="auto"/>
        <w:jc w:val="both"/>
        <w:rPr>
          <w:rFonts w:ascii="Times New Roman" w:eastAsia="Calibri" w:hAnsi="Times New Roman" w:cs="Times New Roman"/>
          <w:b/>
          <w:bCs/>
          <w:color w:val="auto"/>
          <w:sz w:val="24"/>
          <w:szCs w:val="24"/>
          <w:lang w:val="en-CA"/>
        </w:rPr>
      </w:pPr>
    </w:p>
    <w:p w14:paraId="6F477038" w14:textId="77777777" w:rsidR="00F523A3" w:rsidRDefault="00F523A3" w:rsidP="000E0486">
      <w:pPr>
        <w:spacing w:line="240" w:lineRule="auto"/>
        <w:jc w:val="both"/>
        <w:rPr>
          <w:rFonts w:ascii="Times New Roman" w:eastAsia="Calibri" w:hAnsi="Times New Roman" w:cs="Times New Roman"/>
          <w:b/>
          <w:bCs/>
          <w:color w:val="auto"/>
          <w:sz w:val="24"/>
          <w:szCs w:val="24"/>
          <w:lang w:val="en-CA"/>
        </w:rPr>
      </w:pPr>
    </w:p>
    <w:p w14:paraId="4ABFB99B" w14:textId="77777777" w:rsidR="00F523A3" w:rsidRDefault="00F523A3" w:rsidP="000E0486">
      <w:pPr>
        <w:spacing w:line="240" w:lineRule="auto"/>
        <w:jc w:val="both"/>
        <w:rPr>
          <w:rFonts w:ascii="Times New Roman" w:eastAsia="Calibri" w:hAnsi="Times New Roman" w:cs="Times New Roman"/>
          <w:b/>
          <w:bCs/>
          <w:color w:val="auto"/>
          <w:sz w:val="24"/>
          <w:szCs w:val="24"/>
          <w:lang w:val="en-CA"/>
        </w:rPr>
      </w:pPr>
    </w:p>
    <w:p w14:paraId="13E73821"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2BD470CF"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4C15F581"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7C602BD3"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552F023E"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53AEDB9D"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11E87028"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746A9641"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52C86B3E" w14:textId="77777777" w:rsidR="00F523A3" w:rsidRDefault="00F523A3" w:rsidP="00F523A3">
      <w:pPr>
        <w:spacing w:line="240" w:lineRule="auto"/>
        <w:rPr>
          <w:rFonts w:ascii="Times New Roman" w:eastAsia="Calibri" w:hAnsi="Times New Roman" w:cs="Times New Roman"/>
          <w:b/>
          <w:bCs/>
          <w:color w:val="auto"/>
          <w:sz w:val="24"/>
          <w:szCs w:val="24"/>
          <w:lang w:val="en-CA"/>
        </w:rPr>
      </w:pPr>
    </w:p>
    <w:p w14:paraId="57E039CC" w14:textId="44059171" w:rsidR="000E1A29" w:rsidRPr="000E1A29" w:rsidRDefault="000E1A29" w:rsidP="00F523A3">
      <w:pPr>
        <w:spacing w:line="240" w:lineRule="auto"/>
        <w:rPr>
          <w:rFonts w:ascii="Times New Roman" w:eastAsia="Calibri" w:hAnsi="Times New Roman" w:cs="Times New Roman"/>
          <w:b/>
          <w:bCs/>
          <w:color w:val="auto"/>
          <w:sz w:val="24"/>
          <w:szCs w:val="24"/>
          <w:lang w:val="en-CA"/>
        </w:rPr>
      </w:pPr>
      <w:r w:rsidRPr="000E1A29">
        <w:rPr>
          <w:rFonts w:ascii="Times New Roman" w:eastAsia="Calibri" w:hAnsi="Times New Roman" w:cs="Times New Roman"/>
          <w:b/>
          <w:bCs/>
          <w:color w:val="auto"/>
          <w:sz w:val="24"/>
          <w:szCs w:val="24"/>
          <w:lang w:val="en-CA"/>
        </w:rPr>
        <w:lastRenderedPageBreak/>
        <w:t>Hierarchical Model</w:t>
      </w:r>
    </w:p>
    <w:p w14:paraId="01D082DB" w14:textId="77777777" w:rsidR="00F523A3" w:rsidRDefault="00F523A3" w:rsidP="00F523A3">
      <w:pPr>
        <w:spacing w:line="240" w:lineRule="auto"/>
        <w:rPr>
          <w:rFonts w:ascii="Times New Roman" w:eastAsia="Calibri" w:hAnsi="Times New Roman" w:cs="Times New Roman"/>
          <w:color w:val="auto"/>
          <w:sz w:val="24"/>
          <w:szCs w:val="24"/>
          <w:lang w:val="en-CA"/>
        </w:rPr>
      </w:pPr>
    </w:p>
    <w:p w14:paraId="50161FC0" w14:textId="4C7D6675" w:rsidR="000E1A29" w:rsidRPr="000E1A29" w:rsidRDefault="000E1A29" w:rsidP="000E0486">
      <w:pPr>
        <w:spacing w:line="240" w:lineRule="auto"/>
        <w:jc w:val="both"/>
        <w:rPr>
          <w:rFonts w:ascii="Times New Roman" w:eastAsia="Calibri" w:hAnsi="Times New Roman" w:cs="Times New Roman"/>
          <w:color w:val="auto"/>
          <w:sz w:val="24"/>
          <w:szCs w:val="24"/>
          <w:lang w:val="en-CA"/>
        </w:rPr>
      </w:pPr>
      <w:r w:rsidRPr="000E1A29">
        <w:rPr>
          <w:rFonts w:ascii="Times New Roman" w:eastAsia="Calibri" w:hAnsi="Times New Roman" w:cs="Times New Roman"/>
          <w:color w:val="auto"/>
          <w:sz w:val="24"/>
          <w:szCs w:val="24"/>
          <w:lang w:val="en-CA"/>
        </w:rPr>
        <w:t xml:space="preserve">We performed hierarchical clustering using </w:t>
      </w:r>
      <w:r w:rsidR="004135BC">
        <w:rPr>
          <w:rFonts w:ascii="Times New Roman" w:eastAsia="Calibri" w:hAnsi="Times New Roman" w:cs="Times New Roman"/>
          <w:color w:val="auto"/>
          <w:sz w:val="24"/>
          <w:szCs w:val="24"/>
          <w:lang w:val="en-CA"/>
        </w:rPr>
        <w:t>the</w:t>
      </w:r>
      <w:r w:rsidR="00316FC0">
        <w:rPr>
          <w:rFonts w:ascii="Times New Roman" w:eastAsia="Calibri" w:hAnsi="Times New Roman" w:cs="Times New Roman"/>
          <w:color w:val="auto"/>
          <w:sz w:val="24"/>
          <w:szCs w:val="24"/>
          <w:lang w:val="en-CA"/>
        </w:rPr>
        <w:t xml:space="preserve"> </w:t>
      </w:r>
      <w:r w:rsidRPr="000E1A29">
        <w:rPr>
          <w:rFonts w:ascii="Times New Roman" w:eastAsia="Calibri" w:hAnsi="Times New Roman" w:cs="Times New Roman"/>
          <w:color w:val="auto"/>
          <w:sz w:val="24"/>
          <w:szCs w:val="24"/>
          <w:lang w:val="en-CA"/>
        </w:rPr>
        <w:t>custom-built distance metric and Ward linkage</w:t>
      </w:r>
      <w:r w:rsidR="004135BC">
        <w:rPr>
          <w:rFonts w:ascii="Times New Roman" w:eastAsia="Calibri" w:hAnsi="Times New Roman" w:cs="Times New Roman"/>
          <w:color w:val="auto"/>
          <w:sz w:val="24"/>
          <w:szCs w:val="24"/>
          <w:lang w:val="en-CA"/>
        </w:rPr>
        <w:t xml:space="preserve"> above</w:t>
      </w:r>
      <w:r w:rsidRPr="000E1A29">
        <w:rPr>
          <w:rFonts w:ascii="Times New Roman" w:eastAsia="Calibri" w:hAnsi="Times New Roman" w:cs="Times New Roman"/>
          <w:color w:val="auto"/>
          <w:sz w:val="24"/>
          <w:szCs w:val="24"/>
          <w:lang w:val="en-CA"/>
        </w:rPr>
        <w:t xml:space="preserve"> as </w:t>
      </w:r>
      <w:r w:rsidR="00161CE0">
        <w:rPr>
          <w:rFonts w:ascii="Times New Roman" w:eastAsia="Calibri" w:hAnsi="Times New Roman" w:cs="Times New Roman"/>
          <w:color w:val="auto"/>
          <w:sz w:val="24"/>
          <w:szCs w:val="24"/>
          <w:lang w:val="en-CA"/>
        </w:rPr>
        <w:t xml:space="preserve">the </w:t>
      </w:r>
      <w:r w:rsidRPr="000E1A29">
        <w:rPr>
          <w:rFonts w:ascii="Times New Roman" w:eastAsia="Calibri" w:hAnsi="Times New Roman" w:cs="Times New Roman"/>
          <w:color w:val="auto"/>
          <w:sz w:val="24"/>
          <w:szCs w:val="24"/>
          <w:lang w:val="en-CA"/>
        </w:rPr>
        <w:t xml:space="preserve">hyperparameters </w:t>
      </w:r>
      <w:r w:rsidR="00316FC0">
        <w:rPr>
          <w:rFonts w:ascii="Times New Roman" w:eastAsia="Calibri" w:hAnsi="Times New Roman" w:cs="Times New Roman"/>
          <w:color w:val="auto"/>
          <w:sz w:val="24"/>
          <w:szCs w:val="24"/>
          <w:lang w:val="en-CA"/>
        </w:rPr>
        <w:t>for the</w:t>
      </w:r>
      <w:r w:rsidRPr="000E1A29">
        <w:rPr>
          <w:rFonts w:ascii="Times New Roman" w:eastAsia="Calibri" w:hAnsi="Times New Roman" w:cs="Times New Roman"/>
          <w:color w:val="auto"/>
          <w:sz w:val="24"/>
          <w:szCs w:val="24"/>
          <w:lang w:val="en-CA"/>
        </w:rPr>
        <w:t xml:space="preserve"> </w:t>
      </w:r>
      <w:proofErr w:type="spellStart"/>
      <w:proofErr w:type="gramStart"/>
      <w:r w:rsidRPr="000E1A29">
        <w:rPr>
          <w:rFonts w:ascii="Times New Roman" w:eastAsia="Calibri" w:hAnsi="Times New Roman" w:cs="Times New Roman"/>
          <w:color w:val="auto"/>
          <w:sz w:val="24"/>
          <w:szCs w:val="24"/>
          <w:lang w:val="en-CA"/>
        </w:rPr>
        <w:t>scipy.cluster</w:t>
      </w:r>
      <w:proofErr w:type="gramEnd"/>
      <w:r w:rsidRPr="000E1A29">
        <w:rPr>
          <w:rFonts w:ascii="Times New Roman" w:eastAsia="Calibri" w:hAnsi="Times New Roman" w:cs="Times New Roman"/>
          <w:color w:val="auto"/>
          <w:sz w:val="24"/>
          <w:szCs w:val="24"/>
          <w:lang w:val="en-CA"/>
        </w:rPr>
        <w:t>.hierarchy.linkage</w:t>
      </w:r>
      <w:proofErr w:type="spellEnd"/>
      <w:r w:rsidRPr="000E1A29">
        <w:rPr>
          <w:rFonts w:ascii="Times New Roman" w:eastAsia="Calibri" w:hAnsi="Times New Roman" w:cs="Times New Roman"/>
          <w:color w:val="auto"/>
          <w:sz w:val="24"/>
          <w:szCs w:val="24"/>
          <w:lang w:val="en-CA"/>
        </w:rPr>
        <w:t>() function and plotted the dendrogram.</w:t>
      </w:r>
    </w:p>
    <w:p w14:paraId="0D495B3F" w14:textId="38ED3140" w:rsidR="00DF06E6" w:rsidRDefault="003F5B89" w:rsidP="000E0486">
      <w:pPr>
        <w:spacing w:line="240" w:lineRule="auto"/>
        <w:jc w:val="both"/>
        <w:rPr>
          <w:rFonts w:ascii="Times New Roman" w:eastAsia="DengXian Light" w:hAnsi="Times New Roman" w:cs="Times New Roman"/>
          <w:color w:val="auto"/>
          <w:sz w:val="24"/>
          <w:szCs w:val="24"/>
          <w:lang w:val="en-CA"/>
        </w:rPr>
      </w:pPr>
      <w:r>
        <w:rPr>
          <w:rFonts w:ascii="Times New Roman" w:eastAsia="Calibri" w:hAnsi="Times New Roman" w:cs="Times New Roman"/>
          <w:color w:val="auto"/>
          <w:sz w:val="24"/>
          <w:szCs w:val="24"/>
          <w:lang w:val="en-CA"/>
        </w:rPr>
        <w:t>The ideal cut for the dendrogram was determined using the ideal</w:t>
      </w:r>
      <w:r w:rsidR="000E1A29" w:rsidRPr="000E1A29">
        <w:rPr>
          <w:rFonts w:ascii="Times New Roman" w:eastAsia="Calibri" w:hAnsi="Times New Roman" w:cs="Times New Roman"/>
          <w:color w:val="auto"/>
          <w:sz w:val="24"/>
          <w:szCs w:val="24"/>
          <w:lang w:val="en-CA"/>
        </w:rPr>
        <w:t xml:space="preserve"> K</w:t>
      </w:r>
      <w:r w:rsidR="00316FC0">
        <w:rPr>
          <w:rFonts w:ascii="Times New Roman" w:eastAsia="Calibri" w:hAnsi="Times New Roman" w:cs="Times New Roman"/>
          <w:color w:val="auto"/>
          <w:sz w:val="24"/>
          <w:szCs w:val="24"/>
          <w:lang w:val="en-CA"/>
        </w:rPr>
        <w:t>-</w:t>
      </w:r>
      <w:r w:rsidR="000E1A29" w:rsidRPr="000E1A29">
        <w:rPr>
          <w:rFonts w:ascii="Times New Roman" w:eastAsia="Calibri" w:hAnsi="Times New Roman" w:cs="Times New Roman"/>
          <w:color w:val="auto"/>
          <w:sz w:val="24"/>
          <w:szCs w:val="24"/>
          <w:lang w:val="en-CA"/>
        </w:rPr>
        <w:t>value</w:t>
      </w:r>
      <w:r w:rsidR="00316FC0">
        <w:rPr>
          <w:rFonts w:ascii="Times New Roman" w:eastAsia="Calibri" w:hAnsi="Times New Roman" w:cs="Times New Roman"/>
          <w:color w:val="auto"/>
          <w:sz w:val="24"/>
          <w:szCs w:val="24"/>
          <w:lang w:val="en-CA"/>
        </w:rPr>
        <w:t xml:space="preserve"> (optimal number of clusters)</w:t>
      </w:r>
      <w:r>
        <w:rPr>
          <w:rFonts w:ascii="Times New Roman" w:eastAsia="Calibri" w:hAnsi="Times New Roman" w:cs="Times New Roman"/>
          <w:color w:val="auto"/>
          <w:sz w:val="24"/>
          <w:szCs w:val="24"/>
          <w:lang w:val="en-CA"/>
        </w:rPr>
        <w:t xml:space="preserve"> based on the </w:t>
      </w:r>
      <w:r w:rsidR="0067699F">
        <w:rPr>
          <w:rFonts w:ascii="Times New Roman" w:eastAsia="Calibri" w:hAnsi="Times New Roman" w:cs="Times New Roman"/>
          <w:color w:val="auto"/>
          <w:sz w:val="24"/>
          <w:szCs w:val="24"/>
          <w:lang w:val="en-CA"/>
        </w:rPr>
        <w:t>e</w:t>
      </w:r>
      <w:r w:rsidR="000E1A29" w:rsidRPr="000E1A29">
        <w:rPr>
          <w:rFonts w:ascii="Times New Roman" w:eastAsia="Calibri" w:hAnsi="Times New Roman" w:cs="Times New Roman"/>
          <w:color w:val="auto"/>
          <w:sz w:val="24"/>
          <w:szCs w:val="24"/>
          <w:lang w:val="en-CA"/>
        </w:rPr>
        <w:t xml:space="preserve">lbow </w:t>
      </w:r>
      <w:r w:rsidR="0067699F">
        <w:rPr>
          <w:rFonts w:ascii="Times New Roman" w:eastAsia="Calibri" w:hAnsi="Times New Roman" w:cs="Times New Roman"/>
          <w:color w:val="auto"/>
          <w:sz w:val="24"/>
          <w:szCs w:val="24"/>
          <w:lang w:val="en-CA"/>
        </w:rPr>
        <w:t>c</w:t>
      </w:r>
      <w:r w:rsidR="000E1A29" w:rsidRPr="000E1A29">
        <w:rPr>
          <w:rFonts w:ascii="Times New Roman" w:eastAsia="Calibri" w:hAnsi="Times New Roman" w:cs="Times New Roman"/>
          <w:color w:val="auto"/>
          <w:sz w:val="24"/>
          <w:szCs w:val="24"/>
          <w:lang w:val="en-CA"/>
        </w:rPr>
        <w:t xml:space="preserve">hart </w:t>
      </w:r>
      <w:r>
        <w:rPr>
          <w:rFonts w:ascii="Times New Roman" w:eastAsia="Calibri" w:hAnsi="Times New Roman" w:cs="Times New Roman"/>
          <w:color w:val="auto"/>
          <w:sz w:val="24"/>
          <w:szCs w:val="24"/>
          <w:lang w:val="en-CA"/>
        </w:rPr>
        <w:t xml:space="preserve">below. This was done </w:t>
      </w:r>
      <w:r w:rsidR="00316FC0">
        <w:rPr>
          <w:rFonts w:ascii="Times New Roman" w:eastAsia="Calibri" w:hAnsi="Times New Roman" w:cs="Times New Roman"/>
          <w:color w:val="auto"/>
          <w:sz w:val="24"/>
          <w:szCs w:val="24"/>
          <w:lang w:val="en-CA"/>
        </w:rPr>
        <w:t>via</w:t>
      </w:r>
      <w:r w:rsidR="000E1A29" w:rsidRPr="000E1A29">
        <w:rPr>
          <w:rFonts w:ascii="Times New Roman" w:eastAsia="Calibri" w:hAnsi="Times New Roman" w:cs="Times New Roman"/>
          <w:color w:val="auto"/>
          <w:sz w:val="24"/>
          <w:szCs w:val="24"/>
          <w:lang w:val="en-CA"/>
        </w:rPr>
        <w:t xml:space="preserve"> K</w:t>
      </w:r>
      <w:r w:rsidR="00312B11">
        <w:rPr>
          <w:rFonts w:ascii="Times New Roman" w:eastAsia="Calibri" w:hAnsi="Times New Roman" w:cs="Times New Roman"/>
          <w:color w:val="auto"/>
          <w:sz w:val="24"/>
          <w:szCs w:val="24"/>
          <w:lang w:val="en-CA"/>
        </w:rPr>
        <w:t>-M</w:t>
      </w:r>
      <w:r w:rsidR="000E1A29" w:rsidRPr="000E1A29">
        <w:rPr>
          <w:rFonts w:ascii="Times New Roman" w:eastAsia="Calibri" w:hAnsi="Times New Roman" w:cs="Times New Roman"/>
          <w:color w:val="auto"/>
          <w:sz w:val="24"/>
          <w:szCs w:val="24"/>
          <w:lang w:val="en-CA"/>
        </w:rPr>
        <w:t>ode</w:t>
      </w:r>
      <w:r w:rsidR="00316FC0">
        <w:rPr>
          <w:rFonts w:ascii="Times New Roman" w:eastAsia="Calibri" w:hAnsi="Times New Roman" w:cs="Times New Roman"/>
          <w:color w:val="auto"/>
          <w:sz w:val="24"/>
          <w:szCs w:val="24"/>
          <w:lang w:val="en-CA"/>
        </w:rPr>
        <w:t>s</w:t>
      </w:r>
      <w:r w:rsidR="000E1A29" w:rsidRPr="000E1A29">
        <w:rPr>
          <w:rFonts w:ascii="Times New Roman" w:eastAsia="Calibri" w:hAnsi="Times New Roman" w:cs="Times New Roman"/>
          <w:color w:val="auto"/>
          <w:sz w:val="24"/>
          <w:szCs w:val="24"/>
          <w:lang w:val="en-CA"/>
        </w:rPr>
        <w:t xml:space="preserve"> </w:t>
      </w:r>
      <w:r w:rsidR="00980F2A">
        <w:rPr>
          <w:rFonts w:ascii="Times New Roman" w:eastAsia="Calibri" w:hAnsi="Times New Roman" w:cs="Times New Roman"/>
          <w:color w:val="auto"/>
          <w:sz w:val="24"/>
          <w:szCs w:val="24"/>
          <w:lang w:val="en-CA"/>
        </w:rPr>
        <w:t>to</w:t>
      </w:r>
      <w:r w:rsidR="000E1A29" w:rsidRPr="000E1A29">
        <w:rPr>
          <w:rFonts w:ascii="Times New Roman" w:eastAsia="Calibri" w:hAnsi="Times New Roman" w:cs="Times New Roman"/>
          <w:color w:val="auto"/>
          <w:sz w:val="24"/>
          <w:szCs w:val="24"/>
          <w:lang w:val="en-CA"/>
        </w:rPr>
        <w:t xml:space="preserve"> determine the </w:t>
      </w:r>
      <w:r w:rsidR="00316FC0">
        <w:rPr>
          <w:rFonts w:ascii="Times New Roman" w:eastAsia="Calibri" w:hAnsi="Times New Roman" w:cs="Times New Roman"/>
          <w:color w:val="auto"/>
          <w:sz w:val="24"/>
          <w:szCs w:val="24"/>
          <w:lang w:val="en-CA"/>
        </w:rPr>
        <w:t>ideal number of clusters</w:t>
      </w:r>
      <w:r w:rsidR="000E1A29" w:rsidRPr="000E1A29">
        <w:rPr>
          <w:rFonts w:ascii="Times New Roman" w:eastAsia="Calibri" w:hAnsi="Times New Roman" w:cs="Times New Roman"/>
          <w:color w:val="auto"/>
          <w:sz w:val="24"/>
          <w:szCs w:val="24"/>
          <w:lang w:val="en-CA"/>
        </w:rPr>
        <w:t>.</w:t>
      </w:r>
      <w:r w:rsidR="00316FC0">
        <w:rPr>
          <w:rFonts w:ascii="Times New Roman" w:eastAsia="Calibri" w:hAnsi="Times New Roman" w:cs="Times New Roman"/>
          <w:color w:val="auto"/>
          <w:sz w:val="24"/>
          <w:szCs w:val="24"/>
          <w:lang w:val="en-CA"/>
        </w:rPr>
        <w:t xml:space="preserve"> As shown below, the ideal number of clusters was </w:t>
      </w:r>
      <w:r w:rsidR="0067699F">
        <w:rPr>
          <w:rFonts w:ascii="Times New Roman" w:eastAsia="Calibri" w:hAnsi="Times New Roman" w:cs="Times New Roman"/>
          <w:color w:val="auto"/>
          <w:sz w:val="24"/>
          <w:szCs w:val="24"/>
          <w:lang w:val="en-CA"/>
        </w:rPr>
        <w:t>seven</w:t>
      </w:r>
      <w:r w:rsidR="000E1A29" w:rsidRPr="000E1A29">
        <w:rPr>
          <w:rFonts w:ascii="Times New Roman" w:eastAsia="Calibri" w:hAnsi="Times New Roman" w:cs="Times New Roman"/>
          <w:color w:val="auto"/>
          <w:sz w:val="24"/>
          <w:szCs w:val="24"/>
          <w:lang w:val="en-CA"/>
        </w:rPr>
        <w:t xml:space="preserve">. </w:t>
      </w:r>
      <w:r>
        <w:rPr>
          <w:rFonts w:ascii="Times New Roman" w:eastAsia="Calibri" w:hAnsi="Times New Roman" w:cs="Times New Roman"/>
          <w:color w:val="auto"/>
          <w:sz w:val="24"/>
          <w:szCs w:val="24"/>
          <w:lang w:val="en-CA"/>
        </w:rPr>
        <w:t xml:space="preserve">The last step involved the usage of the </w:t>
      </w:r>
      <w:proofErr w:type="spellStart"/>
      <w:proofErr w:type="gramStart"/>
      <w:r w:rsidR="000E1A29" w:rsidRPr="000E1A29">
        <w:rPr>
          <w:rFonts w:ascii="Times New Roman" w:eastAsia="DengXian Light" w:hAnsi="Times New Roman" w:cs="Times New Roman"/>
          <w:b/>
          <w:bCs/>
          <w:color w:val="333333"/>
          <w:sz w:val="24"/>
          <w:szCs w:val="24"/>
          <w:lang w:val="en-CA"/>
        </w:rPr>
        <w:t>scipy.cluster</w:t>
      </w:r>
      <w:proofErr w:type="gramEnd"/>
      <w:r w:rsidR="000E1A29" w:rsidRPr="000E1A29">
        <w:rPr>
          <w:rFonts w:ascii="Times New Roman" w:eastAsia="DengXian Light" w:hAnsi="Times New Roman" w:cs="Times New Roman"/>
          <w:b/>
          <w:bCs/>
          <w:color w:val="333333"/>
          <w:sz w:val="24"/>
          <w:szCs w:val="24"/>
          <w:lang w:val="en-CA"/>
        </w:rPr>
        <w:t>.hierarchy.fcluster</w:t>
      </w:r>
      <w:proofErr w:type="spellEnd"/>
      <w:r w:rsidR="000E1A29" w:rsidRPr="000E1A29">
        <w:rPr>
          <w:rFonts w:ascii="Times New Roman" w:eastAsia="DengXian Light" w:hAnsi="Times New Roman" w:cs="Times New Roman"/>
          <w:b/>
          <w:bCs/>
          <w:color w:val="333333"/>
          <w:sz w:val="24"/>
          <w:szCs w:val="24"/>
          <w:lang w:val="en-CA"/>
        </w:rPr>
        <w:t xml:space="preserve">() </w:t>
      </w:r>
      <w:r>
        <w:rPr>
          <w:rFonts w:ascii="Times New Roman" w:eastAsia="DengXian Light" w:hAnsi="Times New Roman" w:cs="Times New Roman"/>
          <w:b/>
          <w:bCs/>
          <w:color w:val="333333"/>
          <w:sz w:val="24"/>
          <w:szCs w:val="24"/>
          <w:lang w:val="en-CA"/>
        </w:rPr>
        <w:t xml:space="preserve">function </w:t>
      </w:r>
      <w:r w:rsidR="000E1A29" w:rsidRPr="000E1A29">
        <w:rPr>
          <w:rFonts w:ascii="Times New Roman" w:eastAsia="DengXian Light" w:hAnsi="Times New Roman" w:cs="Times New Roman"/>
          <w:color w:val="auto"/>
          <w:sz w:val="24"/>
          <w:szCs w:val="24"/>
          <w:lang w:val="en-CA"/>
        </w:rPr>
        <w:t xml:space="preserve">to flatten the dendrogram, </w:t>
      </w:r>
      <w:r>
        <w:rPr>
          <w:rFonts w:ascii="Times New Roman" w:eastAsia="DengXian Light" w:hAnsi="Times New Roman" w:cs="Times New Roman"/>
          <w:color w:val="auto"/>
          <w:sz w:val="24"/>
          <w:szCs w:val="24"/>
          <w:lang w:val="en-CA"/>
        </w:rPr>
        <w:t>thereby allowing us to assign an appropriate cluster to each customer in the dataset.</w:t>
      </w:r>
    </w:p>
    <w:p w14:paraId="7BCCDE04" w14:textId="77A4EDF2" w:rsidR="000E1A29" w:rsidRPr="000E1A29" w:rsidRDefault="003F5B89" w:rsidP="000E0486">
      <w:pPr>
        <w:spacing w:line="240" w:lineRule="auto"/>
        <w:jc w:val="both"/>
        <w:rPr>
          <w:rFonts w:ascii="Times New Roman" w:eastAsia="Calibri" w:hAnsi="Times New Roman" w:cs="Times New Roman"/>
          <w:color w:val="auto"/>
          <w:sz w:val="24"/>
          <w:szCs w:val="24"/>
          <w:lang w:val="en-CA"/>
        </w:rPr>
      </w:pPr>
      <w:r>
        <w:rPr>
          <w:rFonts w:ascii="Times New Roman" w:eastAsia="DengXian Light" w:hAnsi="Times New Roman" w:cs="Times New Roman"/>
          <w:color w:val="auto"/>
          <w:sz w:val="24"/>
          <w:szCs w:val="24"/>
          <w:lang w:val="en-CA"/>
        </w:rPr>
        <w:t xml:space="preserve"> </w:t>
      </w:r>
    </w:p>
    <w:p w14:paraId="7D6E346A" w14:textId="219704D6" w:rsidR="000E1A29" w:rsidRPr="000E1A29" w:rsidRDefault="000E1A29" w:rsidP="00F523A3">
      <w:pPr>
        <w:spacing w:line="240" w:lineRule="auto"/>
        <w:jc w:val="center"/>
        <w:rPr>
          <w:rFonts w:ascii="Times New Roman" w:eastAsia="Calibri" w:hAnsi="Times New Roman" w:cs="Times New Roman"/>
          <w:color w:val="auto"/>
          <w:sz w:val="24"/>
          <w:szCs w:val="24"/>
          <w:lang w:val="en-CA"/>
        </w:rPr>
      </w:pPr>
      <w:r w:rsidRPr="000E1A29">
        <w:rPr>
          <w:rFonts w:ascii="Times New Roman" w:eastAsia="Calibri" w:hAnsi="Times New Roman" w:cs="Times New Roman"/>
          <w:noProof/>
          <w:color w:val="auto"/>
          <w:sz w:val="24"/>
          <w:szCs w:val="24"/>
          <w:lang w:val="en-CA"/>
        </w:rPr>
        <w:drawing>
          <wp:inline distT="0" distB="0" distL="0" distR="0" wp14:anchorId="6433EF7B" wp14:editId="1A195779">
            <wp:extent cx="2830830" cy="1826859"/>
            <wp:effectExtent l="19050" t="19050" r="26670" b="215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338" r="8674"/>
                    <a:stretch/>
                  </pic:blipFill>
                  <pic:spPr bwMode="auto">
                    <a:xfrm>
                      <a:off x="0" y="0"/>
                      <a:ext cx="2851438" cy="18401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063F6F" w:rsidRPr="000E1A29">
        <w:rPr>
          <w:rFonts w:ascii="Times New Roman" w:eastAsia="Calibri" w:hAnsi="Times New Roman" w:cs="Times New Roman"/>
          <w:noProof/>
          <w:color w:val="auto"/>
          <w:sz w:val="24"/>
          <w:szCs w:val="24"/>
          <w:lang w:val="en-CA"/>
        </w:rPr>
        <w:drawing>
          <wp:inline distT="0" distB="0" distL="0" distR="0" wp14:anchorId="39A14B5A" wp14:editId="52558B8F">
            <wp:extent cx="2718640" cy="1832610"/>
            <wp:effectExtent l="19050" t="19050" r="24765" b="15240"/>
            <wp:docPr id="1824911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743488" cy="1849360"/>
                    </a:xfrm>
                    <a:prstGeom prst="rect">
                      <a:avLst/>
                    </a:prstGeom>
                    <a:ln>
                      <a:solidFill>
                        <a:sysClr val="windowText" lastClr="000000"/>
                      </a:solidFill>
                    </a:ln>
                  </pic:spPr>
                </pic:pic>
              </a:graphicData>
            </a:graphic>
          </wp:inline>
        </w:drawing>
      </w:r>
    </w:p>
    <w:p w14:paraId="67355FB8" w14:textId="77777777" w:rsidR="00F523A3" w:rsidRDefault="00F523A3" w:rsidP="00F523A3">
      <w:pPr>
        <w:spacing w:line="240" w:lineRule="auto"/>
        <w:rPr>
          <w:rFonts w:ascii="Times New Roman" w:eastAsia="Calibri" w:hAnsi="Times New Roman" w:cs="Times New Roman"/>
          <w:b/>
          <w:bCs/>
          <w:color w:val="auto"/>
          <w:sz w:val="24"/>
          <w:szCs w:val="24"/>
          <w:u w:val="single"/>
          <w:lang w:val="en-CA"/>
        </w:rPr>
      </w:pPr>
    </w:p>
    <w:p w14:paraId="421A053A" w14:textId="51593AE6" w:rsidR="000E1A29" w:rsidRPr="000E1A29" w:rsidRDefault="000E1A29" w:rsidP="00F523A3">
      <w:pPr>
        <w:spacing w:line="240" w:lineRule="auto"/>
        <w:rPr>
          <w:rFonts w:ascii="Times New Roman" w:eastAsia="Calibri" w:hAnsi="Times New Roman" w:cs="Times New Roman"/>
          <w:b/>
          <w:bCs/>
          <w:color w:val="auto"/>
          <w:sz w:val="24"/>
          <w:szCs w:val="24"/>
          <w:u w:val="single"/>
          <w:lang w:val="en-CA"/>
        </w:rPr>
      </w:pPr>
      <w:r w:rsidRPr="000E1A29">
        <w:rPr>
          <w:rFonts w:ascii="Times New Roman" w:eastAsia="Calibri" w:hAnsi="Times New Roman" w:cs="Times New Roman"/>
          <w:b/>
          <w:bCs/>
          <w:color w:val="auto"/>
          <w:sz w:val="24"/>
          <w:szCs w:val="24"/>
          <w:u w:val="single"/>
          <w:lang w:val="en-CA"/>
        </w:rPr>
        <w:t>Step 5 Analyzed Results for Each Cluster</w:t>
      </w:r>
      <w:r w:rsidR="003C2B46">
        <w:rPr>
          <w:rFonts w:ascii="Times New Roman" w:eastAsia="Calibri" w:hAnsi="Times New Roman" w:cs="Times New Roman"/>
          <w:b/>
          <w:bCs/>
          <w:color w:val="auto"/>
          <w:sz w:val="24"/>
          <w:szCs w:val="24"/>
          <w:u w:val="single"/>
          <w:lang w:val="en-CA"/>
        </w:rPr>
        <w:t xml:space="preserve"> via Summary Statistics</w:t>
      </w:r>
    </w:p>
    <w:p w14:paraId="314C058B" w14:textId="77777777" w:rsidR="00F523A3" w:rsidRDefault="00F523A3" w:rsidP="00F523A3">
      <w:pPr>
        <w:spacing w:line="240" w:lineRule="auto"/>
        <w:rPr>
          <w:rFonts w:ascii="Times New Roman" w:eastAsia="Calibri" w:hAnsi="Times New Roman" w:cs="Times New Roman"/>
          <w:color w:val="auto"/>
          <w:sz w:val="24"/>
          <w:szCs w:val="24"/>
          <w:lang w:val="en-CA"/>
        </w:rPr>
      </w:pPr>
    </w:p>
    <w:p w14:paraId="7B476798" w14:textId="66295202" w:rsidR="000E1A29" w:rsidRPr="000E1A29" w:rsidRDefault="00AE75EA" w:rsidP="000E0486">
      <w:pPr>
        <w:spacing w:line="240" w:lineRule="auto"/>
        <w:jc w:val="both"/>
        <w:rPr>
          <w:rFonts w:ascii="Times New Roman" w:eastAsia="Calibri" w:hAnsi="Times New Roman" w:cs="Times New Roman"/>
          <w:color w:val="auto"/>
          <w:sz w:val="24"/>
          <w:szCs w:val="24"/>
          <w:lang w:val="en-CA"/>
        </w:rPr>
      </w:pPr>
      <w:r>
        <w:rPr>
          <w:rFonts w:ascii="Times New Roman" w:eastAsia="Calibri" w:hAnsi="Times New Roman" w:cs="Times New Roman"/>
          <w:color w:val="auto"/>
          <w:sz w:val="24"/>
          <w:szCs w:val="24"/>
          <w:lang w:val="en-CA"/>
        </w:rPr>
        <w:t xml:space="preserve">Using numeric and categorical features from the varying clusters, we analyzed summary statistics and counts for categorical variables. </w:t>
      </w:r>
      <w:r w:rsidR="000E1A29" w:rsidRPr="000E1A29">
        <w:rPr>
          <w:rFonts w:ascii="Times New Roman" w:eastAsia="Calibri" w:hAnsi="Times New Roman" w:cs="Times New Roman"/>
          <w:color w:val="auto"/>
          <w:sz w:val="24"/>
          <w:szCs w:val="24"/>
          <w:lang w:val="en-CA"/>
        </w:rPr>
        <w:t>These statistics were used for evaluating cluster</w:t>
      </w:r>
      <w:r>
        <w:rPr>
          <w:rFonts w:ascii="Times New Roman" w:eastAsia="Calibri" w:hAnsi="Times New Roman" w:cs="Times New Roman"/>
          <w:color w:val="auto"/>
          <w:sz w:val="24"/>
          <w:szCs w:val="24"/>
          <w:lang w:val="en-CA"/>
        </w:rPr>
        <w:t xml:space="preserve"> purchasing, demographic and marketing spend</w:t>
      </w:r>
      <w:r w:rsidR="000E1A29" w:rsidRPr="000E1A29">
        <w:rPr>
          <w:rFonts w:ascii="Times New Roman" w:eastAsia="Calibri" w:hAnsi="Times New Roman" w:cs="Times New Roman"/>
          <w:color w:val="auto"/>
          <w:sz w:val="24"/>
          <w:szCs w:val="24"/>
          <w:lang w:val="en-CA"/>
        </w:rPr>
        <w:t xml:space="preserve"> behaviour</w:t>
      </w:r>
      <w:r w:rsidR="00161884">
        <w:rPr>
          <w:rFonts w:ascii="Times New Roman" w:eastAsia="Calibri" w:hAnsi="Times New Roman" w:cs="Times New Roman"/>
          <w:color w:val="auto"/>
          <w:sz w:val="24"/>
          <w:szCs w:val="24"/>
          <w:lang w:val="en-CA"/>
        </w:rPr>
        <w:t>s</w:t>
      </w:r>
      <w:r>
        <w:rPr>
          <w:rFonts w:ascii="Times New Roman" w:eastAsia="Calibri" w:hAnsi="Times New Roman" w:cs="Times New Roman"/>
          <w:color w:val="auto"/>
          <w:sz w:val="24"/>
          <w:szCs w:val="24"/>
          <w:lang w:val="en-CA"/>
        </w:rPr>
        <w:t xml:space="preserve"> </w:t>
      </w:r>
      <w:r w:rsidR="00106614">
        <w:rPr>
          <w:rFonts w:ascii="Times New Roman" w:eastAsia="Calibri" w:hAnsi="Times New Roman" w:cs="Times New Roman"/>
          <w:color w:val="auto"/>
          <w:sz w:val="24"/>
          <w:szCs w:val="24"/>
          <w:lang w:val="en-CA"/>
        </w:rPr>
        <w:t>to</w:t>
      </w:r>
      <w:r>
        <w:rPr>
          <w:rFonts w:ascii="Times New Roman" w:eastAsia="Calibri" w:hAnsi="Times New Roman" w:cs="Times New Roman"/>
          <w:color w:val="auto"/>
          <w:sz w:val="24"/>
          <w:szCs w:val="24"/>
          <w:lang w:val="en-CA"/>
        </w:rPr>
        <w:t xml:space="preserve"> create </w:t>
      </w:r>
      <w:r w:rsidR="00161884">
        <w:rPr>
          <w:rFonts w:ascii="Times New Roman" w:eastAsia="Calibri" w:hAnsi="Times New Roman" w:cs="Times New Roman"/>
          <w:color w:val="auto"/>
          <w:sz w:val="24"/>
          <w:szCs w:val="24"/>
          <w:lang w:val="en-CA"/>
        </w:rPr>
        <w:t xml:space="preserve">the </w:t>
      </w:r>
      <w:r>
        <w:rPr>
          <w:rFonts w:ascii="Times New Roman" w:eastAsia="Calibri" w:hAnsi="Times New Roman" w:cs="Times New Roman"/>
          <w:color w:val="auto"/>
          <w:sz w:val="24"/>
          <w:szCs w:val="24"/>
          <w:lang w:val="en-CA"/>
        </w:rPr>
        <w:t xml:space="preserve">personas </w:t>
      </w:r>
      <w:r w:rsidR="00607323">
        <w:rPr>
          <w:rFonts w:ascii="Times New Roman" w:eastAsia="Calibri" w:hAnsi="Times New Roman" w:cs="Times New Roman"/>
          <w:color w:val="auto"/>
          <w:sz w:val="24"/>
          <w:szCs w:val="24"/>
          <w:lang w:val="en-CA"/>
        </w:rPr>
        <w:t>s</w:t>
      </w:r>
      <w:r>
        <w:rPr>
          <w:rFonts w:ascii="Times New Roman" w:eastAsia="Calibri" w:hAnsi="Times New Roman" w:cs="Times New Roman"/>
          <w:color w:val="auto"/>
          <w:sz w:val="24"/>
          <w:szCs w:val="24"/>
          <w:lang w:val="en-CA"/>
        </w:rPr>
        <w:t xml:space="preserve">hown below. </w:t>
      </w:r>
    </w:p>
    <w:p w14:paraId="2A49E814" w14:textId="523E3CF4" w:rsidR="00370625" w:rsidRPr="000E1A29" w:rsidRDefault="00AE75EA" w:rsidP="000E0486">
      <w:pPr>
        <w:spacing w:after="160" w:line="259" w:lineRule="auto"/>
        <w:jc w:val="both"/>
        <w:rPr>
          <w:rFonts w:ascii="Times New Roman" w:eastAsia="Calibri" w:hAnsi="Times New Roman" w:cs="Times New Roman"/>
          <w:b/>
          <w:bCs/>
          <w:color w:val="auto"/>
          <w:sz w:val="24"/>
          <w:szCs w:val="24"/>
          <w:lang w:val="en-CA"/>
        </w:rPr>
      </w:pPr>
      <w:r>
        <w:rPr>
          <w:rFonts w:ascii="Times New Roman" w:eastAsia="Calibri" w:hAnsi="Times New Roman" w:cs="Times New Roman"/>
          <w:b/>
          <w:bCs/>
          <w:color w:val="auto"/>
          <w:sz w:val="24"/>
          <w:szCs w:val="24"/>
          <w:lang w:val="en-CA"/>
        </w:rPr>
        <w:t>Example Results of Cluster 1 (Similar approach was taken on all 7 clusters)</w:t>
      </w:r>
      <w:r w:rsidR="00370625" w:rsidRPr="001139A8">
        <w:rPr>
          <w:rFonts w:ascii="Times New Roman" w:eastAsia="Calibri" w:hAnsi="Times New Roman" w:cs="Times New Roman"/>
          <w:b/>
          <w:bCs/>
          <w:color w:val="auto"/>
          <w:sz w:val="24"/>
          <w:szCs w:val="24"/>
          <w:lang w:val="en-CA"/>
        </w:rPr>
        <w:t xml:space="preserve">: </w:t>
      </w:r>
    </w:p>
    <w:p w14:paraId="227642E9" w14:textId="11F7FAFE" w:rsidR="000E1A29" w:rsidRPr="000E1A29" w:rsidRDefault="000E1A29" w:rsidP="00063F6F">
      <w:pPr>
        <w:spacing w:after="160" w:line="259" w:lineRule="auto"/>
        <w:jc w:val="center"/>
        <w:rPr>
          <w:rFonts w:ascii="Calibri" w:eastAsia="Calibri" w:hAnsi="Calibri" w:cs="Times New Roman"/>
          <w:color w:val="auto"/>
          <w:sz w:val="22"/>
          <w:lang w:val="en-CA"/>
        </w:rPr>
      </w:pPr>
      <w:r w:rsidRPr="000E1A29">
        <w:rPr>
          <w:rFonts w:ascii="Times New Roman" w:eastAsia="Calibri" w:hAnsi="Times New Roman" w:cs="Times New Roman"/>
          <w:noProof/>
          <w:color w:val="auto"/>
          <w:sz w:val="24"/>
          <w:szCs w:val="24"/>
          <w:lang w:val="en-CA"/>
        </w:rPr>
        <w:drawing>
          <wp:inline distT="0" distB="0" distL="0" distR="0" wp14:anchorId="69AF9C39" wp14:editId="4F1CB07C">
            <wp:extent cx="3417570" cy="3211275"/>
            <wp:effectExtent l="19050" t="19050" r="11430" b="27305"/>
            <wp:docPr id="155768096" name="Picture 1557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55094" cy="3246534"/>
                    </a:xfrm>
                    <a:prstGeom prst="rect">
                      <a:avLst/>
                    </a:prstGeom>
                    <a:noFill/>
                    <a:ln>
                      <a:solidFill>
                        <a:sysClr val="windowText" lastClr="000000"/>
                      </a:solidFill>
                    </a:ln>
                  </pic:spPr>
                </pic:pic>
              </a:graphicData>
            </a:graphic>
          </wp:inline>
        </w:drawing>
      </w:r>
      <w:r w:rsidR="00063F6F" w:rsidRPr="000E1A29">
        <w:rPr>
          <w:rFonts w:ascii="Times New Roman" w:eastAsia="Calibri" w:hAnsi="Times New Roman" w:cs="Times New Roman"/>
          <w:noProof/>
          <w:color w:val="auto"/>
          <w:sz w:val="24"/>
          <w:szCs w:val="24"/>
          <w:lang w:val="en-CA"/>
        </w:rPr>
        <w:drawing>
          <wp:inline distT="0" distB="0" distL="0" distR="0" wp14:anchorId="71649F90" wp14:editId="3C4A477B">
            <wp:extent cx="2533650" cy="1567030"/>
            <wp:effectExtent l="19050" t="19050" r="19050" b="14605"/>
            <wp:docPr id="155768097" name="Picture 15576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4289" cy="1585980"/>
                    </a:xfrm>
                    <a:prstGeom prst="rect">
                      <a:avLst/>
                    </a:prstGeom>
                    <a:ln>
                      <a:solidFill>
                        <a:sysClr val="windowText" lastClr="000000"/>
                      </a:solidFill>
                    </a:ln>
                  </pic:spPr>
                </pic:pic>
              </a:graphicData>
            </a:graphic>
          </wp:inline>
        </w:drawing>
      </w:r>
    </w:p>
    <w:bookmarkEnd w:id="0"/>
    <w:p w14:paraId="06627A4B" w14:textId="0D474996" w:rsidR="00436E85" w:rsidRDefault="00436E85"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1E0FFA" w:rsidRPr="00436E85" w14:paraId="25B15C59" w14:textId="77777777" w:rsidTr="59313543">
        <w:trPr>
          <w:trHeight w:val="4410"/>
        </w:trPr>
        <w:tc>
          <w:tcPr>
            <w:tcW w:w="3600" w:type="dxa"/>
            <w:vAlign w:val="bottom"/>
          </w:tcPr>
          <w:p w14:paraId="280EF1E3" w14:textId="77777777" w:rsidR="001E0FFA" w:rsidRPr="00436E85" w:rsidRDefault="001E0FFA" w:rsidP="003A3C04">
            <w:pPr>
              <w:tabs>
                <w:tab w:val="left" w:pos="990"/>
              </w:tabs>
              <w:spacing w:line="240" w:lineRule="auto"/>
              <w:jc w:val="center"/>
              <w:rPr>
                <w:rFonts w:ascii="Century Gothic" w:eastAsia="Meiryo" w:hAnsi="Century Gothic" w:cs="Times New Roman"/>
                <w:color w:val="auto"/>
                <w:sz w:val="18"/>
                <w:lang w:eastAsia="ja-JP"/>
              </w:rPr>
            </w:pPr>
            <w:r>
              <w:rPr>
                <w:noProof/>
              </w:rPr>
              <w:lastRenderedPageBreak/>
              <w:drawing>
                <wp:inline distT="0" distB="0" distL="0" distR="0" wp14:anchorId="35BA2350" wp14:editId="16973A4A">
                  <wp:extent cx="1729376" cy="2291576"/>
                  <wp:effectExtent l="0" t="0" r="4445" b="0"/>
                  <wp:docPr id="312728246" name="Picture 17" descr="Male Gambler Stock Illustrations – 341 Male Gambler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1729376" cy="2291576"/>
                          </a:xfrm>
                          <a:prstGeom prst="rect">
                            <a:avLst/>
                          </a:prstGeom>
                        </pic:spPr>
                      </pic:pic>
                    </a:graphicData>
                  </a:graphic>
                </wp:inline>
              </w:drawing>
            </w:r>
          </w:p>
        </w:tc>
        <w:tc>
          <w:tcPr>
            <w:tcW w:w="720" w:type="dxa"/>
          </w:tcPr>
          <w:p w14:paraId="606250C7" w14:textId="77777777" w:rsidR="001E0FFA" w:rsidRPr="00436E85" w:rsidRDefault="001E0FFA"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36C1CECA" w14:textId="77777777" w:rsidR="001E0FFA" w:rsidRPr="00436E85" w:rsidRDefault="001E0FFA"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ona 1:</w:t>
            </w:r>
            <w:r>
              <w:rPr>
                <w:rFonts w:ascii="Century Gothic" w:eastAsia="Meiryo" w:hAnsi="Century Gothic" w:cs="Times New Roman"/>
                <w:caps/>
                <w:color w:val="000000"/>
                <w:sz w:val="96"/>
                <w:szCs w:val="76"/>
                <w:lang w:eastAsia="ja-JP"/>
              </w:rPr>
              <w:t xml:space="preserve"> The diamond 5</w:t>
            </w:r>
          </w:p>
          <w:p w14:paraId="4426F5D2" w14:textId="77777777" w:rsidR="001E0FFA" w:rsidRPr="00436E85" w:rsidRDefault="001E0FFA"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Cluster 1</w:t>
            </w:r>
          </w:p>
        </w:tc>
      </w:tr>
      <w:tr w:rsidR="001E0FFA" w:rsidRPr="00436E85" w14:paraId="67D6C7C1" w14:textId="77777777" w:rsidTr="59313543">
        <w:tc>
          <w:tcPr>
            <w:tcW w:w="3600" w:type="dxa"/>
          </w:tcPr>
          <w:sdt>
            <w:sdtPr>
              <w:rPr>
                <w:rFonts w:ascii="Century Gothic" w:eastAsia="Meiryo" w:hAnsi="Century Gothic" w:cs="Times New Roman"/>
                <w:b/>
                <w:caps/>
                <w:color w:val="548AB7"/>
                <w:sz w:val="22"/>
                <w:szCs w:val="24"/>
                <w:lang w:eastAsia="ja-JP"/>
              </w:rPr>
              <w:id w:val="2021653506"/>
              <w:placeholder>
                <w:docPart w:val="E1500D84DA8245C7B7C5F806B60A77E1"/>
              </w:placeholder>
              <w:temporary/>
              <w:showingPlcHdr/>
              <w15:appearance w15:val="hidden"/>
            </w:sdtPr>
            <w:sdtEndPr/>
            <w:sdtContent>
              <w:p w14:paraId="20307AC1" w14:textId="77777777" w:rsidR="001E0FFA" w:rsidRPr="00436E85" w:rsidRDefault="001E0FFA"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7EE20F55" w14:textId="77777777" w:rsidR="001E0FFA" w:rsidRPr="004B5BF5" w:rsidRDefault="001E0FFA"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“Trust me, I know what I’m doing”</w:t>
            </w:r>
          </w:p>
          <w:p w14:paraId="41732C2F" w14:textId="77777777" w:rsidR="001E0FFA" w:rsidRPr="004B5BF5" w:rsidRDefault="001E0FFA" w:rsidP="003A3C04">
            <w:pPr>
              <w:spacing w:line="240" w:lineRule="auto"/>
              <w:rPr>
                <w:rFonts w:ascii="Century Gothic" w:eastAsia="Meiryo" w:hAnsi="Century Gothic" w:cs="Times New Roman"/>
                <w:i/>
                <w:iCs/>
                <w:color w:val="auto"/>
                <w:sz w:val="22"/>
                <w:szCs w:val="28"/>
                <w:lang w:eastAsia="ja-JP"/>
              </w:rPr>
            </w:pPr>
          </w:p>
          <w:p w14:paraId="7A72EE19" w14:textId="77777777" w:rsidR="001E0FFA" w:rsidRPr="004B5BF5" w:rsidRDefault="001E0FFA"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 xml:space="preserve">“See you tomorrow!” </w:t>
            </w:r>
          </w:p>
          <w:p w14:paraId="26252BEC" w14:textId="77777777" w:rsidR="001E0FFA" w:rsidRPr="004B5BF5" w:rsidRDefault="001E0FFA" w:rsidP="003A3C04">
            <w:pPr>
              <w:spacing w:line="240" w:lineRule="auto"/>
              <w:rPr>
                <w:rFonts w:ascii="Century Gothic" w:eastAsia="Meiryo" w:hAnsi="Century Gothic" w:cs="Times New Roman"/>
                <w:i/>
                <w:iCs/>
                <w:color w:val="auto"/>
                <w:sz w:val="22"/>
                <w:szCs w:val="28"/>
                <w:lang w:eastAsia="ja-JP"/>
              </w:rPr>
            </w:pPr>
          </w:p>
          <w:p w14:paraId="7B12B381" w14:textId="77777777" w:rsidR="001E0FFA" w:rsidRPr="00436E85" w:rsidRDefault="001E0FFA"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 xml:space="preserve">“Hobby? I do this for a living” </w:t>
            </w:r>
          </w:p>
          <w:p w14:paraId="177D539A" w14:textId="77777777" w:rsidR="001E0FFA" w:rsidRPr="00436E85" w:rsidRDefault="001E0FFA" w:rsidP="003A3C04">
            <w:pPr>
              <w:spacing w:line="240" w:lineRule="auto"/>
              <w:rPr>
                <w:rFonts w:ascii="Century Gothic" w:eastAsia="Meiryo" w:hAnsi="Century Gothic" w:cs="Times New Roman"/>
                <w:color w:val="auto"/>
                <w:sz w:val="18"/>
                <w:lang w:eastAsia="ja-JP"/>
              </w:rPr>
            </w:pPr>
          </w:p>
          <w:p w14:paraId="3DFCF89D" w14:textId="77777777" w:rsidR="001E0FFA" w:rsidRPr="00AA4CFF" w:rsidRDefault="001E0FFA"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2CDA6552" w14:textId="77777777" w:rsidR="001E0FFA"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PRofessional Gamblers</w:t>
            </w:r>
          </w:p>
          <w:p w14:paraId="516DBCCD" w14:textId="77777777" w:rsidR="001E0FFA" w:rsidRPr="004B5BF5"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spend</w:t>
            </w:r>
          </w:p>
          <w:p w14:paraId="79F0DF48" w14:textId="77777777" w:rsidR="001E0FFA" w:rsidRPr="0045384D"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frequenc</w:t>
            </w:r>
            <w:r>
              <w:rPr>
                <w:rFonts w:ascii="Century Gothic" w:eastAsia="Meiryo" w:hAnsi="Century Gothic" w:cs="Times New Roman"/>
                <w:bCs/>
                <w:caps/>
                <w:color w:val="auto"/>
                <w:sz w:val="22"/>
                <w:szCs w:val="24"/>
                <w:lang w:eastAsia="ja-JP"/>
              </w:rPr>
              <w:t>Y</w:t>
            </w:r>
          </w:p>
          <w:p w14:paraId="28B2D30E" w14:textId="77777777" w:rsidR="001E0FFA" w:rsidRPr="004B5BF5"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male dominate</w:t>
            </w:r>
          </w:p>
          <w:p w14:paraId="6F578A56" w14:textId="457402EF" w:rsidR="001E0FFA" w:rsidRPr="004B5BF5"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Disinter</w:t>
            </w:r>
            <w:r w:rsidR="00DB38AD">
              <w:rPr>
                <w:rFonts w:ascii="Century Gothic" w:eastAsia="Meiryo" w:hAnsi="Century Gothic" w:cs="Times New Roman"/>
                <w:bCs/>
                <w:caps/>
                <w:color w:val="auto"/>
                <w:sz w:val="22"/>
                <w:szCs w:val="24"/>
                <w:lang w:eastAsia="ja-JP"/>
              </w:rPr>
              <w:t>E</w:t>
            </w:r>
            <w:r>
              <w:rPr>
                <w:rFonts w:ascii="Century Gothic" w:eastAsia="Meiryo" w:hAnsi="Century Gothic" w:cs="Times New Roman"/>
                <w:bCs/>
                <w:caps/>
                <w:color w:val="auto"/>
                <w:sz w:val="22"/>
                <w:szCs w:val="24"/>
                <w:lang w:eastAsia="ja-JP"/>
              </w:rPr>
              <w:t xml:space="preserve">sted IN COMPS </w:t>
            </w:r>
            <w:r w:rsidRPr="004B5BF5">
              <w:rPr>
                <w:rFonts w:ascii="Century Gothic" w:eastAsia="Meiryo" w:hAnsi="Century Gothic" w:cs="Times New Roman"/>
                <w:bCs/>
                <w:caps/>
                <w:color w:val="auto"/>
                <w:sz w:val="22"/>
                <w:szCs w:val="24"/>
                <w:lang w:eastAsia="ja-JP"/>
              </w:rPr>
              <w:t xml:space="preserve"> </w:t>
            </w:r>
          </w:p>
          <w:p w14:paraId="0C6305AC" w14:textId="77777777" w:rsidR="001E0FFA" w:rsidRPr="001C555C" w:rsidRDefault="001E0FFA"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1C555C">
              <w:rPr>
                <w:rFonts w:ascii="Century Gothic" w:eastAsia="Meiryo" w:hAnsi="Century Gothic" w:cs="Times New Roman"/>
                <w:b/>
                <w:caps/>
                <w:color w:val="auto"/>
                <w:sz w:val="22"/>
                <w:szCs w:val="24"/>
                <w:lang w:eastAsia="ja-JP"/>
              </w:rPr>
              <w:t xml:space="preserve">sure things </w:t>
            </w:r>
          </w:p>
          <w:p w14:paraId="4DDD57D9" w14:textId="77777777" w:rsidR="001E0FFA" w:rsidRDefault="001E0FFA" w:rsidP="003A3C04">
            <w:pPr>
              <w:spacing w:line="240" w:lineRule="auto"/>
              <w:rPr>
                <w:rFonts w:ascii="Century Gothic" w:eastAsia="Meiryo" w:hAnsi="Century Gothic" w:cs="Times New Roman"/>
                <w:color w:val="auto"/>
                <w:sz w:val="18"/>
                <w:lang w:eastAsia="ja-JP"/>
              </w:rPr>
            </w:pPr>
          </w:p>
          <w:p w14:paraId="3F7FFACC" w14:textId="77777777" w:rsidR="001E0FFA" w:rsidRPr="00AA4CFF" w:rsidRDefault="001E0FFA"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2BC52B38" w14:textId="77777777" w:rsidR="001E0FFA" w:rsidRPr="0045384D" w:rsidRDefault="001E0FFA"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SIZE OF CLUSTER: 5 PLAYERS</w:t>
            </w:r>
          </w:p>
          <w:p w14:paraId="4617C548" w14:textId="77777777" w:rsidR="001E0FFA" w:rsidRPr="00AA4CFF" w:rsidRDefault="001E0FFA"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sidRPr="00AA4CFF">
              <w:rPr>
                <w:rFonts w:ascii="Century Gothic" w:eastAsia="Meiryo" w:hAnsi="Century Gothic" w:cs="Times New Roman"/>
                <w:color w:val="auto"/>
                <w:sz w:val="22"/>
                <w:szCs w:val="28"/>
                <w:lang w:eastAsia="ja-JP"/>
              </w:rPr>
              <w:t xml:space="preserve">40% </w:t>
            </w:r>
            <w:r>
              <w:rPr>
                <w:rFonts w:ascii="Century Gothic" w:eastAsia="Meiryo" w:hAnsi="Century Gothic" w:cs="Times New Roman"/>
                <w:color w:val="auto"/>
                <w:sz w:val="22"/>
                <w:szCs w:val="28"/>
                <w:lang w:eastAsia="ja-JP"/>
              </w:rPr>
              <w:t>OF CLUSTER OVER THE AGE OF 51</w:t>
            </w:r>
          </w:p>
          <w:p w14:paraId="18F82F01" w14:textId="77777777" w:rsidR="001E0FFA" w:rsidRPr="00AA4CFF" w:rsidRDefault="001E0FFA"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ALL LIVE WITHIN GTA</w:t>
            </w:r>
            <w:r w:rsidRPr="00AA4CFF">
              <w:rPr>
                <w:rFonts w:ascii="Century Gothic" w:eastAsia="Meiryo" w:hAnsi="Century Gothic" w:cs="Times New Roman"/>
                <w:color w:val="auto"/>
                <w:sz w:val="22"/>
                <w:szCs w:val="28"/>
                <w:lang w:eastAsia="ja-JP"/>
              </w:rPr>
              <w:t xml:space="preserve"> </w:t>
            </w:r>
          </w:p>
          <w:p w14:paraId="042FF6A9" w14:textId="77777777" w:rsidR="001E0FFA" w:rsidRDefault="001E0FFA"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sidRPr="00AA4CFF">
              <w:rPr>
                <w:rFonts w:ascii="Century Gothic" w:eastAsia="Meiryo" w:hAnsi="Century Gothic" w:cs="Times New Roman"/>
                <w:color w:val="auto"/>
                <w:sz w:val="22"/>
                <w:szCs w:val="28"/>
                <w:lang w:eastAsia="ja-JP"/>
              </w:rPr>
              <w:t>A</w:t>
            </w:r>
            <w:r>
              <w:rPr>
                <w:rFonts w:ascii="Century Gothic" w:eastAsia="Meiryo" w:hAnsi="Century Gothic" w:cs="Times New Roman"/>
                <w:color w:val="auto"/>
                <w:sz w:val="22"/>
                <w:szCs w:val="28"/>
                <w:lang w:eastAsia="ja-JP"/>
              </w:rPr>
              <w:t>LL GOLD PLAYERS</w:t>
            </w:r>
          </w:p>
          <w:p w14:paraId="3F1654D6" w14:textId="77777777" w:rsidR="001E0FFA" w:rsidRPr="00AA4CFF" w:rsidRDefault="001E0FFA"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HIGHEST NET COMP</w:t>
            </w:r>
          </w:p>
        </w:tc>
        <w:tc>
          <w:tcPr>
            <w:tcW w:w="720" w:type="dxa"/>
          </w:tcPr>
          <w:p w14:paraId="56C16C5C" w14:textId="77777777" w:rsidR="001E0FFA" w:rsidRPr="00436E85" w:rsidRDefault="001E0FFA"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5566DE5C" w14:textId="77777777" w:rsidR="001E0FFA" w:rsidRPr="00436E85" w:rsidRDefault="001E0FFA"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1E0FFA" w14:paraId="3F7A70F8" w14:textId="77777777" w:rsidTr="003A3C04">
              <w:tc>
                <w:tcPr>
                  <w:tcW w:w="2076" w:type="dxa"/>
                </w:tcPr>
                <w:p w14:paraId="666D6090" w14:textId="77777777" w:rsidR="001E0FFA" w:rsidRPr="004B5BF5" w:rsidRDefault="001E0FFA"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0D1E58CB" w14:textId="77777777" w:rsidR="001E0FFA" w:rsidRPr="004B5BF5" w:rsidRDefault="001E0FFA"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Cluster 1</w:t>
                  </w:r>
                </w:p>
              </w:tc>
              <w:tc>
                <w:tcPr>
                  <w:tcW w:w="2077" w:type="dxa"/>
                </w:tcPr>
                <w:p w14:paraId="60412D79" w14:textId="77777777" w:rsidR="001E0FFA" w:rsidRPr="004B5BF5" w:rsidRDefault="001E0FFA"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1E0FFA" w14:paraId="070DEFFE" w14:textId="77777777" w:rsidTr="003A3C04">
              <w:tc>
                <w:tcPr>
                  <w:tcW w:w="2076" w:type="dxa"/>
                </w:tcPr>
                <w:p w14:paraId="574CB727"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351B43F0"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$2,624</w:t>
                  </w:r>
                </w:p>
              </w:tc>
              <w:tc>
                <w:tcPr>
                  <w:tcW w:w="2077" w:type="dxa"/>
                </w:tcPr>
                <w:p w14:paraId="720A0FD2"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1E0FFA" w14:paraId="0C300CE9" w14:textId="77777777" w:rsidTr="003A3C04">
              <w:tc>
                <w:tcPr>
                  <w:tcW w:w="2076" w:type="dxa"/>
                </w:tcPr>
                <w:p w14:paraId="3CBC8AC3"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28242A1E"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$553,145</w:t>
                  </w:r>
                </w:p>
              </w:tc>
              <w:tc>
                <w:tcPr>
                  <w:tcW w:w="2077" w:type="dxa"/>
                </w:tcPr>
                <w:p w14:paraId="0E707B1F"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1E0FFA" w14:paraId="3E21B776" w14:textId="77777777" w:rsidTr="003A3C04">
              <w:tc>
                <w:tcPr>
                  <w:tcW w:w="2076" w:type="dxa"/>
                </w:tcPr>
                <w:p w14:paraId="2A6C0669"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0D3EB3BA"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$351,604</w:t>
                  </w:r>
                </w:p>
              </w:tc>
              <w:tc>
                <w:tcPr>
                  <w:tcW w:w="2077" w:type="dxa"/>
                </w:tcPr>
                <w:p w14:paraId="3981A848"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1E0FFA" w14:paraId="43860A56" w14:textId="77777777" w:rsidTr="003A3C04">
              <w:tc>
                <w:tcPr>
                  <w:tcW w:w="2076" w:type="dxa"/>
                </w:tcPr>
                <w:p w14:paraId="2E87F386"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3096245D"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$22,501</w:t>
                  </w:r>
                </w:p>
              </w:tc>
              <w:tc>
                <w:tcPr>
                  <w:tcW w:w="2077" w:type="dxa"/>
                </w:tcPr>
                <w:p w14:paraId="0AFDBE9C" w14:textId="77777777" w:rsidR="001E0FFA" w:rsidRDefault="001E0FFA"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084770C5" w14:textId="77777777" w:rsidR="001E0FFA" w:rsidRPr="00436E85" w:rsidRDefault="001E0FFA"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37BDDBC8" w14:textId="77777777" w:rsidR="001E0FFA" w:rsidRDefault="001E0FFA"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09A55390" w14:textId="77777777" w:rsidR="001E0FFA" w:rsidRPr="00436E85" w:rsidRDefault="001E0FFA"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26836EDD" w14:textId="77777777" w:rsidR="001E0FFA" w:rsidRPr="00436E85" w:rsidRDefault="001E0FFA"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1B40ECEE" w14:textId="77777777" w:rsidR="001E0FFA" w:rsidRDefault="001E0FFA"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1E0FFA" w:rsidRPr="004B5BF5" w14:paraId="6A1820EB" w14:textId="77777777" w:rsidTr="003A3C04">
              <w:tc>
                <w:tcPr>
                  <w:tcW w:w="2076" w:type="dxa"/>
                </w:tcPr>
                <w:p w14:paraId="24CE155E" w14:textId="77777777" w:rsidR="001E0FFA" w:rsidRPr="004B5BF5" w:rsidRDefault="001E0FFA"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11685C0" w14:textId="77777777" w:rsidR="001E0FFA" w:rsidRPr="004B5BF5" w:rsidRDefault="001E0FFA"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Cluster 1</w:t>
                  </w:r>
                </w:p>
              </w:tc>
              <w:tc>
                <w:tcPr>
                  <w:tcW w:w="2077" w:type="dxa"/>
                </w:tcPr>
                <w:p w14:paraId="2815DEFC" w14:textId="77777777" w:rsidR="001E0FFA" w:rsidRPr="004B5BF5" w:rsidRDefault="001E0FFA"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1E0FFA" w14:paraId="7E1D29C8" w14:textId="77777777" w:rsidTr="003A3C04">
              <w:tc>
                <w:tcPr>
                  <w:tcW w:w="2076" w:type="dxa"/>
                </w:tcPr>
                <w:p w14:paraId="3AB3BA21"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1BF846E7"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142</w:t>
                  </w:r>
                </w:p>
              </w:tc>
              <w:tc>
                <w:tcPr>
                  <w:tcW w:w="2077" w:type="dxa"/>
                </w:tcPr>
                <w:p w14:paraId="1EC4C743"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1E0FFA" w14:paraId="2033969E" w14:textId="77777777" w:rsidTr="003A3C04">
              <w:tc>
                <w:tcPr>
                  <w:tcW w:w="2076" w:type="dxa"/>
                </w:tcPr>
                <w:p w14:paraId="3FD8D2B2"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7C17C603"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71</w:t>
                  </w:r>
                </w:p>
              </w:tc>
              <w:tc>
                <w:tcPr>
                  <w:tcW w:w="2077" w:type="dxa"/>
                </w:tcPr>
                <w:p w14:paraId="371448A4"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1E0FFA" w14:paraId="007FADD5" w14:textId="77777777" w:rsidTr="003A3C04">
              <w:tc>
                <w:tcPr>
                  <w:tcW w:w="2076" w:type="dxa"/>
                </w:tcPr>
                <w:p w14:paraId="7625F979"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29E07B23"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39</w:t>
                  </w:r>
                </w:p>
              </w:tc>
              <w:tc>
                <w:tcPr>
                  <w:tcW w:w="2077" w:type="dxa"/>
                </w:tcPr>
                <w:p w14:paraId="23E0C203"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1E0FFA" w14:paraId="6BAD709A" w14:textId="77777777" w:rsidTr="003A3C04">
              <w:tc>
                <w:tcPr>
                  <w:tcW w:w="2076" w:type="dxa"/>
                </w:tcPr>
                <w:p w14:paraId="3D3C7575"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5372E25F"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c>
                <w:tcPr>
                  <w:tcW w:w="2077" w:type="dxa"/>
                </w:tcPr>
                <w:p w14:paraId="796325C8"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1E0FFA" w14:paraId="5E20908E" w14:textId="77777777" w:rsidTr="003A3C04">
              <w:tc>
                <w:tcPr>
                  <w:tcW w:w="2076" w:type="dxa"/>
                </w:tcPr>
                <w:p w14:paraId="77C5A307"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740C30B6"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0%</w:t>
                  </w:r>
                </w:p>
              </w:tc>
              <w:tc>
                <w:tcPr>
                  <w:tcW w:w="2077" w:type="dxa"/>
                </w:tcPr>
                <w:p w14:paraId="12B5A8FC" w14:textId="77777777" w:rsidR="001E0FFA" w:rsidRDefault="001E0FFA"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22567C97" w14:textId="77777777" w:rsidR="001E0FFA" w:rsidRPr="00436E85" w:rsidRDefault="001E0FFA" w:rsidP="003A3C04">
            <w:pPr>
              <w:spacing w:line="240" w:lineRule="auto"/>
              <w:rPr>
                <w:rFonts w:ascii="Century Gothic" w:eastAsia="Meiryo" w:hAnsi="Century Gothic" w:cs="Times New Roman"/>
                <w:color w:val="auto"/>
                <w:sz w:val="18"/>
                <w:lang w:eastAsia="ja-JP"/>
              </w:rPr>
            </w:pPr>
          </w:p>
          <w:p w14:paraId="6AF680FF" w14:textId="77777777" w:rsidR="001E0FFA" w:rsidRPr="00436E85" w:rsidRDefault="001E0FFA"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684CDD68" w14:textId="49F9C8BE" w:rsidR="001E0FFA" w:rsidRPr="00436E85" w:rsidRDefault="001E0FFA" w:rsidP="00620A0B">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56DF57AA" wp14:editId="30A741E5">
                  <wp:extent cx="1120140" cy="1590787"/>
                  <wp:effectExtent l="0" t="0" r="3810" b="9525"/>
                  <wp:docPr id="14606124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1120140" cy="1590787"/>
                          </a:xfrm>
                          <a:prstGeom prst="rect">
                            <a:avLst/>
                          </a:prstGeom>
                        </pic:spPr>
                      </pic:pic>
                    </a:graphicData>
                  </a:graphic>
                </wp:inline>
              </w:drawing>
            </w:r>
            <w:r>
              <w:rPr>
                <w:noProof/>
              </w:rPr>
              <w:drawing>
                <wp:inline distT="0" distB="0" distL="0" distR="0" wp14:anchorId="2A7C6F4E" wp14:editId="769453FD">
                  <wp:extent cx="1141615" cy="1569720"/>
                  <wp:effectExtent l="0" t="0" r="1905" b="0"/>
                  <wp:docPr id="194056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1141615" cy="1569720"/>
                          </a:xfrm>
                          <a:prstGeom prst="rect">
                            <a:avLst/>
                          </a:prstGeom>
                        </pic:spPr>
                      </pic:pic>
                    </a:graphicData>
                  </a:graphic>
                </wp:inline>
              </w:drawing>
            </w:r>
            <w:r>
              <w:rPr>
                <w:noProof/>
              </w:rPr>
              <w:drawing>
                <wp:inline distT="0" distB="0" distL="0" distR="0" wp14:anchorId="2264D5EB" wp14:editId="2824998F">
                  <wp:extent cx="1280160" cy="1578610"/>
                  <wp:effectExtent l="0" t="0" r="0" b="2540"/>
                  <wp:docPr id="19028994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1280160" cy="1578610"/>
                          </a:xfrm>
                          <a:prstGeom prst="rect">
                            <a:avLst/>
                          </a:prstGeom>
                        </pic:spPr>
                      </pic:pic>
                    </a:graphicData>
                  </a:graphic>
                </wp:inline>
              </w:drawing>
            </w:r>
          </w:p>
        </w:tc>
      </w:tr>
    </w:tbl>
    <w:p w14:paraId="3CFB6F19" w14:textId="14E1D7C5" w:rsidR="00436E85" w:rsidRDefault="00436E85" w:rsidP="004B7E44"/>
    <w:p w14:paraId="371F5132" w14:textId="7DACFDBE" w:rsidR="00436E85" w:rsidRDefault="00436E85" w:rsidP="004B7E44"/>
    <w:p w14:paraId="269C70FC" w14:textId="5AA73BA0" w:rsidR="00620A0B" w:rsidRDefault="00620A0B"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620A0B" w:rsidRPr="00436E85" w14:paraId="5F3EA37D" w14:textId="77777777" w:rsidTr="59313543">
        <w:trPr>
          <w:trHeight w:val="4410"/>
        </w:trPr>
        <w:tc>
          <w:tcPr>
            <w:tcW w:w="3600" w:type="dxa"/>
            <w:vAlign w:val="bottom"/>
          </w:tcPr>
          <w:p w14:paraId="7605EF11" w14:textId="4B59E4D2" w:rsidR="00620A0B" w:rsidRPr="00436E85" w:rsidRDefault="00DB38AD" w:rsidP="003A3C04">
            <w:pPr>
              <w:tabs>
                <w:tab w:val="left" w:pos="990"/>
              </w:tabs>
              <w:spacing w:line="240" w:lineRule="auto"/>
              <w:jc w:val="center"/>
              <w:rPr>
                <w:rFonts w:ascii="Century Gothic" w:eastAsia="Meiryo" w:hAnsi="Century Gothic" w:cs="Times New Roman"/>
                <w:color w:val="auto"/>
                <w:sz w:val="18"/>
                <w:lang w:eastAsia="ja-JP"/>
              </w:rPr>
            </w:pPr>
            <w:r>
              <w:rPr>
                <w:noProof/>
              </w:rPr>
              <w:lastRenderedPageBreak/>
              <w:drawing>
                <wp:inline distT="0" distB="0" distL="0" distR="0" wp14:anchorId="665538E1" wp14:editId="0C79AC70">
                  <wp:extent cx="2139950" cy="2180590"/>
                  <wp:effectExtent l="0" t="0" r="0" b="0"/>
                  <wp:docPr id="273980439" name="Picture 55" descr="Rich Old Woman Stock Illustrations – 535 Rich Old Woma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2139950" cy="2180590"/>
                          </a:xfrm>
                          <a:prstGeom prst="rect">
                            <a:avLst/>
                          </a:prstGeom>
                        </pic:spPr>
                      </pic:pic>
                    </a:graphicData>
                  </a:graphic>
                </wp:inline>
              </w:drawing>
            </w:r>
          </w:p>
        </w:tc>
        <w:tc>
          <w:tcPr>
            <w:tcW w:w="720" w:type="dxa"/>
          </w:tcPr>
          <w:p w14:paraId="5CB15CD4"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1B432262" w14:textId="34A3DCBF" w:rsidR="00620A0B" w:rsidRPr="00436E85" w:rsidRDefault="00620A0B"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 xml:space="preserve">ona </w:t>
            </w:r>
            <w:r>
              <w:rPr>
                <w:rFonts w:ascii="Century Gothic" w:eastAsia="Meiryo" w:hAnsi="Century Gothic" w:cs="Times New Roman"/>
                <w:b/>
                <w:bCs/>
                <w:caps/>
                <w:color w:val="000000"/>
                <w:sz w:val="96"/>
                <w:szCs w:val="76"/>
                <w:lang w:eastAsia="ja-JP"/>
              </w:rPr>
              <w:t>2</w:t>
            </w:r>
            <w:r w:rsidRPr="00FA3371">
              <w:rPr>
                <w:rFonts w:ascii="Century Gothic" w:eastAsia="Meiryo" w:hAnsi="Century Gothic" w:cs="Times New Roman"/>
                <w:b/>
                <w:bCs/>
                <w:caps/>
                <w:color w:val="000000"/>
                <w:sz w:val="96"/>
                <w:szCs w:val="76"/>
                <w:lang w:eastAsia="ja-JP"/>
              </w:rPr>
              <w:t>:</w:t>
            </w:r>
            <w:r>
              <w:rPr>
                <w:rFonts w:ascii="Century Gothic" w:eastAsia="Meiryo" w:hAnsi="Century Gothic" w:cs="Times New Roman"/>
                <w:caps/>
                <w:color w:val="000000"/>
                <w:sz w:val="96"/>
                <w:szCs w:val="76"/>
                <w:lang w:eastAsia="ja-JP"/>
              </w:rPr>
              <w:t xml:space="preserve"> </w:t>
            </w:r>
            <w:r w:rsidR="009B0B3B">
              <w:rPr>
                <w:rFonts w:ascii="Century Gothic" w:eastAsia="Meiryo" w:hAnsi="Century Gothic" w:cs="Times New Roman"/>
                <w:caps/>
                <w:color w:val="000000"/>
                <w:sz w:val="96"/>
                <w:szCs w:val="76"/>
                <w:lang w:eastAsia="ja-JP"/>
              </w:rPr>
              <w:t>RICH RETIRED RACHELS</w:t>
            </w:r>
          </w:p>
          <w:p w14:paraId="798ADC9E" w14:textId="122D7F62"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9B0B3B">
              <w:rPr>
                <w:rFonts w:ascii="Century Gothic" w:eastAsia="Meiryo" w:hAnsi="Century Gothic" w:cs="Times New Roman"/>
                <w:color w:val="000000"/>
                <w:sz w:val="32"/>
                <w:szCs w:val="28"/>
                <w:lang w:eastAsia="ja-JP"/>
              </w:rPr>
              <w:t>2</w:t>
            </w:r>
          </w:p>
        </w:tc>
      </w:tr>
      <w:tr w:rsidR="00620A0B" w:rsidRPr="00436E85" w14:paraId="45CF32FC" w14:textId="77777777" w:rsidTr="59313543">
        <w:tc>
          <w:tcPr>
            <w:tcW w:w="3600" w:type="dxa"/>
          </w:tcPr>
          <w:sdt>
            <w:sdtPr>
              <w:rPr>
                <w:rFonts w:ascii="Century Gothic" w:eastAsia="Meiryo" w:hAnsi="Century Gothic" w:cs="Times New Roman"/>
                <w:b/>
                <w:caps/>
                <w:color w:val="548AB7"/>
                <w:sz w:val="22"/>
                <w:szCs w:val="24"/>
                <w:lang w:eastAsia="ja-JP"/>
              </w:rPr>
              <w:id w:val="939417011"/>
              <w:placeholder>
                <w:docPart w:val="6C8620759DED4130AC661A115A57448D"/>
              </w:placeholder>
              <w:temporary/>
              <w:showingPlcHdr/>
              <w15:appearance w15:val="hidden"/>
            </w:sdtPr>
            <w:sdtEndPr/>
            <w:sdtContent>
              <w:p w14:paraId="0112E9A0"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4D99523A" w14:textId="39E8BDB2"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DB38AD">
              <w:rPr>
                <w:rFonts w:ascii="Century Gothic" w:eastAsia="Meiryo" w:hAnsi="Century Gothic" w:cs="Times New Roman"/>
                <w:i/>
                <w:iCs/>
                <w:color w:val="auto"/>
                <w:sz w:val="22"/>
                <w:szCs w:val="28"/>
                <w:lang w:eastAsia="ja-JP"/>
              </w:rPr>
              <w:t>What better way to spend my time”</w:t>
            </w:r>
          </w:p>
          <w:p w14:paraId="0DF45045"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70B813CC" w14:textId="61312131"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DB38AD">
              <w:rPr>
                <w:rFonts w:ascii="Century Gothic" w:eastAsia="Meiryo" w:hAnsi="Century Gothic" w:cs="Times New Roman"/>
                <w:i/>
                <w:iCs/>
                <w:color w:val="auto"/>
                <w:sz w:val="22"/>
                <w:szCs w:val="28"/>
                <w:lang w:eastAsia="ja-JP"/>
              </w:rPr>
              <w:t>Will be back</w:t>
            </w:r>
            <w:r w:rsidRPr="004B5BF5">
              <w:rPr>
                <w:rFonts w:ascii="Century Gothic" w:eastAsia="Meiryo" w:hAnsi="Century Gothic" w:cs="Times New Roman"/>
                <w:i/>
                <w:iCs/>
                <w:color w:val="auto"/>
                <w:sz w:val="22"/>
                <w:szCs w:val="28"/>
                <w:lang w:eastAsia="ja-JP"/>
              </w:rPr>
              <w:t xml:space="preserve"> tomorrow!” </w:t>
            </w:r>
          </w:p>
          <w:p w14:paraId="60DC63CE"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01EDC8DB" w14:textId="0A20CEDA" w:rsidR="00620A0B" w:rsidRPr="00436E8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DB38AD">
              <w:rPr>
                <w:rFonts w:ascii="Century Gothic" w:eastAsia="Meiryo" w:hAnsi="Century Gothic" w:cs="Times New Roman"/>
                <w:i/>
                <w:iCs/>
                <w:color w:val="auto"/>
                <w:sz w:val="22"/>
                <w:szCs w:val="28"/>
                <w:lang w:eastAsia="ja-JP"/>
              </w:rPr>
              <w:t>I love the excitement of a jackpot!”</w:t>
            </w:r>
            <w:r w:rsidRPr="004B5BF5">
              <w:rPr>
                <w:rFonts w:ascii="Century Gothic" w:eastAsia="Meiryo" w:hAnsi="Century Gothic" w:cs="Times New Roman"/>
                <w:i/>
                <w:iCs/>
                <w:color w:val="auto"/>
                <w:sz w:val="22"/>
                <w:szCs w:val="28"/>
                <w:lang w:eastAsia="ja-JP"/>
              </w:rPr>
              <w:t xml:space="preserve"> </w:t>
            </w:r>
          </w:p>
          <w:p w14:paraId="1A3F2612"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03A42FFA"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4CD12D1C" w14:textId="532A7D5E" w:rsidR="00620A0B" w:rsidRDefault="00DB38A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AFFULENT RETIREES</w:t>
            </w:r>
          </w:p>
          <w:p w14:paraId="3D7A7FBB" w14:textId="7B4ABA48" w:rsidR="00DB38AD" w:rsidRDefault="00DB38A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main form of entertainment is the </w:t>
            </w:r>
            <w:r w:rsidR="00D3033E">
              <w:rPr>
                <w:rFonts w:ascii="Century Gothic" w:eastAsia="Meiryo" w:hAnsi="Century Gothic" w:cs="Times New Roman"/>
                <w:bCs/>
                <w:caps/>
                <w:color w:val="auto"/>
                <w:sz w:val="22"/>
                <w:szCs w:val="24"/>
                <w:lang w:eastAsia="ja-JP"/>
              </w:rPr>
              <w:t>Casino</w:t>
            </w:r>
          </w:p>
          <w:p w14:paraId="0FBC7A38" w14:textId="77777777"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spend</w:t>
            </w:r>
          </w:p>
          <w:p w14:paraId="1B67224A" w14:textId="07AA5B75" w:rsidR="00620A0B" w:rsidRPr="00DB38AD" w:rsidRDefault="00620A0B" w:rsidP="00DB38AD">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frequenc</w:t>
            </w:r>
            <w:r>
              <w:rPr>
                <w:rFonts w:ascii="Century Gothic" w:eastAsia="Meiryo" w:hAnsi="Century Gothic" w:cs="Times New Roman"/>
                <w:bCs/>
                <w:caps/>
                <w:color w:val="auto"/>
                <w:sz w:val="22"/>
                <w:szCs w:val="24"/>
                <w:lang w:eastAsia="ja-JP"/>
              </w:rPr>
              <w:t>Y</w:t>
            </w:r>
          </w:p>
          <w:p w14:paraId="5E9B360A" w14:textId="77777777"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Disintersted IN COMPS </w:t>
            </w:r>
            <w:r w:rsidRPr="004B5BF5">
              <w:rPr>
                <w:rFonts w:ascii="Century Gothic" w:eastAsia="Meiryo" w:hAnsi="Century Gothic" w:cs="Times New Roman"/>
                <w:bCs/>
                <w:caps/>
                <w:color w:val="auto"/>
                <w:sz w:val="22"/>
                <w:szCs w:val="24"/>
                <w:lang w:eastAsia="ja-JP"/>
              </w:rPr>
              <w:t xml:space="preserve"> </w:t>
            </w:r>
          </w:p>
          <w:p w14:paraId="03751094" w14:textId="0266092C" w:rsidR="00620A0B" w:rsidRPr="001C555C" w:rsidRDefault="00DB38AD"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1C555C">
              <w:rPr>
                <w:rFonts w:ascii="Century Gothic" w:eastAsia="Meiryo" w:hAnsi="Century Gothic" w:cs="Times New Roman"/>
                <w:b/>
                <w:caps/>
                <w:color w:val="auto"/>
                <w:sz w:val="22"/>
                <w:szCs w:val="24"/>
                <w:lang w:eastAsia="ja-JP"/>
              </w:rPr>
              <w:t xml:space="preserve">Persuadable </w:t>
            </w:r>
          </w:p>
          <w:p w14:paraId="3D09A34E" w14:textId="77777777" w:rsidR="00620A0B" w:rsidRDefault="00620A0B" w:rsidP="003A3C04">
            <w:pPr>
              <w:spacing w:line="240" w:lineRule="auto"/>
              <w:rPr>
                <w:rFonts w:ascii="Century Gothic" w:eastAsia="Meiryo" w:hAnsi="Century Gothic" w:cs="Times New Roman"/>
                <w:color w:val="auto"/>
                <w:sz w:val="18"/>
                <w:lang w:eastAsia="ja-JP"/>
              </w:rPr>
            </w:pPr>
          </w:p>
          <w:p w14:paraId="35CAC140"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3E648CE4" w14:textId="3FF8F7EC"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DB38AD">
              <w:rPr>
                <w:rFonts w:ascii="Century Gothic" w:eastAsia="Meiryo" w:hAnsi="Century Gothic" w:cs="Times New Roman"/>
                <w:b/>
                <w:bCs/>
                <w:color w:val="auto"/>
                <w:sz w:val="22"/>
                <w:szCs w:val="28"/>
                <w:lang w:eastAsia="ja-JP"/>
              </w:rPr>
              <w:t>343</w:t>
            </w:r>
            <w:r w:rsidRPr="0045384D">
              <w:rPr>
                <w:rFonts w:ascii="Century Gothic" w:eastAsia="Meiryo" w:hAnsi="Century Gothic" w:cs="Times New Roman"/>
                <w:b/>
                <w:bCs/>
                <w:color w:val="auto"/>
                <w:sz w:val="22"/>
                <w:szCs w:val="28"/>
                <w:lang w:eastAsia="ja-JP"/>
              </w:rPr>
              <w:t xml:space="preserve"> PLAYERS</w:t>
            </w:r>
          </w:p>
          <w:p w14:paraId="327DDC19" w14:textId="5F13D34D" w:rsidR="00620A0B" w:rsidRPr="00AA4CFF" w:rsidRDefault="00DB38A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67</w:t>
            </w:r>
            <w:r w:rsidR="00620A0B" w:rsidRPr="00AA4CFF">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OF CLUSTER OVER THE AGE OF 51</w:t>
            </w:r>
          </w:p>
          <w:p w14:paraId="6638C1EB" w14:textId="15F2C956" w:rsidR="00DB38AD" w:rsidRPr="00AA4CFF" w:rsidRDefault="007F0183" w:rsidP="007F0183">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MANY LIVE WITHIN GTA</w:t>
            </w:r>
          </w:p>
          <w:p w14:paraId="1955F6CF" w14:textId="76086E7A" w:rsidR="00620A0B" w:rsidRDefault="00DB38A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 xml:space="preserve">MIX OF GOLD, SILVER AND REWARD TIERS </w:t>
            </w:r>
          </w:p>
          <w:p w14:paraId="11EA1A93" w14:textId="7FB9B548" w:rsidR="00620A0B" w:rsidRPr="00AA4CFF" w:rsidRDefault="00DB38A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SECOND HIGHEST</w:t>
            </w:r>
            <w:r w:rsidR="00620A0B">
              <w:rPr>
                <w:rFonts w:ascii="Century Gothic" w:eastAsia="Meiryo" w:hAnsi="Century Gothic" w:cs="Times New Roman"/>
                <w:color w:val="auto"/>
                <w:sz w:val="22"/>
                <w:szCs w:val="28"/>
                <w:lang w:eastAsia="ja-JP"/>
              </w:rPr>
              <w:t xml:space="preserve"> NET COMP</w:t>
            </w:r>
          </w:p>
        </w:tc>
        <w:tc>
          <w:tcPr>
            <w:tcW w:w="720" w:type="dxa"/>
          </w:tcPr>
          <w:p w14:paraId="5D0A35CB"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6BBE9605"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4233D72C" w14:textId="77777777" w:rsidTr="003A3C04">
              <w:tc>
                <w:tcPr>
                  <w:tcW w:w="2076" w:type="dxa"/>
                </w:tcPr>
                <w:p w14:paraId="098E1F87"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2C5C2C20" w14:textId="63E3E69B"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3A3C04">
                    <w:rPr>
                      <w:rFonts w:ascii="Century Gothic" w:eastAsia="Meiryo" w:hAnsi="Century Gothic" w:cs="Times New Roman"/>
                      <w:b/>
                      <w:bCs/>
                      <w:color w:val="auto"/>
                      <w:sz w:val="18"/>
                      <w:lang w:eastAsia="ja-JP"/>
                    </w:rPr>
                    <w:t>2</w:t>
                  </w:r>
                </w:p>
              </w:tc>
              <w:tc>
                <w:tcPr>
                  <w:tcW w:w="2077" w:type="dxa"/>
                </w:tcPr>
                <w:p w14:paraId="6715964C"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0152E344" w14:textId="77777777" w:rsidTr="003A3C04">
              <w:tc>
                <w:tcPr>
                  <w:tcW w:w="2076" w:type="dxa"/>
                </w:tcPr>
                <w:p w14:paraId="59D28C99"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7D68ACB5" w14:textId="1F7F098B"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3A3C04">
                    <w:rPr>
                      <w:rFonts w:ascii="Century Gothic" w:eastAsia="Meiryo" w:hAnsi="Century Gothic" w:cs="Times New Roman"/>
                      <w:color w:val="auto"/>
                      <w:sz w:val="18"/>
                      <w:lang w:eastAsia="ja-JP"/>
                    </w:rPr>
                    <w:t>1,175</w:t>
                  </w:r>
                </w:p>
              </w:tc>
              <w:tc>
                <w:tcPr>
                  <w:tcW w:w="2077" w:type="dxa"/>
                </w:tcPr>
                <w:p w14:paraId="33B6A7DF"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13F54BF9" w14:textId="77777777" w:rsidTr="003A3C04">
              <w:tc>
                <w:tcPr>
                  <w:tcW w:w="2076" w:type="dxa"/>
                </w:tcPr>
                <w:p w14:paraId="63E56598"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72775368" w14:textId="7C5C4624"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3A3C04">
                    <w:rPr>
                      <w:rFonts w:ascii="Century Gothic" w:eastAsia="Meiryo" w:hAnsi="Century Gothic" w:cs="Times New Roman"/>
                      <w:color w:val="auto"/>
                      <w:sz w:val="18"/>
                      <w:lang w:eastAsia="ja-JP"/>
                    </w:rPr>
                    <w:t>120,232</w:t>
                  </w:r>
                </w:p>
              </w:tc>
              <w:tc>
                <w:tcPr>
                  <w:tcW w:w="2077" w:type="dxa"/>
                </w:tcPr>
                <w:p w14:paraId="66C7A441"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5525928B" w14:textId="77777777" w:rsidTr="003A3C04">
              <w:tc>
                <w:tcPr>
                  <w:tcW w:w="2076" w:type="dxa"/>
                </w:tcPr>
                <w:p w14:paraId="44705AAF"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2553D380" w14:textId="556910D5"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3A3C04">
                    <w:rPr>
                      <w:rFonts w:ascii="Century Gothic" w:eastAsia="Meiryo" w:hAnsi="Century Gothic" w:cs="Times New Roman"/>
                      <w:color w:val="auto"/>
                      <w:sz w:val="18"/>
                      <w:lang w:eastAsia="ja-JP"/>
                    </w:rPr>
                    <w:t>118,472</w:t>
                  </w:r>
                </w:p>
              </w:tc>
              <w:tc>
                <w:tcPr>
                  <w:tcW w:w="2077" w:type="dxa"/>
                </w:tcPr>
                <w:p w14:paraId="1BE5ACDE"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4CB68CC9" w14:textId="77777777" w:rsidTr="003A3C04">
              <w:tc>
                <w:tcPr>
                  <w:tcW w:w="2076" w:type="dxa"/>
                </w:tcPr>
                <w:p w14:paraId="1D73CCC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7E84499B" w14:textId="10570111"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3A3C04">
                    <w:rPr>
                      <w:rFonts w:ascii="Century Gothic" w:eastAsia="Meiryo" w:hAnsi="Century Gothic" w:cs="Times New Roman"/>
                      <w:color w:val="auto"/>
                      <w:sz w:val="18"/>
                      <w:lang w:eastAsia="ja-JP"/>
                    </w:rPr>
                    <w:t>5,723</w:t>
                  </w:r>
                </w:p>
              </w:tc>
              <w:tc>
                <w:tcPr>
                  <w:tcW w:w="2077" w:type="dxa"/>
                </w:tcPr>
                <w:p w14:paraId="3408B28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4EEAF1DC" w14:textId="3D976F07" w:rsidR="00620A0B" w:rsidRPr="003A3C04"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264D7338"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0449ED36"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231DD722"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26CFA375" w14:textId="77777777" w:rsidTr="003A3C04">
              <w:tc>
                <w:tcPr>
                  <w:tcW w:w="2076" w:type="dxa"/>
                </w:tcPr>
                <w:p w14:paraId="4AD2F4C3"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A04CCA3"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Cluster 1</w:t>
                  </w:r>
                </w:p>
              </w:tc>
              <w:tc>
                <w:tcPr>
                  <w:tcW w:w="2077" w:type="dxa"/>
                </w:tcPr>
                <w:p w14:paraId="452B3CFE"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79DC2C7E" w14:textId="77777777" w:rsidTr="003A3C04">
              <w:tc>
                <w:tcPr>
                  <w:tcW w:w="2076" w:type="dxa"/>
                </w:tcPr>
                <w:p w14:paraId="06BE886A"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5683F3DE" w14:textId="4193657B"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w:t>
                  </w:r>
                  <w:r w:rsidR="003A3C04">
                    <w:rPr>
                      <w:rFonts w:ascii="Century Gothic" w:eastAsia="Meiryo" w:hAnsi="Century Gothic" w:cs="Times New Roman"/>
                      <w:color w:val="auto"/>
                      <w:sz w:val="18"/>
                      <w:lang w:eastAsia="ja-JP"/>
                    </w:rPr>
                    <w:t>29</w:t>
                  </w:r>
                </w:p>
              </w:tc>
              <w:tc>
                <w:tcPr>
                  <w:tcW w:w="2077" w:type="dxa"/>
                </w:tcPr>
                <w:p w14:paraId="1F2F6FAE"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2754AAE5" w14:textId="77777777" w:rsidTr="003A3C04">
              <w:tc>
                <w:tcPr>
                  <w:tcW w:w="2076" w:type="dxa"/>
                </w:tcPr>
                <w:p w14:paraId="0EA3C627"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3BF57AB1" w14:textId="613944B1" w:rsidR="00620A0B" w:rsidRDefault="003A3C04"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68</w:t>
                  </w:r>
                </w:p>
              </w:tc>
              <w:tc>
                <w:tcPr>
                  <w:tcW w:w="2077" w:type="dxa"/>
                </w:tcPr>
                <w:p w14:paraId="5370BECD"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63805B64" w14:textId="77777777" w:rsidTr="003A3C04">
              <w:tc>
                <w:tcPr>
                  <w:tcW w:w="2076" w:type="dxa"/>
                </w:tcPr>
                <w:p w14:paraId="762CE6A9"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3399C892" w14:textId="762AA801" w:rsidR="00620A0B" w:rsidRDefault="003A3C04"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35</w:t>
                  </w:r>
                </w:p>
              </w:tc>
              <w:tc>
                <w:tcPr>
                  <w:tcW w:w="2077" w:type="dxa"/>
                </w:tcPr>
                <w:p w14:paraId="2DB0678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10F6EF82" w14:textId="77777777" w:rsidTr="003A3C04">
              <w:tc>
                <w:tcPr>
                  <w:tcW w:w="2076" w:type="dxa"/>
                </w:tcPr>
                <w:p w14:paraId="4E3EF1C1"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5FCD5E91" w14:textId="00E7F8DB"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w:t>
                  </w:r>
                  <w:r w:rsidR="003A3C04">
                    <w:rPr>
                      <w:rFonts w:ascii="Century Gothic" w:eastAsia="Meiryo" w:hAnsi="Century Gothic" w:cs="Times New Roman"/>
                      <w:color w:val="auto"/>
                      <w:sz w:val="18"/>
                      <w:lang w:eastAsia="ja-JP"/>
                    </w:rPr>
                    <w:t>1</w:t>
                  </w:r>
                </w:p>
              </w:tc>
              <w:tc>
                <w:tcPr>
                  <w:tcW w:w="2077" w:type="dxa"/>
                </w:tcPr>
                <w:p w14:paraId="64B1B844"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68A079C1" w14:textId="77777777" w:rsidTr="003A3C04">
              <w:tc>
                <w:tcPr>
                  <w:tcW w:w="2076" w:type="dxa"/>
                </w:tcPr>
                <w:p w14:paraId="6C4F09CB"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2F379A19" w14:textId="3DD40554" w:rsidR="00620A0B" w:rsidRDefault="003A3C04"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r w:rsidR="00620A0B">
                    <w:rPr>
                      <w:rFonts w:ascii="Century Gothic" w:eastAsia="Meiryo" w:hAnsi="Century Gothic" w:cs="Times New Roman"/>
                      <w:color w:val="auto"/>
                      <w:sz w:val="18"/>
                      <w:lang w:eastAsia="ja-JP"/>
                    </w:rPr>
                    <w:t>%</w:t>
                  </w:r>
                </w:p>
              </w:tc>
              <w:tc>
                <w:tcPr>
                  <w:tcW w:w="2077" w:type="dxa"/>
                </w:tcPr>
                <w:p w14:paraId="031F738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6F6BCE49"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15D5A9F4" w14:textId="66C6CAAC"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40E5AA9D" w14:textId="684047D7" w:rsidR="00620A0B" w:rsidRPr="00436E85" w:rsidRDefault="003A3C04"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5350E493" wp14:editId="29E2163B">
                  <wp:extent cx="1082040" cy="1452661"/>
                  <wp:effectExtent l="0" t="0" r="3810" b="0"/>
                  <wp:docPr id="5280429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1082040" cy="1452661"/>
                          </a:xfrm>
                          <a:prstGeom prst="rect">
                            <a:avLst/>
                          </a:prstGeom>
                        </pic:spPr>
                      </pic:pic>
                    </a:graphicData>
                  </a:graphic>
                </wp:inline>
              </w:drawing>
            </w:r>
            <w:r>
              <w:rPr>
                <w:noProof/>
              </w:rPr>
              <w:drawing>
                <wp:inline distT="0" distB="0" distL="0" distR="0" wp14:anchorId="141796EF" wp14:editId="106F3860">
                  <wp:extent cx="1638300" cy="1447186"/>
                  <wp:effectExtent l="0" t="0" r="0" b="635"/>
                  <wp:docPr id="11466182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0">
                            <a:extLst>
                              <a:ext uri="{28A0092B-C50C-407E-A947-70E740481C1C}">
                                <a14:useLocalDpi xmlns:a14="http://schemas.microsoft.com/office/drawing/2010/main" val="0"/>
                              </a:ext>
                            </a:extLst>
                          </a:blip>
                          <a:stretch>
                            <a:fillRect/>
                          </a:stretch>
                        </pic:blipFill>
                        <pic:spPr>
                          <a:xfrm>
                            <a:off x="0" y="0"/>
                            <a:ext cx="1638300" cy="1447186"/>
                          </a:xfrm>
                          <a:prstGeom prst="rect">
                            <a:avLst/>
                          </a:prstGeom>
                        </pic:spPr>
                      </pic:pic>
                    </a:graphicData>
                  </a:graphic>
                </wp:inline>
              </w:drawing>
            </w:r>
            <w:r w:rsidR="00902DBC">
              <w:rPr>
                <w:noProof/>
              </w:rPr>
              <w:drawing>
                <wp:inline distT="0" distB="0" distL="0" distR="0" wp14:anchorId="0510E843" wp14:editId="53475D78">
                  <wp:extent cx="1219200" cy="1435852"/>
                  <wp:effectExtent l="0" t="0" r="0" b="0"/>
                  <wp:docPr id="17366671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1">
                            <a:extLst>
                              <a:ext uri="{28A0092B-C50C-407E-A947-70E740481C1C}">
                                <a14:useLocalDpi xmlns:a14="http://schemas.microsoft.com/office/drawing/2010/main" val="0"/>
                              </a:ext>
                            </a:extLst>
                          </a:blip>
                          <a:stretch>
                            <a:fillRect/>
                          </a:stretch>
                        </pic:blipFill>
                        <pic:spPr>
                          <a:xfrm>
                            <a:off x="0" y="0"/>
                            <a:ext cx="1219200" cy="1435852"/>
                          </a:xfrm>
                          <a:prstGeom prst="rect">
                            <a:avLst/>
                          </a:prstGeom>
                        </pic:spPr>
                      </pic:pic>
                    </a:graphicData>
                  </a:graphic>
                </wp:inline>
              </w:drawing>
            </w:r>
          </w:p>
        </w:tc>
      </w:tr>
    </w:tbl>
    <w:p w14:paraId="38E3C13E" w14:textId="77777777" w:rsidR="00620A0B" w:rsidRDefault="00620A0B" w:rsidP="00620A0B"/>
    <w:p w14:paraId="5CA75F49" w14:textId="69984BA3" w:rsidR="00620A0B" w:rsidRDefault="00620A0B" w:rsidP="004B7E44"/>
    <w:p w14:paraId="129AA35B" w14:textId="51798631" w:rsidR="00620A0B" w:rsidRDefault="00620A0B" w:rsidP="004B7E44"/>
    <w:p w14:paraId="3E1DDF1E" w14:textId="1B054928" w:rsidR="00620A0B" w:rsidRDefault="00620A0B"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620A0B" w:rsidRPr="00436E85" w14:paraId="7C142434" w14:textId="77777777" w:rsidTr="59313543">
        <w:trPr>
          <w:trHeight w:val="4410"/>
        </w:trPr>
        <w:tc>
          <w:tcPr>
            <w:tcW w:w="3600" w:type="dxa"/>
            <w:vAlign w:val="bottom"/>
          </w:tcPr>
          <w:p w14:paraId="79EC9B7C" w14:textId="763D718B" w:rsidR="00620A0B" w:rsidRPr="00436E85" w:rsidRDefault="008F2F28" w:rsidP="003A3C04">
            <w:pPr>
              <w:tabs>
                <w:tab w:val="left" w:pos="990"/>
              </w:tabs>
              <w:spacing w:line="240" w:lineRule="auto"/>
              <w:jc w:val="center"/>
              <w:rPr>
                <w:rFonts w:ascii="Century Gothic" w:eastAsia="Meiryo" w:hAnsi="Century Gothic" w:cs="Times New Roman"/>
                <w:color w:val="auto"/>
                <w:sz w:val="18"/>
                <w:lang w:eastAsia="ja-JP"/>
              </w:rPr>
            </w:pPr>
            <w:r>
              <w:rPr>
                <w:noProof/>
              </w:rPr>
              <w:drawing>
                <wp:inline distT="0" distB="0" distL="0" distR="0" wp14:anchorId="2E39E020" wp14:editId="5349A576">
                  <wp:extent cx="1395343" cy="2026920"/>
                  <wp:effectExtent l="0" t="0" r="0" b="0"/>
                  <wp:docPr id="19209305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1395343" cy="2026920"/>
                          </a:xfrm>
                          <a:prstGeom prst="rect">
                            <a:avLst/>
                          </a:prstGeom>
                        </pic:spPr>
                      </pic:pic>
                    </a:graphicData>
                  </a:graphic>
                </wp:inline>
              </w:drawing>
            </w:r>
          </w:p>
        </w:tc>
        <w:tc>
          <w:tcPr>
            <w:tcW w:w="720" w:type="dxa"/>
          </w:tcPr>
          <w:p w14:paraId="0515DE2F"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32F9678C" w14:textId="70881550" w:rsidR="00620A0B" w:rsidRPr="009B0B3B" w:rsidRDefault="00620A0B" w:rsidP="003A3C04">
            <w:pPr>
              <w:spacing w:line="240" w:lineRule="auto"/>
              <w:rPr>
                <w:rFonts w:ascii="Century Gothic" w:eastAsia="Meiryo" w:hAnsi="Century Gothic" w:cs="Times New Roman"/>
                <w:caps/>
                <w:color w:val="000000"/>
                <w:sz w:val="72"/>
                <w:szCs w:val="72"/>
                <w:lang w:eastAsia="ja-JP"/>
              </w:rPr>
            </w:pPr>
            <w:r w:rsidRPr="009B0B3B">
              <w:rPr>
                <w:rFonts w:ascii="Century Gothic" w:eastAsia="Meiryo" w:hAnsi="Century Gothic" w:cs="Times New Roman"/>
                <w:b/>
                <w:bCs/>
                <w:caps/>
                <w:color w:val="000000"/>
                <w:sz w:val="72"/>
                <w:szCs w:val="72"/>
                <w:lang w:eastAsia="ja-JP"/>
              </w:rPr>
              <w:t>Persona 3:</w:t>
            </w:r>
            <w:r w:rsidRPr="009B0B3B">
              <w:rPr>
                <w:rFonts w:ascii="Century Gothic" w:eastAsia="Meiryo" w:hAnsi="Century Gothic" w:cs="Times New Roman"/>
                <w:caps/>
                <w:color w:val="000000"/>
                <w:sz w:val="72"/>
                <w:szCs w:val="72"/>
                <w:lang w:eastAsia="ja-JP"/>
              </w:rPr>
              <w:t xml:space="preserve"> </w:t>
            </w:r>
            <w:r w:rsidR="009B0B3B" w:rsidRPr="009B0B3B">
              <w:rPr>
                <w:rFonts w:ascii="Century Gothic" w:eastAsia="Meiryo" w:hAnsi="Century Gothic" w:cs="Times New Roman"/>
                <w:caps/>
                <w:color w:val="000000"/>
                <w:sz w:val="72"/>
                <w:szCs w:val="72"/>
                <w:lang w:eastAsia="ja-JP"/>
              </w:rPr>
              <w:t>TREPIDATION TOURIST TREVOR</w:t>
            </w:r>
          </w:p>
          <w:p w14:paraId="250641B9" w14:textId="2204B737"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9B0B3B">
              <w:rPr>
                <w:rFonts w:ascii="Century Gothic" w:eastAsia="Meiryo" w:hAnsi="Century Gothic" w:cs="Times New Roman"/>
                <w:color w:val="000000"/>
                <w:sz w:val="32"/>
                <w:szCs w:val="28"/>
                <w:lang w:eastAsia="ja-JP"/>
              </w:rPr>
              <w:t>3</w:t>
            </w:r>
          </w:p>
        </w:tc>
      </w:tr>
      <w:tr w:rsidR="00620A0B" w:rsidRPr="00436E85" w14:paraId="635457FD" w14:textId="77777777" w:rsidTr="59313543">
        <w:tc>
          <w:tcPr>
            <w:tcW w:w="3600" w:type="dxa"/>
          </w:tcPr>
          <w:sdt>
            <w:sdtPr>
              <w:rPr>
                <w:rFonts w:ascii="Century Gothic" w:eastAsia="Meiryo" w:hAnsi="Century Gothic" w:cs="Times New Roman"/>
                <w:b/>
                <w:caps/>
                <w:color w:val="548AB7"/>
                <w:sz w:val="22"/>
                <w:szCs w:val="24"/>
                <w:lang w:eastAsia="ja-JP"/>
              </w:rPr>
              <w:id w:val="-1591695463"/>
              <w:placeholder>
                <w:docPart w:val="E73AD8AF178B42E7B78CB60433F7B184"/>
              </w:placeholder>
              <w:temporary/>
              <w:showingPlcHdr/>
              <w15:appearance w15:val="hidden"/>
            </w:sdtPr>
            <w:sdtEndPr/>
            <w:sdtContent>
              <w:p w14:paraId="2BBDE277"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2EA5C793" w14:textId="60524A98"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913D82">
              <w:rPr>
                <w:rFonts w:ascii="Century Gothic" w:eastAsia="Meiryo" w:hAnsi="Century Gothic" w:cs="Times New Roman"/>
                <w:i/>
                <w:iCs/>
                <w:color w:val="auto"/>
                <w:sz w:val="22"/>
                <w:szCs w:val="28"/>
                <w:lang w:eastAsia="ja-JP"/>
              </w:rPr>
              <w:t>Great way to pass the time</w:t>
            </w:r>
            <w:r w:rsidRPr="004B5BF5">
              <w:rPr>
                <w:rFonts w:ascii="Century Gothic" w:eastAsia="Meiryo" w:hAnsi="Century Gothic" w:cs="Times New Roman"/>
                <w:i/>
                <w:iCs/>
                <w:color w:val="auto"/>
                <w:sz w:val="22"/>
                <w:szCs w:val="28"/>
                <w:lang w:eastAsia="ja-JP"/>
              </w:rPr>
              <w:t>”</w:t>
            </w:r>
          </w:p>
          <w:p w14:paraId="28E60BCD"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2634B3D9" w14:textId="39518BD3" w:rsidR="001C555C" w:rsidRPr="004B5BF5" w:rsidRDefault="001C555C" w:rsidP="001C555C">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D3033E">
              <w:rPr>
                <w:rFonts w:ascii="Century Gothic" w:eastAsia="Meiryo" w:hAnsi="Century Gothic" w:cs="Times New Roman"/>
                <w:i/>
                <w:iCs/>
                <w:color w:val="auto"/>
                <w:sz w:val="22"/>
                <w:szCs w:val="28"/>
                <w:lang w:eastAsia="ja-JP"/>
              </w:rPr>
              <w:t>Casino</w:t>
            </w:r>
            <w:r w:rsidR="00A022C4">
              <w:rPr>
                <w:rFonts w:ascii="Century Gothic" w:eastAsia="Meiryo" w:hAnsi="Century Gothic" w:cs="Times New Roman"/>
                <w:i/>
                <w:iCs/>
                <w:color w:val="auto"/>
                <w:sz w:val="22"/>
                <w:szCs w:val="28"/>
                <w:lang w:eastAsia="ja-JP"/>
              </w:rPr>
              <w:t xml:space="preserve"> isn’t really the first thing that comes to mind when I think of entertainment”</w:t>
            </w:r>
          </w:p>
          <w:p w14:paraId="145FF4E6"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1800A121" w14:textId="77777777" w:rsidR="007F0183" w:rsidRDefault="001C555C" w:rsidP="007F0183">
            <w:pPr>
              <w:spacing w:line="240" w:lineRule="auto"/>
              <w:rPr>
                <w:rFonts w:ascii="Century Gothic" w:eastAsia="Meiryo" w:hAnsi="Century Gothic" w:cs="Times New Roman"/>
                <w:i/>
                <w:iCs/>
                <w:color w:val="auto"/>
                <w:sz w:val="22"/>
                <w:szCs w:val="28"/>
                <w:lang w:eastAsia="ja-JP"/>
              </w:rPr>
            </w:pPr>
            <w:r>
              <w:rPr>
                <w:rFonts w:ascii="Century Gothic" w:eastAsia="Meiryo" w:hAnsi="Century Gothic" w:cs="Times New Roman"/>
                <w:i/>
                <w:iCs/>
                <w:color w:val="auto"/>
                <w:sz w:val="22"/>
                <w:szCs w:val="28"/>
                <w:lang w:eastAsia="ja-JP"/>
              </w:rPr>
              <w:t>“I try to stop by whenever I get a chance</w:t>
            </w:r>
            <w:r w:rsidRPr="004B5BF5">
              <w:rPr>
                <w:rFonts w:ascii="Century Gothic" w:eastAsia="Meiryo" w:hAnsi="Century Gothic" w:cs="Times New Roman"/>
                <w:i/>
                <w:iCs/>
                <w:color w:val="auto"/>
                <w:sz w:val="22"/>
                <w:szCs w:val="28"/>
                <w:lang w:eastAsia="ja-JP"/>
              </w:rPr>
              <w:t>”</w:t>
            </w:r>
          </w:p>
          <w:p w14:paraId="7D2D433A" w14:textId="77777777" w:rsidR="007F0183" w:rsidRDefault="007F0183" w:rsidP="007F0183">
            <w:pPr>
              <w:spacing w:line="240" w:lineRule="auto"/>
              <w:rPr>
                <w:rFonts w:ascii="Century Gothic" w:eastAsia="Meiryo" w:hAnsi="Century Gothic" w:cs="Times New Roman"/>
                <w:i/>
                <w:iCs/>
                <w:color w:val="auto"/>
                <w:sz w:val="22"/>
                <w:szCs w:val="28"/>
                <w:lang w:eastAsia="ja-JP"/>
              </w:rPr>
            </w:pPr>
          </w:p>
          <w:p w14:paraId="1E1D47EB" w14:textId="6B32211D" w:rsidR="00620A0B" w:rsidRPr="007F0183" w:rsidRDefault="00620A0B" w:rsidP="007F0183">
            <w:pPr>
              <w:spacing w:line="240" w:lineRule="auto"/>
              <w:rPr>
                <w:rFonts w:ascii="Century Gothic" w:eastAsia="Meiryo" w:hAnsi="Century Gothic" w:cs="Times New Roman"/>
                <w:i/>
                <w:iCs/>
                <w:color w:val="auto"/>
                <w:sz w:val="22"/>
                <w:szCs w:val="28"/>
                <w:lang w:eastAsia="ja-JP"/>
              </w:rPr>
            </w:pPr>
            <w:r w:rsidRPr="00AA4CFF">
              <w:rPr>
                <w:rFonts w:ascii="Century Gothic" w:eastAsia="Meiryo" w:hAnsi="Century Gothic" w:cs="Times New Roman"/>
                <w:b/>
                <w:caps/>
                <w:color w:val="A4063E" w:themeColor="accent1"/>
                <w:sz w:val="22"/>
                <w:szCs w:val="24"/>
                <w:lang w:eastAsia="ja-JP"/>
              </w:rPr>
              <w:t>summary</w:t>
            </w:r>
          </w:p>
          <w:p w14:paraId="645CB76B" w14:textId="2F41ADFD" w:rsidR="00620A0B"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CASUAL PLAYERS</w:t>
            </w:r>
          </w:p>
          <w:p w14:paraId="53F574CA" w14:textId="4702AECB" w:rsidR="00620A0B" w:rsidRPr="004B5BF5"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spend</w:t>
            </w:r>
          </w:p>
          <w:p w14:paraId="0A8E38F6" w14:textId="5CD76D1F" w:rsidR="00620A0B" w:rsidRPr="0045384D"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frequenc</w:t>
            </w:r>
            <w:r w:rsidR="00620A0B">
              <w:rPr>
                <w:rFonts w:ascii="Century Gothic" w:eastAsia="Meiryo" w:hAnsi="Century Gothic" w:cs="Times New Roman"/>
                <w:bCs/>
                <w:caps/>
                <w:color w:val="auto"/>
                <w:sz w:val="22"/>
                <w:szCs w:val="24"/>
                <w:lang w:eastAsia="ja-JP"/>
              </w:rPr>
              <w:t>Y</w:t>
            </w:r>
          </w:p>
          <w:p w14:paraId="0D2BE51A" w14:textId="4F647247" w:rsidR="00620A0B" w:rsidRPr="004B5BF5"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FE</w:t>
            </w:r>
            <w:r w:rsidR="00620A0B" w:rsidRPr="004B5BF5">
              <w:rPr>
                <w:rFonts w:ascii="Century Gothic" w:eastAsia="Meiryo" w:hAnsi="Century Gothic" w:cs="Times New Roman"/>
                <w:bCs/>
                <w:caps/>
                <w:color w:val="auto"/>
                <w:sz w:val="22"/>
                <w:szCs w:val="24"/>
                <w:lang w:eastAsia="ja-JP"/>
              </w:rPr>
              <w:t>male dominate</w:t>
            </w:r>
          </w:p>
          <w:p w14:paraId="6800BE9B" w14:textId="7C1979C7" w:rsidR="00620A0B"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INTERESTED IN THAT OCCASIONAL THRILL </w:t>
            </w:r>
            <w:r w:rsidR="00620A0B" w:rsidRPr="004B5BF5">
              <w:rPr>
                <w:rFonts w:ascii="Century Gothic" w:eastAsia="Meiryo" w:hAnsi="Century Gothic" w:cs="Times New Roman"/>
                <w:bCs/>
                <w:caps/>
                <w:color w:val="auto"/>
                <w:sz w:val="22"/>
                <w:szCs w:val="24"/>
                <w:lang w:eastAsia="ja-JP"/>
              </w:rPr>
              <w:t xml:space="preserve"> </w:t>
            </w:r>
          </w:p>
          <w:p w14:paraId="7861B4FC" w14:textId="562E04D8" w:rsidR="00474EFD" w:rsidRPr="004B5BF5" w:rsidRDefault="00474EF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INTERESTED IN COMPS</w:t>
            </w:r>
          </w:p>
          <w:p w14:paraId="7F9D27EE" w14:textId="0E400545" w:rsidR="00620A0B" w:rsidRPr="001C555C" w:rsidRDefault="001C555C"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1C555C">
              <w:rPr>
                <w:rFonts w:ascii="Century Gothic" w:eastAsia="Meiryo" w:hAnsi="Century Gothic" w:cs="Times New Roman"/>
                <w:b/>
                <w:caps/>
                <w:color w:val="auto"/>
                <w:sz w:val="22"/>
                <w:szCs w:val="24"/>
                <w:lang w:eastAsia="ja-JP"/>
              </w:rPr>
              <w:t>LOST CAUSES</w:t>
            </w:r>
          </w:p>
          <w:p w14:paraId="07723EBF"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44DDD365" w14:textId="478D9873"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1C555C">
              <w:rPr>
                <w:rFonts w:ascii="Century Gothic" w:eastAsia="Meiryo" w:hAnsi="Century Gothic" w:cs="Times New Roman"/>
                <w:b/>
                <w:bCs/>
                <w:color w:val="auto"/>
                <w:sz w:val="22"/>
                <w:szCs w:val="28"/>
                <w:lang w:eastAsia="ja-JP"/>
              </w:rPr>
              <w:t>4,</w:t>
            </w:r>
            <w:r w:rsidRPr="0045384D">
              <w:rPr>
                <w:rFonts w:ascii="Century Gothic" w:eastAsia="Meiryo" w:hAnsi="Century Gothic" w:cs="Times New Roman"/>
                <w:b/>
                <w:bCs/>
                <w:color w:val="auto"/>
                <w:sz w:val="22"/>
                <w:szCs w:val="28"/>
                <w:lang w:eastAsia="ja-JP"/>
              </w:rPr>
              <w:t>5</w:t>
            </w:r>
            <w:r w:rsidR="001C555C">
              <w:rPr>
                <w:rFonts w:ascii="Century Gothic" w:eastAsia="Meiryo" w:hAnsi="Century Gothic" w:cs="Times New Roman"/>
                <w:b/>
                <w:bCs/>
                <w:color w:val="auto"/>
                <w:sz w:val="22"/>
                <w:szCs w:val="28"/>
                <w:lang w:eastAsia="ja-JP"/>
              </w:rPr>
              <w:t>00</w:t>
            </w:r>
            <w:r w:rsidRPr="0045384D">
              <w:rPr>
                <w:rFonts w:ascii="Century Gothic" w:eastAsia="Meiryo" w:hAnsi="Century Gothic" w:cs="Times New Roman"/>
                <w:b/>
                <w:bCs/>
                <w:color w:val="auto"/>
                <w:sz w:val="22"/>
                <w:szCs w:val="28"/>
                <w:lang w:eastAsia="ja-JP"/>
              </w:rPr>
              <w:t xml:space="preserve"> PLAYERS</w:t>
            </w:r>
          </w:p>
          <w:p w14:paraId="0D039167" w14:textId="6597DEA7" w:rsidR="00620A0B" w:rsidRPr="00AA4CFF" w:rsidRDefault="001C555C"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75</w:t>
            </w:r>
            <w:r w:rsidR="00620A0B" w:rsidRPr="00AA4CFF">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OF CLUSTER OVER THE AGE OF 51</w:t>
            </w:r>
          </w:p>
          <w:p w14:paraId="5CEDC960" w14:textId="09B8BEB2" w:rsidR="00620A0B" w:rsidRPr="00AA4CFF" w:rsidRDefault="00913D82"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w:t>
            </w:r>
            <w:r w:rsidR="007F0183">
              <w:rPr>
                <w:rFonts w:ascii="Century Gothic" w:eastAsia="Meiryo" w:hAnsi="Century Gothic" w:cs="Times New Roman"/>
                <w:color w:val="auto"/>
                <w:sz w:val="22"/>
                <w:szCs w:val="28"/>
                <w:lang w:eastAsia="ja-JP"/>
              </w:rPr>
              <w:t>ANY</w:t>
            </w:r>
            <w:r>
              <w:rPr>
                <w:rFonts w:ascii="Century Gothic" w:eastAsia="Meiryo" w:hAnsi="Century Gothic" w:cs="Times New Roman"/>
                <w:color w:val="auto"/>
                <w:sz w:val="22"/>
                <w:szCs w:val="28"/>
                <w:lang w:eastAsia="ja-JP"/>
              </w:rPr>
              <w:t xml:space="preserve"> LIVE </w:t>
            </w:r>
            <w:r w:rsidR="00A05683">
              <w:rPr>
                <w:rFonts w:ascii="Century Gothic" w:eastAsia="Meiryo" w:hAnsi="Century Gothic" w:cs="Times New Roman"/>
                <w:color w:val="auto"/>
                <w:sz w:val="22"/>
                <w:szCs w:val="28"/>
                <w:lang w:eastAsia="ja-JP"/>
              </w:rPr>
              <w:t>OUTSIDE GTA</w:t>
            </w:r>
            <w:r w:rsidR="00620A0B" w:rsidRPr="00AA4CFF">
              <w:rPr>
                <w:rFonts w:ascii="Century Gothic" w:eastAsia="Meiryo" w:hAnsi="Century Gothic" w:cs="Times New Roman"/>
                <w:color w:val="auto"/>
                <w:sz w:val="22"/>
                <w:szCs w:val="28"/>
                <w:lang w:eastAsia="ja-JP"/>
              </w:rPr>
              <w:t xml:space="preserve"> </w:t>
            </w:r>
          </w:p>
          <w:p w14:paraId="2A8031DA" w14:textId="77777777" w:rsidR="00A05683" w:rsidRDefault="00A05683" w:rsidP="00A05683">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MIX OF GOLD, SILVER AND REWARD PLAYERS</w:t>
            </w:r>
          </w:p>
          <w:p w14:paraId="79F5DC2F" w14:textId="0756A3D6" w:rsidR="00620A0B" w:rsidRPr="00AA4CFF" w:rsidRDefault="009F20C7" w:rsidP="00A05683">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SIXTH HIGHEST</w:t>
            </w:r>
            <w:r w:rsidR="00620A0B">
              <w:rPr>
                <w:rFonts w:ascii="Century Gothic" w:eastAsia="Meiryo" w:hAnsi="Century Gothic" w:cs="Times New Roman"/>
                <w:color w:val="auto"/>
                <w:sz w:val="22"/>
                <w:szCs w:val="28"/>
                <w:lang w:eastAsia="ja-JP"/>
              </w:rPr>
              <w:t xml:space="preserve"> NET COMP</w:t>
            </w:r>
          </w:p>
        </w:tc>
        <w:tc>
          <w:tcPr>
            <w:tcW w:w="720" w:type="dxa"/>
          </w:tcPr>
          <w:p w14:paraId="680CF16E"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5396FAA0"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47AF7A67" w14:textId="77777777" w:rsidTr="003A3C04">
              <w:tc>
                <w:tcPr>
                  <w:tcW w:w="2076" w:type="dxa"/>
                </w:tcPr>
                <w:p w14:paraId="6219BB04"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0288211" w14:textId="480F2D83"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3</w:t>
                  </w:r>
                </w:p>
              </w:tc>
              <w:tc>
                <w:tcPr>
                  <w:tcW w:w="2077" w:type="dxa"/>
                </w:tcPr>
                <w:p w14:paraId="7D127215"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42432344" w14:textId="77777777" w:rsidTr="003A3C04">
              <w:tc>
                <w:tcPr>
                  <w:tcW w:w="2076" w:type="dxa"/>
                </w:tcPr>
                <w:p w14:paraId="31F7951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02204F42" w14:textId="589A4EBE"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1C555C">
                    <w:rPr>
                      <w:rFonts w:ascii="Century Gothic" w:eastAsia="Meiryo" w:hAnsi="Century Gothic" w:cs="Times New Roman"/>
                      <w:color w:val="auto"/>
                      <w:sz w:val="18"/>
                      <w:lang w:eastAsia="ja-JP"/>
                    </w:rPr>
                    <w:t>425</w:t>
                  </w:r>
                </w:p>
              </w:tc>
              <w:tc>
                <w:tcPr>
                  <w:tcW w:w="2077" w:type="dxa"/>
                </w:tcPr>
                <w:p w14:paraId="2C8D42A9"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78A8125F" w14:textId="77777777" w:rsidTr="003A3C04">
              <w:tc>
                <w:tcPr>
                  <w:tcW w:w="2076" w:type="dxa"/>
                </w:tcPr>
                <w:p w14:paraId="24ACB854"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11283314" w14:textId="3C2D983C"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1C555C">
                    <w:rPr>
                      <w:rFonts w:ascii="Century Gothic" w:eastAsia="Meiryo" w:hAnsi="Century Gothic" w:cs="Times New Roman"/>
                      <w:color w:val="auto"/>
                      <w:sz w:val="18"/>
                      <w:lang w:eastAsia="ja-JP"/>
                    </w:rPr>
                    <w:t>4,156</w:t>
                  </w:r>
                </w:p>
              </w:tc>
              <w:tc>
                <w:tcPr>
                  <w:tcW w:w="2077" w:type="dxa"/>
                </w:tcPr>
                <w:p w14:paraId="4E3C4175"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23CDDD45" w14:textId="77777777" w:rsidTr="003A3C04">
              <w:tc>
                <w:tcPr>
                  <w:tcW w:w="2076" w:type="dxa"/>
                </w:tcPr>
                <w:p w14:paraId="62D5C3CA"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3DC51132" w14:textId="34F0C2BE"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r w:rsidR="001C555C">
                    <w:rPr>
                      <w:rFonts w:ascii="Century Gothic" w:eastAsia="Meiryo" w:hAnsi="Century Gothic" w:cs="Times New Roman"/>
                      <w:color w:val="auto"/>
                      <w:sz w:val="18"/>
                      <w:lang w:eastAsia="ja-JP"/>
                    </w:rPr>
                    <w:t>,923</w:t>
                  </w:r>
                </w:p>
              </w:tc>
              <w:tc>
                <w:tcPr>
                  <w:tcW w:w="2077" w:type="dxa"/>
                </w:tcPr>
                <w:p w14:paraId="4C318BD2"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28E89B6B" w14:textId="77777777" w:rsidTr="003A3C04">
              <w:tc>
                <w:tcPr>
                  <w:tcW w:w="2076" w:type="dxa"/>
                </w:tcPr>
                <w:p w14:paraId="2BAE5BB6"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5B011F12" w14:textId="5F6A1EF3"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1C555C">
                    <w:rPr>
                      <w:rFonts w:ascii="Century Gothic" w:eastAsia="Meiryo" w:hAnsi="Century Gothic" w:cs="Times New Roman"/>
                      <w:color w:val="auto"/>
                      <w:sz w:val="18"/>
                      <w:lang w:eastAsia="ja-JP"/>
                    </w:rPr>
                    <w:t>181</w:t>
                  </w:r>
                </w:p>
              </w:tc>
              <w:tc>
                <w:tcPr>
                  <w:tcW w:w="2077" w:type="dxa"/>
                </w:tcPr>
                <w:p w14:paraId="5511DA18"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7E9F2365"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3A1DDD7E" w14:textId="77777777" w:rsidR="00620A0B"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26C6F1BB"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39346D4C"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2B51D8B3"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0228C49B" w14:textId="77777777" w:rsidTr="003A3C04">
              <w:tc>
                <w:tcPr>
                  <w:tcW w:w="2076" w:type="dxa"/>
                </w:tcPr>
                <w:p w14:paraId="7DF30791"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6F763CE2" w14:textId="221BBF79"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3</w:t>
                  </w:r>
                </w:p>
              </w:tc>
              <w:tc>
                <w:tcPr>
                  <w:tcW w:w="2077" w:type="dxa"/>
                </w:tcPr>
                <w:p w14:paraId="260AAA02"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61CB2B41" w14:textId="77777777" w:rsidTr="003A3C04">
              <w:tc>
                <w:tcPr>
                  <w:tcW w:w="2076" w:type="dxa"/>
                </w:tcPr>
                <w:p w14:paraId="710B126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50CEA834" w14:textId="070E0339"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w:t>
                  </w:r>
                  <w:r w:rsidR="001C555C">
                    <w:rPr>
                      <w:rFonts w:ascii="Century Gothic" w:eastAsia="Meiryo" w:hAnsi="Century Gothic" w:cs="Times New Roman"/>
                      <w:color w:val="auto"/>
                      <w:sz w:val="18"/>
                      <w:lang w:eastAsia="ja-JP"/>
                    </w:rPr>
                    <w:t>0</w:t>
                  </w:r>
                </w:p>
              </w:tc>
              <w:tc>
                <w:tcPr>
                  <w:tcW w:w="2077" w:type="dxa"/>
                </w:tcPr>
                <w:p w14:paraId="2317C41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5BDBBCEF" w14:textId="77777777" w:rsidTr="003A3C04">
              <w:tc>
                <w:tcPr>
                  <w:tcW w:w="2076" w:type="dxa"/>
                </w:tcPr>
                <w:p w14:paraId="4A47489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2BB87284" w14:textId="0DE41886" w:rsidR="00620A0B" w:rsidRDefault="001C555C"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c>
                <w:tcPr>
                  <w:tcW w:w="2077" w:type="dxa"/>
                </w:tcPr>
                <w:p w14:paraId="5E0E0B7E"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2E66E850" w14:textId="77777777" w:rsidTr="003A3C04">
              <w:tc>
                <w:tcPr>
                  <w:tcW w:w="2076" w:type="dxa"/>
                </w:tcPr>
                <w:p w14:paraId="17EC06B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54C9CDC1" w14:textId="0B5AF8FC" w:rsidR="00620A0B" w:rsidRDefault="001C555C"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w:t>
                  </w:r>
                </w:p>
              </w:tc>
              <w:tc>
                <w:tcPr>
                  <w:tcW w:w="2077" w:type="dxa"/>
                </w:tcPr>
                <w:p w14:paraId="5CE73EF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6F846CE5" w14:textId="77777777" w:rsidTr="003A3C04">
              <w:tc>
                <w:tcPr>
                  <w:tcW w:w="2076" w:type="dxa"/>
                </w:tcPr>
                <w:p w14:paraId="3CEB1E74"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22FC165E" w14:textId="3088053C" w:rsidR="00620A0B" w:rsidRDefault="001C555C"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0.2</w:t>
                  </w:r>
                </w:p>
              </w:tc>
              <w:tc>
                <w:tcPr>
                  <w:tcW w:w="2077" w:type="dxa"/>
                </w:tcPr>
                <w:p w14:paraId="3BF2DFE7"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062B5BB6" w14:textId="77777777" w:rsidTr="003A3C04">
              <w:tc>
                <w:tcPr>
                  <w:tcW w:w="2076" w:type="dxa"/>
                </w:tcPr>
                <w:p w14:paraId="46526E1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6355A37F" w14:textId="29D0A7EF" w:rsidR="00620A0B" w:rsidRDefault="001C555C"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85</w:t>
                  </w:r>
                  <w:r w:rsidR="00620A0B">
                    <w:rPr>
                      <w:rFonts w:ascii="Century Gothic" w:eastAsia="Meiryo" w:hAnsi="Century Gothic" w:cs="Times New Roman"/>
                      <w:color w:val="auto"/>
                      <w:sz w:val="18"/>
                      <w:lang w:eastAsia="ja-JP"/>
                    </w:rPr>
                    <w:t>%</w:t>
                  </w:r>
                </w:p>
              </w:tc>
              <w:tc>
                <w:tcPr>
                  <w:tcW w:w="2077" w:type="dxa"/>
                </w:tcPr>
                <w:p w14:paraId="676E1BBF"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486A091E"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26EC9FFD"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5EC26973" w14:textId="2FA03593" w:rsidR="00620A0B" w:rsidRPr="00436E85" w:rsidRDefault="004E754F"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4B29661F" wp14:editId="4E3CB68E">
                  <wp:extent cx="1107432" cy="1416795"/>
                  <wp:effectExtent l="0" t="0" r="0" b="0"/>
                  <wp:docPr id="36295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1107432" cy="1416795"/>
                          </a:xfrm>
                          <a:prstGeom prst="rect">
                            <a:avLst/>
                          </a:prstGeom>
                        </pic:spPr>
                      </pic:pic>
                    </a:graphicData>
                  </a:graphic>
                </wp:inline>
              </w:drawing>
            </w:r>
            <w:r w:rsidRPr="59313543">
              <w:rPr>
                <w:noProof/>
              </w:rPr>
              <w:t xml:space="preserve"> </w:t>
            </w:r>
            <w:r>
              <w:rPr>
                <w:noProof/>
              </w:rPr>
              <w:drawing>
                <wp:inline distT="0" distB="0" distL="0" distR="0" wp14:anchorId="6ED824D0" wp14:editId="29D0B39A">
                  <wp:extent cx="1295400" cy="1364870"/>
                  <wp:effectExtent l="0" t="0" r="0" b="6985"/>
                  <wp:docPr id="6719410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5400" cy="1364870"/>
                          </a:xfrm>
                          <a:prstGeom prst="rect">
                            <a:avLst/>
                          </a:prstGeom>
                        </pic:spPr>
                      </pic:pic>
                    </a:graphicData>
                  </a:graphic>
                </wp:inline>
              </w:drawing>
            </w:r>
            <w:r w:rsidRPr="59313543">
              <w:rPr>
                <w:noProof/>
              </w:rPr>
              <w:t xml:space="preserve"> </w:t>
            </w:r>
            <w:r>
              <w:rPr>
                <w:noProof/>
              </w:rPr>
              <w:drawing>
                <wp:inline distT="0" distB="0" distL="0" distR="0" wp14:anchorId="2E75E2D3" wp14:editId="63D5B576">
                  <wp:extent cx="1325880" cy="1449440"/>
                  <wp:effectExtent l="0" t="0" r="7620" b="0"/>
                  <wp:docPr id="55725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1325880" cy="1449440"/>
                          </a:xfrm>
                          <a:prstGeom prst="rect">
                            <a:avLst/>
                          </a:prstGeom>
                        </pic:spPr>
                      </pic:pic>
                    </a:graphicData>
                  </a:graphic>
                </wp:inline>
              </w:drawing>
            </w:r>
          </w:p>
        </w:tc>
      </w:tr>
    </w:tbl>
    <w:p w14:paraId="35C05E60" w14:textId="77777777" w:rsidR="00620A0B" w:rsidRDefault="00620A0B" w:rsidP="00620A0B"/>
    <w:p w14:paraId="34D45368" w14:textId="0801188A" w:rsidR="00620A0B" w:rsidRDefault="00620A0B" w:rsidP="004B7E44"/>
    <w:p w14:paraId="2D1724C6" w14:textId="6BEA9412" w:rsidR="00620A0B" w:rsidRDefault="00620A0B" w:rsidP="004B7E44"/>
    <w:p w14:paraId="213F7612" w14:textId="1AA14A03" w:rsidR="00620A0B" w:rsidRDefault="00620A0B"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620A0B" w:rsidRPr="00436E85" w14:paraId="7D45BAC3" w14:textId="77777777" w:rsidTr="59313543">
        <w:trPr>
          <w:trHeight w:val="4410"/>
        </w:trPr>
        <w:tc>
          <w:tcPr>
            <w:tcW w:w="3600" w:type="dxa"/>
            <w:vAlign w:val="bottom"/>
          </w:tcPr>
          <w:p w14:paraId="351DBF7C" w14:textId="3E3A360E" w:rsidR="00620A0B" w:rsidRPr="00436E85" w:rsidRDefault="00A9511B" w:rsidP="003A3C04">
            <w:pPr>
              <w:tabs>
                <w:tab w:val="left" w:pos="990"/>
              </w:tabs>
              <w:spacing w:line="240" w:lineRule="auto"/>
              <w:jc w:val="center"/>
              <w:rPr>
                <w:rFonts w:ascii="Century Gothic" w:eastAsia="Meiryo" w:hAnsi="Century Gothic" w:cs="Times New Roman"/>
                <w:color w:val="auto"/>
                <w:sz w:val="18"/>
                <w:lang w:eastAsia="ja-JP"/>
              </w:rPr>
            </w:pPr>
            <w:r>
              <w:rPr>
                <w:noProof/>
              </w:rPr>
              <w:drawing>
                <wp:inline distT="0" distB="0" distL="0" distR="0" wp14:anchorId="5A387E57" wp14:editId="6156CA9C">
                  <wp:extent cx="2139950" cy="1901190"/>
                  <wp:effectExtent l="0" t="0" r="0" b="3810"/>
                  <wp:docPr id="150070514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6">
                            <a:extLst>
                              <a:ext uri="{28A0092B-C50C-407E-A947-70E740481C1C}">
                                <a14:useLocalDpi xmlns:a14="http://schemas.microsoft.com/office/drawing/2010/main" val="0"/>
                              </a:ext>
                            </a:extLst>
                          </a:blip>
                          <a:stretch>
                            <a:fillRect/>
                          </a:stretch>
                        </pic:blipFill>
                        <pic:spPr>
                          <a:xfrm>
                            <a:off x="0" y="0"/>
                            <a:ext cx="2139950" cy="1901190"/>
                          </a:xfrm>
                          <a:prstGeom prst="rect">
                            <a:avLst/>
                          </a:prstGeom>
                        </pic:spPr>
                      </pic:pic>
                    </a:graphicData>
                  </a:graphic>
                </wp:inline>
              </w:drawing>
            </w:r>
          </w:p>
        </w:tc>
        <w:tc>
          <w:tcPr>
            <w:tcW w:w="720" w:type="dxa"/>
          </w:tcPr>
          <w:p w14:paraId="5147C539"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4965F8FE" w14:textId="7C86C89A" w:rsidR="00620A0B" w:rsidRPr="00436E85" w:rsidRDefault="00620A0B"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 xml:space="preserve">ona </w:t>
            </w:r>
            <w:r>
              <w:rPr>
                <w:rFonts w:ascii="Century Gothic" w:eastAsia="Meiryo" w:hAnsi="Century Gothic" w:cs="Times New Roman"/>
                <w:b/>
                <w:bCs/>
                <w:caps/>
                <w:color w:val="000000"/>
                <w:sz w:val="96"/>
                <w:szCs w:val="76"/>
                <w:lang w:eastAsia="ja-JP"/>
              </w:rPr>
              <w:t>4</w:t>
            </w:r>
            <w:r w:rsidRPr="00FA3371">
              <w:rPr>
                <w:rFonts w:ascii="Century Gothic" w:eastAsia="Meiryo" w:hAnsi="Century Gothic" w:cs="Times New Roman"/>
                <w:b/>
                <w:bCs/>
                <w:caps/>
                <w:color w:val="000000"/>
                <w:sz w:val="96"/>
                <w:szCs w:val="76"/>
                <w:lang w:eastAsia="ja-JP"/>
              </w:rPr>
              <w:t>:</w:t>
            </w:r>
            <w:r>
              <w:rPr>
                <w:rFonts w:ascii="Century Gothic" w:eastAsia="Meiryo" w:hAnsi="Century Gothic" w:cs="Times New Roman"/>
                <w:caps/>
                <w:color w:val="000000"/>
                <w:sz w:val="96"/>
                <w:szCs w:val="76"/>
                <w:lang w:eastAsia="ja-JP"/>
              </w:rPr>
              <w:t xml:space="preserve"> </w:t>
            </w:r>
            <w:r w:rsidR="009B0B3B">
              <w:rPr>
                <w:rFonts w:ascii="Century Gothic" w:eastAsia="Meiryo" w:hAnsi="Century Gothic" w:cs="Times New Roman"/>
                <w:caps/>
                <w:color w:val="000000"/>
                <w:sz w:val="96"/>
                <w:szCs w:val="76"/>
                <w:lang w:eastAsia="ja-JP"/>
              </w:rPr>
              <w:t>FRUGAL DREAMERS</w:t>
            </w:r>
          </w:p>
          <w:p w14:paraId="680E0795" w14:textId="4FF762B1"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9B0B3B">
              <w:rPr>
                <w:rFonts w:ascii="Century Gothic" w:eastAsia="Meiryo" w:hAnsi="Century Gothic" w:cs="Times New Roman"/>
                <w:color w:val="000000"/>
                <w:sz w:val="32"/>
                <w:szCs w:val="28"/>
                <w:lang w:eastAsia="ja-JP"/>
              </w:rPr>
              <w:t>4</w:t>
            </w:r>
          </w:p>
        </w:tc>
      </w:tr>
      <w:tr w:rsidR="00620A0B" w:rsidRPr="00436E85" w14:paraId="21090A97" w14:textId="77777777" w:rsidTr="59313543">
        <w:tc>
          <w:tcPr>
            <w:tcW w:w="3600" w:type="dxa"/>
          </w:tcPr>
          <w:sdt>
            <w:sdtPr>
              <w:rPr>
                <w:rFonts w:ascii="Century Gothic" w:eastAsia="Meiryo" w:hAnsi="Century Gothic" w:cs="Times New Roman"/>
                <w:b/>
                <w:caps/>
                <w:color w:val="548AB7"/>
                <w:sz w:val="22"/>
                <w:szCs w:val="24"/>
                <w:lang w:eastAsia="ja-JP"/>
              </w:rPr>
              <w:id w:val="760037175"/>
              <w:placeholder>
                <w:docPart w:val="A5D41205555148F5BF4DDC7AE5B16662"/>
              </w:placeholder>
              <w:temporary/>
              <w:showingPlcHdr/>
              <w15:appearance w15:val="hidden"/>
            </w:sdtPr>
            <w:sdtEndPr/>
            <w:sdtContent>
              <w:p w14:paraId="771AD0A9"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5AC3CD1E" w14:textId="2E0FF8BC"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A9511B">
              <w:rPr>
                <w:rFonts w:ascii="Century Gothic" w:eastAsia="Meiryo" w:hAnsi="Century Gothic" w:cs="Times New Roman"/>
                <w:i/>
                <w:iCs/>
                <w:color w:val="auto"/>
                <w:sz w:val="22"/>
                <w:szCs w:val="28"/>
                <w:lang w:eastAsia="ja-JP"/>
              </w:rPr>
              <w:t xml:space="preserve">Just one more </w:t>
            </w:r>
            <w:proofErr w:type="spellStart"/>
            <w:proofErr w:type="gramStart"/>
            <w:r w:rsidR="00A9511B">
              <w:rPr>
                <w:rFonts w:ascii="Century Gothic" w:eastAsia="Meiryo" w:hAnsi="Century Gothic" w:cs="Times New Roman"/>
                <w:i/>
                <w:iCs/>
                <w:color w:val="auto"/>
                <w:sz w:val="22"/>
                <w:szCs w:val="28"/>
                <w:lang w:eastAsia="ja-JP"/>
              </w:rPr>
              <w:t>spin..</w:t>
            </w:r>
            <w:proofErr w:type="gramEnd"/>
            <w:r w:rsidR="00A9511B">
              <w:rPr>
                <w:rFonts w:ascii="Century Gothic" w:eastAsia="Meiryo" w:hAnsi="Century Gothic" w:cs="Times New Roman"/>
                <w:i/>
                <w:iCs/>
                <w:color w:val="auto"/>
                <w:sz w:val="22"/>
                <w:szCs w:val="28"/>
                <w:lang w:eastAsia="ja-JP"/>
              </w:rPr>
              <w:t>I</w:t>
            </w:r>
            <w:proofErr w:type="spellEnd"/>
            <w:r w:rsidR="00A9511B">
              <w:rPr>
                <w:rFonts w:ascii="Century Gothic" w:eastAsia="Meiryo" w:hAnsi="Century Gothic" w:cs="Times New Roman"/>
                <w:i/>
                <w:iCs/>
                <w:color w:val="auto"/>
                <w:sz w:val="22"/>
                <w:szCs w:val="28"/>
                <w:lang w:eastAsia="ja-JP"/>
              </w:rPr>
              <w:t xml:space="preserve"> know I can win”</w:t>
            </w:r>
          </w:p>
          <w:p w14:paraId="2F5AE6C9" w14:textId="77777777" w:rsidR="00A022C4" w:rsidRDefault="00A022C4" w:rsidP="00A022C4">
            <w:pPr>
              <w:spacing w:line="240" w:lineRule="auto"/>
              <w:rPr>
                <w:rFonts w:ascii="Century Gothic" w:eastAsia="Meiryo" w:hAnsi="Century Gothic" w:cs="Times New Roman"/>
                <w:i/>
                <w:iCs/>
                <w:color w:val="auto"/>
                <w:sz w:val="22"/>
                <w:szCs w:val="28"/>
                <w:lang w:eastAsia="ja-JP"/>
              </w:rPr>
            </w:pPr>
          </w:p>
          <w:p w14:paraId="1137BCC5" w14:textId="225198AD" w:rsidR="00A022C4" w:rsidRPr="004B5BF5" w:rsidRDefault="00A022C4" w:rsidP="00A022C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Pr>
                <w:rFonts w:ascii="Century Gothic" w:eastAsia="Meiryo" w:hAnsi="Century Gothic" w:cs="Times New Roman"/>
                <w:i/>
                <w:iCs/>
                <w:color w:val="auto"/>
                <w:sz w:val="22"/>
                <w:szCs w:val="28"/>
                <w:lang w:eastAsia="ja-JP"/>
              </w:rPr>
              <w:t>I do it for the chance to win that big jackpot</w:t>
            </w:r>
            <w:r w:rsidRPr="004B5BF5">
              <w:rPr>
                <w:rFonts w:ascii="Century Gothic" w:eastAsia="Meiryo" w:hAnsi="Century Gothic" w:cs="Times New Roman"/>
                <w:i/>
                <w:iCs/>
                <w:color w:val="auto"/>
                <w:sz w:val="22"/>
                <w:szCs w:val="28"/>
                <w:lang w:eastAsia="ja-JP"/>
              </w:rPr>
              <w:t xml:space="preserve">!” </w:t>
            </w:r>
          </w:p>
          <w:p w14:paraId="4A4FFDAD" w14:textId="5C06F026"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 xml:space="preserve"> </w:t>
            </w:r>
          </w:p>
          <w:p w14:paraId="79C3A2A5"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61439B1C" w14:textId="261421F0" w:rsidR="00620A0B" w:rsidRPr="00436E85" w:rsidRDefault="00A9511B" w:rsidP="003A3C04">
            <w:pPr>
              <w:spacing w:line="240" w:lineRule="auto"/>
              <w:rPr>
                <w:rFonts w:ascii="Century Gothic" w:eastAsia="Meiryo" w:hAnsi="Century Gothic" w:cs="Times New Roman"/>
                <w:i/>
                <w:iCs/>
                <w:color w:val="auto"/>
                <w:sz w:val="22"/>
                <w:szCs w:val="28"/>
                <w:lang w:eastAsia="ja-JP"/>
              </w:rPr>
            </w:pPr>
            <w:r>
              <w:rPr>
                <w:rFonts w:ascii="Century Gothic" w:eastAsia="Meiryo" w:hAnsi="Century Gothic" w:cs="Times New Roman"/>
                <w:i/>
                <w:iCs/>
                <w:color w:val="auto"/>
                <w:sz w:val="22"/>
                <w:szCs w:val="28"/>
                <w:lang w:eastAsia="ja-JP"/>
              </w:rPr>
              <w:t>“</w:t>
            </w:r>
            <w:r w:rsidR="00A022C4">
              <w:rPr>
                <w:rFonts w:ascii="Century Gothic" w:eastAsia="Meiryo" w:hAnsi="Century Gothic" w:cs="Times New Roman"/>
                <w:i/>
                <w:iCs/>
                <w:color w:val="auto"/>
                <w:sz w:val="22"/>
                <w:szCs w:val="28"/>
                <w:lang w:eastAsia="ja-JP"/>
              </w:rPr>
              <w:t>Imagine what I can do with my winnings</w:t>
            </w:r>
            <w:r w:rsidR="00620A0B" w:rsidRPr="004B5BF5">
              <w:rPr>
                <w:rFonts w:ascii="Century Gothic" w:eastAsia="Meiryo" w:hAnsi="Century Gothic" w:cs="Times New Roman"/>
                <w:i/>
                <w:iCs/>
                <w:color w:val="auto"/>
                <w:sz w:val="22"/>
                <w:szCs w:val="28"/>
                <w:lang w:eastAsia="ja-JP"/>
              </w:rPr>
              <w:t xml:space="preserve">” </w:t>
            </w:r>
          </w:p>
          <w:p w14:paraId="79A27515"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6872A6C1"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11742B55" w14:textId="4378F4E9" w:rsidR="00620A0B" w:rsidRDefault="00A022C4"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CASUAL PLAYERS</w:t>
            </w:r>
          </w:p>
          <w:p w14:paraId="30AF20F7" w14:textId="3CF8718B" w:rsidR="00620A0B" w:rsidRPr="004B5BF5" w:rsidRDefault="00A022C4"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spend</w:t>
            </w:r>
          </w:p>
          <w:p w14:paraId="49906957" w14:textId="46FAE81B" w:rsidR="00620A0B" w:rsidRPr="0045384D" w:rsidRDefault="00A022C4"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MEDIUM</w:t>
            </w:r>
            <w:r w:rsidR="00620A0B" w:rsidRPr="004B5BF5">
              <w:rPr>
                <w:rFonts w:ascii="Century Gothic" w:eastAsia="Meiryo" w:hAnsi="Century Gothic" w:cs="Times New Roman"/>
                <w:bCs/>
                <w:caps/>
                <w:color w:val="auto"/>
                <w:sz w:val="22"/>
                <w:szCs w:val="24"/>
                <w:lang w:eastAsia="ja-JP"/>
              </w:rPr>
              <w:t xml:space="preserve"> frequenc</w:t>
            </w:r>
            <w:r w:rsidR="00620A0B">
              <w:rPr>
                <w:rFonts w:ascii="Century Gothic" w:eastAsia="Meiryo" w:hAnsi="Century Gothic" w:cs="Times New Roman"/>
                <w:bCs/>
                <w:caps/>
                <w:color w:val="auto"/>
                <w:sz w:val="22"/>
                <w:szCs w:val="24"/>
                <w:lang w:eastAsia="ja-JP"/>
              </w:rPr>
              <w:t>Y</w:t>
            </w:r>
          </w:p>
          <w:p w14:paraId="4425FEA1" w14:textId="57F8FD3A" w:rsidR="00620A0B" w:rsidRPr="004B5BF5" w:rsidRDefault="00913D82"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FE</w:t>
            </w:r>
            <w:r w:rsidR="00620A0B" w:rsidRPr="004B5BF5">
              <w:rPr>
                <w:rFonts w:ascii="Century Gothic" w:eastAsia="Meiryo" w:hAnsi="Century Gothic" w:cs="Times New Roman"/>
                <w:bCs/>
                <w:caps/>
                <w:color w:val="auto"/>
                <w:sz w:val="22"/>
                <w:szCs w:val="24"/>
                <w:lang w:eastAsia="ja-JP"/>
              </w:rPr>
              <w:t>male dominate</w:t>
            </w:r>
          </w:p>
          <w:p w14:paraId="00A64008" w14:textId="085D3DD3"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intersted IN COMPS </w:t>
            </w:r>
            <w:r w:rsidRPr="004B5BF5">
              <w:rPr>
                <w:rFonts w:ascii="Century Gothic" w:eastAsia="Meiryo" w:hAnsi="Century Gothic" w:cs="Times New Roman"/>
                <w:bCs/>
                <w:caps/>
                <w:color w:val="auto"/>
                <w:sz w:val="22"/>
                <w:szCs w:val="24"/>
                <w:lang w:eastAsia="ja-JP"/>
              </w:rPr>
              <w:t xml:space="preserve"> </w:t>
            </w:r>
          </w:p>
          <w:p w14:paraId="04F328B5" w14:textId="60F0D7A3" w:rsidR="00620A0B" w:rsidRPr="00913D82" w:rsidRDefault="00A022C4"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913D82">
              <w:rPr>
                <w:rFonts w:ascii="Century Gothic" w:eastAsia="Meiryo" w:hAnsi="Century Gothic" w:cs="Times New Roman"/>
                <w:b/>
                <w:caps/>
                <w:color w:val="auto"/>
                <w:sz w:val="22"/>
                <w:szCs w:val="24"/>
                <w:lang w:eastAsia="ja-JP"/>
              </w:rPr>
              <w:t>PERSUADABLE</w:t>
            </w:r>
            <w:r w:rsidR="00620A0B" w:rsidRPr="00913D82">
              <w:rPr>
                <w:rFonts w:ascii="Century Gothic" w:eastAsia="Meiryo" w:hAnsi="Century Gothic" w:cs="Times New Roman"/>
                <w:b/>
                <w:caps/>
                <w:color w:val="auto"/>
                <w:sz w:val="22"/>
                <w:szCs w:val="24"/>
                <w:lang w:eastAsia="ja-JP"/>
              </w:rPr>
              <w:t xml:space="preserve"> </w:t>
            </w:r>
          </w:p>
          <w:p w14:paraId="23B8E7EE"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07A64FFC" w14:textId="2C6D4254"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A022C4">
              <w:rPr>
                <w:rFonts w:ascii="Century Gothic" w:eastAsia="Meiryo" w:hAnsi="Century Gothic" w:cs="Times New Roman"/>
                <w:b/>
                <w:bCs/>
                <w:color w:val="auto"/>
                <w:sz w:val="22"/>
                <w:szCs w:val="28"/>
                <w:lang w:eastAsia="ja-JP"/>
              </w:rPr>
              <w:t>4,880</w:t>
            </w:r>
            <w:r w:rsidRPr="0045384D">
              <w:rPr>
                <w:rFonts w:ascii="Century Gothic" w:eastAsia="Meiryo" w:hAnsi="Century Gothic" w:cs="Times New Roman"/>
                <w:b/>
                <w:bCs/>
                <w:color w:val="auto"/>
                <w:sz w:val="22"/>
                <w:szCs w:val="28"/>
                <w:lang w:eastAsia="ja-JP"/>
              </w:rPr>
              <w:t xml:space="preserve"> PLAYERS</w:t>
            </w:r>
          </w:p>
          <w:p w14:paraId="125724B5" w14:textId="07580E46" w:rsidR="00620A0B" w:rsidRPr="00AA4CFF" w:rsidRDefault="00A022C4"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76</w:t>
            </w:r>
            <w:r w:rsidR="00620A0B" w:rsidRPr="00AA4CFF">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OF CLUSTER OVER THE AGE OF 51</w:t>
            </w:r>
          </w:p>
          <w:p w14:paraId="3427E309" w14:textId="3A3E967F" w:rsidR="00620A0B" w:rsidRPr="00AA4CFF" w:rsidRDefault="007F0183"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MAJORITY</w:t>
            </w:r>
            <w:r w:rsidR="00474EFD">
              <w:rPr>
                <w:rFonts w:ascii="Century Gothic" w:eastAsia="Meiryo" w:hAnsi="Century Gothic" w:cs="Times New Roman"/>
                <w:color w:val="auto"/>
                <w:sz w:val="22"/>
                <w:szCs w:val="28"/>
                <w:lang w:eastAsia="ja-JP"/>
              </w:rPr>
              <w:t xml:space="preserve"> LIVE </w:t>
            </w:r>
            <w:r>
              <w:rPr>
                <w:rFonts w:ascii="Century Gothic" w:eastAsia="Meiryo" w:hAnsi="Century Gothic" w:cs="Times New Roman"/>
                <w:color w:val="auto"/>
                <w:sz w:val="22"/>
                <w:szCs w:val="28"/>
                <w:lang w:eastAsia="ja-JP"/>
              </w:rPr>
              <w:t>WITHIN</w:t>
            </w:r>
            <w:r w:rsidR="00474EFD">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GTA</w:t>
            </w:r>
            <w:r w:rsidR="00620A0B" w:rsidRPr="00AA4CFF">
              <w:rPr>
                <w:rFonts w:ascii="Century Gothic" w:eastAsia="Meiryo" w:hAnsi="Century Gothic" w:cs="Times New Roman"/>
                <w:color w:val="auto"/>
                <w:sz w:val="22"/>
                <w:szCs w:val="28"/>
                <w:lang w:eastAsia="ja-JP"/>
              </w:rPr>
              <w:t xml:space="preserve"> </w:t>
            </w:r>
          </w:p>
          <w:p w14:paraId="793D9B58" w14:textId="4248E62E" w:rsidR="00620A0B" w:rsidRDefault="00474EF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MIX OF</w:t>
            </w:r>
            <w:r w:rsidR="00620A0B">
              <w:rPr>
                <w:rFonts w:ascii="Century Gothic" w:eastAsia="Meiryo" w:hAnsi="Century Gothic" w:cs="Times New Roman"/>
                <w:color w:val="auto"/>
                <w:sz w:val="22"/>
                <w:szCs w:val="28"/>
                <w:lang w:eastAsia="ja-JP"/>
              </w:rPr>
              <w:t xml:space="preserve"> GOLD</w:t>
            </w:r>
            <w:r>
              <w:rPr>
                <w:rFonts w:ascii="Century Gothic" w:eastAsia="Meiryo" w:hAnsi="Century Gothic" w:cs="Times New Roman"/>
                <w:color w:val="auto"/>
                <w:sz w:val="22"/>
                <w:szCs w:val="28"/>
                <w:lang w:eastAsia="ja-JP"/>
              </w:rPr>
              <w:t>, SILVER AND REWARD</w:t>
            </w:r>
            <w:r w:rsidR="00620A0B">
              <w:rPr>
                <w:rFonts w:ascii="Century Gothic" w:eastAsia="Meiryo" w:hAnsi="Century Gothic" w:cs="Times New Roman"/>
                <w:color w:val="auto"/>
                <w:sz w:val="22"/>
                <w:szCs w:val="28"/>
                <w:lang w:eastAsia="ja-JP"/>
              </w:rPr>
              <w:t xml:space="preserve"> PLAYERS</w:t>
            </w:r>
          </w:p>
          <w:p w14:paraId="4B7D7F52" w14:textId="71D6947A" w:rsidR="00620A0B" w:rsidRPr="00AA4CFF" w:rsidRDefault="009F20C7"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FIFTH HIGHEST</w:t>
            </w:r>
            <w:r w:rsidR="00474EFD">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NET COMP</w:t>
            </w:r>
          </w:p>
        </w:tc>
        <w:tc>
          <w:tcPr>
            <w:tcW w:w="720" w:type="dxa"/>
          </w:tcPr>
          <w:p w14:paraId="288A4C79"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5CA49612"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62D3F6D5" w14:textId="77777777" w:rsidTr="003A3C04">
              <w:tc>
                <w:tcPr>
                  <w:tcW w:w="2076" w:type="dxa"/>
                </w:tcPr>
                <w:p w14:paraId="311E21C2"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6C01D48F" w14:textId="5B9AA439"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4</w:t>
                  </w:r>
                </w:p>
              </w:tc>
              <w:tc>
                <w:tcPr>
                  <w:tcW w:w="2077" w:type="dxa"/>
                </w:tcPr>
                <w:p w14:paraId="1D445DEC"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61D96D9C" w14:textId="77777777" w:rsidTr="003A3C04">
              <w:tc>
                <w:tcPr>
                  <w:tcW w:w="2076" w:type="dxa"/>
                </w:tcPr>
                <w:p w14:paraId="78B129E2"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3FA0C182" w14:textId="496C620B"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74EFD">
                    <w:rPr>
                      <w:rFonts w:ascii="Century Gothic" w:eastAsia="Meiryo" w:hAnsi="Century Gothic" w:cs="Times New Roman"/>
                      <w:color w:val="auto"/>
                      <w:sz w:val="18"/>
                      <w:lang w:eastAsia="ja-JP"/>
                    </w:rPr>
                    <w:t>404</w:t>
                  </w:r>
                </w:p>
              </w:tc>
              <w:tc>
                <w:tcPr>
                  <w:tcW w:w="2077" w:type="dxa"/>
                </w:tcPr>
                <w:p w14:paraId="152C5C31"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5F2FBA10" w14:textId="77777777" w:rsidTr="003A3C04">
              <w:tc>
                <w:tcPr>
                  <w:tcW w:w="2076" w:type="dxa"/>
                </w:tcPr>
                <w:p w14:paraId="6D4EE125"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062042BA" w14:textId="680C5A4C"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74EFD">
                    <w:rPr>
                      <w:rFonts w:ascii="Century Gothic" w:eastAsia="Meiryo" w:hAnsi="Century Gothic" w:cs="Times New Roman"/>
                      <w:color w:val="auto"/>
                      <w:sz w:val="18"/>
                      <w:lang w:eastAsia="ja-JP"/>
                    </w:rPr>
                    <w:t>9,306</w:t>
                  </w:r>
                </w:p>
              </w:tc>
              <w:tc>
                <w:tcPr>
                  <w:tcW w:w="2077" w:type="dxa"/>
                </w:tcPr>
                <w:p w14:paraId="1EAC9DD5"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3E51E43B" w14:textId="77777777" w:rsidTr="003A3C04">
              <w:tc>
                <w:tcPr>
                  <w:tcW w:w="2076" w:type="dxa"/>
                </w:tcPr>
                <w:p w14:paraId="4501CECE"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71678A40" w14:textId="7EA3A64E"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74EFD">
                    <w:rPr>
                      <w:rFonts w:ascii="Century Gothic" w:eastAsia="Meiryo" w:hAnsi="Century Gothic" w:cs="Times New Roman"/>
                      <w:color w:val="auto"/>
                      <w:sz w:val="18"/>
                      <w:lang w:eastAsia="ja-JP"/>
                    </w:rPr>
                    <w:t>9,329</w:t>
                  </w:r>
                </w:p>
              </w:tc>
              <w:tc>
                <w:tcPr>
                  <w:tcW w:w="2077" w:type="dxa"/>
                </w:tcPr>
                <w:p w14:paraId="2C2FBC27"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07961566" w14:textId="77777777" w:rsidTr="003A3C04">
              <w:tc>
                <w:tcPr>
                  <w:tcW w:w="2076" w:type="dxa"/>
                </w:tcPr>
                <w:p w14:paraId="66AD90E2"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2B9C2C0F" w14:textId="5AD196DF"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74EFD">
                    <w:rPr>
                      <w:rFonts w:ascii="Century Gothic" w:eastAsia="Meiryo" w:hAnsi="Century Gothic" w:cs="Times New Roman"/>
                      <w:color w:val="auto"/>
                      <w:sz w:val="18"/>
                      <w:lang w:eastAsia="ja-JP"/>
                    </w:rPr>
                    <w:t>466</w:t>
                  </w:r>
                </w:p>
              </w:tc>
              <w:tc>
                <w:tcPr>
                  <w:tcW w:w="2077" w:type="dxa"/>
                </w:tcPr>
                <w:p w14:paraId="2152FBE4"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23BFAD0B"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0B5E4150" w14:textId="77777777" w:rsidR="00620A0B"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39FC4406"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1DCA693B"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7933C81C"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7423D0FE" w14:textId="77777777" w:rsidTr="003A3C04">
              <w:tc>
                <w:tcPr>
                  <w:tcW w:w="2076" w:type="dxa"/>
                </w:tcPr>
                <w:p w14:paraId="5290C58B"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6F74A94" w14:textId="138E356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4</w:t>
                  </w:r>
                </w:p>
              </w:tc>
              <w:tc>
                <w:tcPr>
                  <w:tcW w:w="2077" w:type="dxa"/>
                </w:tcPr>
                <w:p w14:paraId="27F4C484"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37D18298" w14:textId="77777777" w:rsidTr="003A3C04">
              <w:tc>
                <w:tcPr>
                  <w:tcW w:w="2076" w:type="dxa"/>
                </w:tcPr>
                <w:p w14:paraId="1D15A6B2"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62A8CF68" w14:textId="1054D79E" w:rsidR="00620A0B" w:rsidRDefault="00474EF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27</w:t>
                  </w:r>
                </w:p>
              </w:tc>
              <w:tc>
                <w:tcPr>
                  <w:tcW w:w="2077" w:type="dxa"/>
                </w:tcPr>
                <w:p w14:paraId="0129B35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648FD79C" w14:textId="77777777" w:rsidTr="003A3C04">
              <w:tc>
                <w:tcPr>
                  <w:tcW w:w="2076" w:type="dxa"/>
                </w:tcPr>
                <w:p w14:paraId="7B8BDC54"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3F908963" w14:textId="156E5FC1" w:rsidR="00620A0B" w:rsidRDefault="00474EF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13</w:t>
                  </w:r>
                </w:p>
              </w:tc>
              <w:tc>
                <w:tcPr>
                  <w:tcW w:w="2077" w:type="dxa"/>
                </w:tcPr>
                <w:p w14:paraId="26F37302"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1EF41A0A" w14:textId="77777777" w:rsidTr="003A3C04">
              <w:tc>
                <w:tcPr>
                  <w:tcW w:w="2076" w:type="dxa"/>
                </w:tcPr>
                <w:p w14:paraId="7D4F6B3D"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6AD1EEC1" w14:textId="59774C5E" w:rsidR="00620A0B" w:rsidRDefault="00474EF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w:t>
                  </w:r>
                </w:p>
              </w:tc>
              <w:tc>
                <w:tcPr>
                  <w:tcW w:w="2077" w:type="dxa"/>
                </w:tcPr>
                <w:p w14:paraId="12C15C0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67B85938" w14:textId="77777777" w:rsidTr="003A3C04">
              <w:tc>
                <w:tcPr>
                  <w:tcW w:w="2076" w:type="dxa"/>
                </w:tcPr>
                <w:p w14:paraId="1597AC88"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76C2880A" w14:textId="554F762A" w:rsidR="00620A0B" w:rsidRDefault="00474EF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w:t>
                  </w:r>
                </w:p>
              </w:tc>
              <w:tc>
                <w:tcPr>
                  <w:tcW w:w="2077" w:type="dxa"/>
                </w:tcPr>
                <w:p w14:paraId="1FE9CF09"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7C643C16" w14:textId="77777777" w:rsidTr="003A3C04">
              <w:tc>
                <w:tcPr>
                  <w:tcW w:w="2076" w:type="dxa"/>
                </w:tcPr>
                <w:p w14:paraId="2643A817"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0C943FAB" w14:textId="2A277073" w:rsidR="00620A0B" w:rsidRDefault="00474EF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30</w:t>
                  </w:r>
                  <w:r w:rsidR="00620A0B">
                    <w:rPr>
                      <w:rFonts w:ascii="Century Gothic" w:eastAsia="Meiryo" w:hAnsi="Century Gothic" w:cs="Times New Roman"/>
                      <w:color w:val="auto"/>
                      <w:sz w:val="18"/>
                      <w:lang w:eastAsia="ja-JP"/>
                    </w:rPr>
                    <w:t>%</w:t>
                  </w:r>
                </w:p>
              </w:tc>
              <w:tc>
                <w:tcPr>
                  <w:tcW w:w="2077" w:type="dxa"/>
                </w:tcPr>
                <w:p w14:paraId="2E5B374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2C621905"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4A66A690"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5F10C2AB" w14:textId="384FAAC1" w:rsidR="00620A0B" w:rsidRPr="00436E85" w:rsidRDefault="00913D82"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154ABCAC" wp14:editId="751A004F">
                  <wp:extent cx="1029335" cy="1455907"/>
                  <wp:effectExtent l="0" t="0" r="0" b="0"/>
                  <wp:docPr id="3187715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1029335" cy="1455907"/>
                          </a:xfrm>
                          <a:prstGeom prst="rect">
                            <a:avLst/>
                          </a:prstGeom>
                        </pic:spPr>
                      </pic:pic>
                    </a:graphicData>
                  </a:graphic>
                </wp:inline>
              </w:drawing>
            </w:r>
            <w:r>
              <w:rPr>
                <w:noProof/>
              </w:rPr>
              <w:drawing>
                <wp:inline distT="0" distB="0" distL="0" distR="0" wp14:anchorId="3044A653" wp14:editId="331E1187">
                  <wp:extent cx="1226820" cy="1379656"/>
                  <wp:effectExtent l="0" t="0" r="0" b="0"/>
                  <wp:docPr id="310241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26820" cy="1379656"/>
                          </a:xfrm>
                          <a:prstGeom prst="rect">
                            <a:avLst/>
                          </a:prstGeom>
                        </pic:spPr>
                      </pic:pic>
                    </a:graphicData>
                  </a:graphic>
                </wp:inline>
              </w:drawing>
            </w:r>
            <w:r>
              <w:rPr>
                <w:noProof/>
              </w:rPr>
              <w:drawing>
                <wp:inline distT="0" distB="0" distL="0" distR="0" wp14:anchorId="6356852E" wp14:editId="4F37F7D6">
                  <wp:extent cx="1249705" cy="1393190"/>
                  <wp:effectExtent l="0" t="0" r="7620" b="0"/>
                  <wp:docPr id="738863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1249705" cy="1393190"/>
                          </a:xfrm>
                          <a:prstGeom prst="rect">
                            <a:avLst/>
                          </a:prstGeom>
                        </pic:spPr>
                      </pic:pic>
                    </a:graphicData>
                  </a:graphic>
                </wp:inline>
              </w:drawing>
            </w:r>
          </w:p>
        </w:tc>
      </w:tr>
    </w:tbl>
    <w:p w14:paraId="72E80EFB" w14:textId="77777777" w:rsidR="00620A0B" w:rsidRDefault="00620A0B" w:rsidP="00620A0B"/>
    <w:p w14:paraId="38A114C8" w14:textId="59C45F21" w:rsidR="00620A0B" w:rsidRDefault="00620A0B" w:rsidP="004B7E44"/>
    <w:p w14:paraId="5D824AA1" w14:textId="6A75F3ED" w:rsidR="00620A0B" w:rsidRDefault="00620A0B" w:rsidP="004B7E44"/>
    <w:p w14:paraId="4A1BCB73" w14:textId="2758DA63" w:rsidR="00620A0B" w:rsidRDefault="00620A0B"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620A0B" w:rsidRPr="00436E85" w14:paraId="0132A9F8" w14:textId="77777777" w:rsidTr="59313543">
        <w:trPr>
          <w:trHeight w:val="4410"/>
        </w:trPr>
        <w:tc>
          <w:tcPr>
            <w:tcW w:w="3600" w:type="dxa"/>
            <w:vAlign w:val="bottom"/>
          </w:tcPr>
          <w:p w14:paraId="2E863D1B" w14:textId="524F8325" w:rsidR="00620A0B" w:rsidRPr="00436E85" w:rsidRDefault="006338C3" w:rsidP="003A3C04">
            <w:pPr>
              <w:tabs>
                <w:tab w:val="left" w:pos="990"/>
              </w:tabs>
              <w:spacing w:line="240" w:lineRule="auto"/>
              <w:jc w:val="center"/>
              <w:rPr>
                <w:rFonts w:ascii="Century Gothic" w:eastAsia="Meiryo" w:hAnsi="Century Gothic" w:cs="Times New Roman"/>
                <w:color w:val="auto"/>
                <w:sz w:val="18"/>
                <w:lang w:eastAsia="ja-JP"/>
              </w:rPr>
            </w:pPr>
            <w:r>
              <w:rPr>
                <w:noProof/>
              </w:rPr>
              <w:drawing>
                <wp:inline distT="0" distB="0" distL="0" distR="0" wp14:anchorId="4443B9D0" wp14:editId="32DFB662">
                  <wp:extent cx="2591716" cy="1646555"/>
                  <wp:effectExtent l="0" t="0" r="0" b="0"/>
                  <wp:docPr id="644663297" name="Picture 30" descr="People Restaurant clipart - Restaurant, Food, Hotel, transpar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1716" cy="1646555"/>
                          </a:xfrm>
                          <a:prstGeom prst="rect">
                            <a:avLst/>
                          </a:prstGeom>
                        </pic:spPr>
                      </pic:pic>
                    </a:graphicData>
                  </a:graphic>
                </wp:inline>
              </w:drawing>
            </w:r>
          </w:p>
        </w:tc>
        <w:tc>
          <w:tcPr>
            <w:tcW w:w="720" w:type="dxa"/>
          </w:tcPr>
          <w:p w14:paraId="6EE2F312"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1393F792" w14:textId="068CAE12" w:rsidR="00620A0B" w:rsidRPr="00436E85" w:rsidRDefault="00620A0B"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 xml:space="preserve">ona </w:t>
            </w:r>
            <w:r>
              <w:rPr>
                <w:rFonts w:ascii="Century Gothic" w:eastAsia="Meiryo" w:hAnsi="Century Gothic" w:cs="Times New Roman"/>
                <w:b/>
                <w:bCs/>
                <w:caps/>
                <w:color w:val="000000"/>
                <w:sz w:val="96"/>
                <w:szCs w:val="76"/>
                <w:lang w:eastAsia="ja-JP"/>
              </w:rPr>
              <w:t>5</w:t>
            </w:r>
            <w:r w:rsidRPr="00FA3371">
              <w:rPr>
                <w:rFonts w:ascii="Century Gothic" w:eastAsia="Meiryo" w:hAnsi="Century Gothic" w:cs="Times New Roman"/>
                <w:b/>
                <w:bCs/>
                <w:caps/>
                <w:color w:val="000000"/>
                <w:sz w:val="96"/>
                <w:szCs w:val="76"/>
                <w:lang w:eastAsia="ja-JP"/>
              </w:rPr>
              <w:t>:</w:t>
            </w:r>
            <w:r>
              <w:rPr>
                <w:rFonts w:ascii="Century Gothic" w:eastAsia="Meiryo" w:hAnsi="Century Gothic" w:cs="Times New Roman"/>
                <w:caps/>
                <w:color w:val="000000"/>
                <w:sz w:val="96"/>
                <w:szCs w:val="76"/>
                <w:lang w:eastAsia="ja-JP"/>
              </w:rPr>
              <w:t xml:space="preserve"> </w:t>
            </w:r>
            <w:r w:rsidR="009B0B3B">
              <w:rPr>
                <w:rFonts w:ascii="Century Gothic" w:eastAsia="Meiryo" w:hAnsi="Century Gothic" w:cs="Times New Roman"/>
                <w:caps/>
                <w:color w:val="000000"/>
                <w:sz w:val="96"/>
                <w:szCs w:val="76"/>
                <w:lang w:eastAsia="ja-JP"/>
              </w:rPr>
              <w:t>BUFFET LOVERS</w:t>
            </w:r>
          </w:p>
          <w:p w14:paraId="2E8D6399" w14:textId="096F7141"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9B0B3B">
              <w:rPr>
                <w:rFonts w:ascii="Century Gothic" w:eastAsia="Meiryo" w:hAnsi="Century Gothic" w:cs="Times New Roman"/>
                <w:color w:val="000000"/>
                <w:sz w:val="32"/>
                <w:szCs w:val="28"/>
                <w:lang w:eastAsia="ja-JP"/>
              </w:rPr>
              <w:t>5</w:t>
            </w:r>
          </w:p>
        </w:tc>
      </w:tr>
      <w:tr w:rsidR="00620A0B" w:rsidRPr="00436E85" w14:paraId="55015796" w14:textId="77777777" w:rsidTr="59313543">
        <w:tc>
          <w:tcPr>
            <w:tcW w:w="3600" w:type="dxa"/>
          </w:tcPr>
          <w:sdt>
            <w:sdtPr>
              <w:rPr>
                <w:rFonts w:ascii="Century Gothic" w:eastAsia="Meiryo" w:hAnsi="Century Gothic" w:cs="Times New Roman"/>
                <w:b/>
                <w:caps/>
                <w:color w:val="548AB7"/>
                <w:sz w:val="22"/>
                <w:szCs w:val="24"/>
                <w:lang w:eastAsia="ja-JP"/>
              </w:rPr>
              <w:id w:val="1698122341"/>
              <w:placeholder>
                <w:docPart w:val="F335968FE37B4E7DBC5E35AB372E5559"/>
              </w:placeholder>
              <w:temporary/>
              <w:showingPlcHdr/>
              <w15:appearance w15:val="hidden"/>
            </w:sdtPr>
            <w:sdtEndPr/>
            <w:sdtContent>
              <w:p w14:paraId="0FAF4A37"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52BEDF85" w14:textId="60D8F9B3"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6338C3">
              <w:rPr>
                <w:rFonts w:ascii="Century Gothic" w:eastAsia="Meiryo" w:hAnsi="Century Gothic" w:cs="Times New Roman"/>
                <w:i/>
                <w:iCs/>
                <w:color w:val="auto"/>
                <w:sz w:val="22"/>
                <w:szCs w:val="28"/>
                <w:lang w:eastAsia="ja-JP"/>
              </w:rPr>
              <w:t>Love the buffet!</w:t>
            </w:r>
            <w:r w:rsidRPr="004B5BF5">
              <w:rPr>
                <w:rFonts w:ascii="Century Gothic" w:eastAsia="Meiryo" w:hAnsi="Century Gothic" w:cs="Times New Roman"/>
                <w:i/>
                <w:iCs/>
                <w:color w:val="auto"/>
                <w:sz w:val="22"/>
                <w:szCs w:val="28"/>
                <w:lang w:eastAsia="ja-JP"/>
              </w:rPr>
              <w:t>”</w:t>
            </w:r>
          </w:p>
          <w:p w14:paraId="7F91D7DA"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1912C953" w14:textId="2DA2FD37"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6338C3">
              <w:rPr>
                <w:rFonts w:ascii="Century Gothic" w:eastAsia="Meiryo" w:hAnsi="Century Gothic" w:cs="Times New Roman"/>
                <w:i/>
                <w:iCs/>
                <w:color w:val="auto"/>
                <w:sz w:val="22"/>
                <w:szCs w:val="28"/>
                <w:lang w:eastAsia="ja-JP"/>
              </w:rPr>
              <w:t>I come for the restaurant, stay for the games”</w:t>
            </w:r>
          </w:p>
          <w:p w14:paraId="00C223D6"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32E58270" w14:textId="1E198646" w:rsidR="00620A0B" w:rsidRPr="00436E8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6338C3">
              <w:rPr>
                <w:rFonts w:ascii="Century Gothic" w:eastAsia="Meiryo" w:hAnsi="Century Gothic" w:cs="Times New Roman"/>
                <w:i/>
                <w:iCs/>
                <w:color w:val="auto"/>
                <w:sz w:val="22"/>
                <w:szCs w:val="28"/>
                <w:lang w:eastAsia="ja-JP"/>
              </w:rPr>
              <w:t>More of a foody than a hardcore player</w:t>
            </w:r>
            <w:r w:rsidRPr="004B5BF5">
              <w:rPr>
                <w:rFonts w:ascii="Century Gothic" w:eastAsia="Meiryo" w:hAnsi="Century Gothic" w:cs="Times New Roman"/>
                <w:i/>
                <w:iCs/>
                <w:color w:val="auto"/>
                <w:sz w:val="22"/>
                <w:szCs w:val="28"/>
                <w:lang w:eastAsia="ja-JP"/>
              </w:rPr>
              <w:t xml:space="preserve">” </w:t>
            </w:r>
          </w:p>
          <w:p w14:paraId="29C9D749"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3F54CD45"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3353A5AC" w14:textId="01214BAC" w:rsidR="00620A0B" w:rsidRDefault="006338C3"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foodies</w:t>
            </w:r>
          </w:p>
          <w:p w14:paraId="2B07924D" w14:textId="35C24A83" w:rsidR="00620A0B" w:rsidRPr="004B5BF5" w:rsidRDefault="006338C3"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spend</w:t>
            </w:r>
          </w:p>
          <w:p w14:paraId="5C844D24" w14:textId="5C68E74A" w:rsidR="00620A0B" w:rsidRPr="0045384D" w:rsidRDefault="006338C3"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frequenc</w:t>
            </w:r>
            <w:r w:rsidR="00620A0B">
              <w:rPr>
                <w:rFonts w:ascii="Century Gothic" w:eastAsia="Meiryo" w:hAnsi="Century Gothic" w:cs="Times New Roman"/>
                <w:bCs/>
                <w:caps/>
                <w:color w:val="auto"/>
                <w:sz w:val="22"/>
                <w:szCs w:val="24"/>
                <w:lang w:eastAsia="ja-JP"/>
              </w:rPr>
              <w:t>Y</w:t>
            </w:r>
          </w:p>
          <w:p w14:paraId="5A904E9E" w14:textId="5DDCF942" w:rsidR="00620A0B" w:rsidRPr="004B5BF5" w:rsidRDefault="006338C3"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FE</w:t>
            </w:r>
            <w:r w:rsidR="00620A0B" w:rsidRPr="004B5BF5">
              <w:rPr>
                <w:rFonts w:ascii="Century Gothic" w:eastAsia="Meiryo" w:hAnsi="Century Gothic" w:cs="Times New Roman"/>
                <w:bCs/>
                <w:caps/>
                <w:color w:val="auto"/>
                <w:sz w:val="22"/>
                <w:szCs w:val="24"/>
                <w:lang w:eastAsia="ja-JP"/>
              </w:rPr>
              <w:t>male dominate</w:t>
            </w:r>
          </w:p>
          <w:p w14:paraId="6D24FCDB" w14:textId="6FD0FFBC"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intersted IN COMPS </w:t>
            </w:r>
            <w:r w:rsidRPr="004B5BF5">
              <w:rPr>
                <w:rFonts w:ascii="Century Gothic" w:eastAsia="Meiryo" w:hAnsi="Century Gothic" w:cs="Times New Roman"/>
                <w:bCs/>
                <w:caps/>
                <w:color w:val="auto"/>
                <w:sz w:val="22"/>
                <w:szCs w:val="24"/>
                <w:lang w:eastAsia="ja-JP"/>
              </w:rPr>
              <w:t xml:space="preserve"> </w:t>
            </w:r>
          </w:p>
          <w:p w14:paraId="3F054842" w14:textId="77777777" w:rsidR="00620A0B" w:rsidRPr="006338C3"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6338C3">
              <w:rPr>
                <w:rFonts w:ascii="Century Gothic" w:eastAsia="Meiryo" w:hAnsi="Century Gothic" w:cs="Times New Roman"/>
                <w:b/>
                <w:caps/>
                <w:color w:val="auto"/>
                <w:sz w:val="22"/>
                <w:szCs w:val="24"/>
                <w:lang w:eastAsia="ja-JP"/>
              </w:rPr>
              <w:t xml:space="preserve">sure things </w:t>
            </w:r>
          </w:p>
          <w:p w14:paraId="48B1D8A1" w14:textId="77777777" w:rsidR="00620A0B" w:rsidRDefault="00620A0B" w:rsidP="003A3C04">
            <w:pPr>
              <w:spacing w:line="240" w:lineRule="auto"/>
              <w:rPr>
                <w:rFonts w:ascii="Century Gothic" w:eastAsia="Meiryo" w:hAnsi="Century Gothic" w:cs="Times New Roman"/>
                <w:color w:val="auto"/>
                <w:sz w:val="18"/>
                <w:lang w:eastAsia="ja-JP"/>
              </w:rPr>
            </w:pPr>
          </w:p>
          <w:p w14:paraId="69D06B5B"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7BB37E36" w14:textId="655EB61C"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6338C3">
              <w:rPr>
                <w:rFonts w:ascii="Century Gothic" w:eastAsia="Meiryo" w:hAnsi="Century Gothic" w:cs="Times New Roman"/>
                <w:b/>
                <w:bCs/>
                <w:color w:val="auto"/>
                <w:sz w:val="22"/>
                <w:szCs w:val="28"/>
                <w:lang w:eastAsia="ja-JP"/>
              </w:rPr>
              <w:t>1,339</w:t>
            </w:r>
            <w:r w:rsidRPr="0045384D">
              <w:rPr>
                <w:rFonts w:ascii="Century Gothic" w:eastAsia="Meiryo" w:hAnsi="Century Gothic" w:cs="Times New Roman"/>
                <w:b/>
                <w:bCs/>
                <w:color w:val="auto"/>
                <w:sz w:val="22"/>
                <w:szCs w:val="28"/>
                <w:lang w:eastAsia="ja-JP"/>
              </w:rPr>
              <w:t xml:space="preserve"> PLAYERS</w:t>
            </w:r>
          </w:p>
          <w:p w14:paraId="2FFDDCFF" w14:textId="71DD08FD" w:rsidR="00620A0B" w:rsidRPr="00AA4CFF" w:rsidRDefault="006338C3"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77</w:t>
            </w:r>
            <w:r w:rsidR="00620A0B" w:rsidRPr="00AA4CFF">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OF CLUSTER OVER THE AGE OF 51</w:t>
            </w:r>
          </w:p>
          <w:p w14:paraId="3913F462" w14:textId="29D4E8E3" w:rsidR="00620A0B" w:rsidRPr="00AA4CFF" w:rsidRDefault="006338C3"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MAJORITY</w:t>
            </w:r>
            <w:r w:rsidR="00620A0B">
              <w:rPr>
                <w:rFonts w:ascii="Century Gothic" w:eastAsia="Meiryo" w:hAnsi="Century Gothic" w:cs="Times New Roman"/>
                <w:color w:val="auto"/>
                <w:sz w:val="22"/>
                <w:szCs w:val="28"/>
                <w:lang w:eastAsia="ja-JP"/>
              </w:rPr>
              <w:t xml:space="preserve"> </w:t>
            </w:r>
            <w:r>
              <w:rPr>
                <w:rFonts w:ascii="Century Gothic" w:eastAsia="Meiryo" w:hAnsi="Century Gothic" w:cs="Times New Roman"/>
                <w:color w:val="auto"/>
                <w:sz w:val="22"/>
                <w:szCs w:val="28"/>
                <w:lang w:eastAsia="ja-JP"/>
              </w:rPr>
              <w:t xml:space="preserve">LIVE </w:t>
            </w:r>
            <w:r w:rsidR="00620A0B">
              <w:rPr>
                <w:rFonts w:ascii="Century Gothic" w:eastAsia="Meiryo" w:hAnsi="Century Gothic" w:cs="Times New Roman"/>
                <w:color w:val="auto"/>
                <w:sz w:val="22"/>
                <w:szCs w:val="28"/>
                <w:lang w:eastAsia="ja-JP"/>
              </w:rPr>
              <w:t>WITHIN GTA</w:t>
            </w:r>
            <w:r w:rsidR="00620A0B" w:rsidRPr="00AA4CFF">
              <w:rPr>
                <w:rFonts w:ascii="Century Gothic" w:eastAsia="Meiryo" w:hAnsi="Century Gothic" w:cs="Times New Roman"/>
                <w:color w:val="auto"/>
                <w:sz w:val="22"/>
                <w:szCs w:val="28"/>
                <w:lang w:eastAsia="ja-JP"/>
              </w:rPr>
              <w:t xml:space="preserve"> </w:t>
            </w:r>
          </w:p>
          <w:p w14:paraId="4D9333F5" w14:textId="70BD4D0D" w:rsidR="00620A0B" w:rsidRDefault="006338C3"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MIX OF</w:t>
            </w:r>
            <w:r w:rsidR="00620A0B">
              <w:rPr>
                <w:rFonts w:ascii="Century Gothic" w:eastAsia="Meiryo" w:hAnsi="Century Gothic" w:cs="Times New Roman"/>
                <w:color w:val="auto"/>
                <w:sz w:val="22"/>
                <w:szCs w:val="28"/>
                <w:lang w:eastAsia="ja-JP"/>
              </w:rPr>
              <w:t xml:space="preserve"> GOLD</w:t>
            </w:r>
            <w:r>
              <w:rPr>
                <w:rFonts w:ascii="Century Gothic" w:eastAsia="Meiryo" w:hAnsi="Century Gothic" w:cs="Times New Roman"/>
                <w:color w:val="auto"/>
                <w:sz w:val="22"/>
                <w:szCs w:val="28"/>
                <w:lang w:eastAsia="ja-JP"/>
              </w:rPr>
              <w:t>, SILVER AND REWARD</w:t>
            </w:r>
            <w:r w:rsidR="00620A0B">
              <w:rPr>
                <w:rFonts w:ascii="Century Gothic" w:eastAsia="Meiryo" w:hAnsi="Century Gothic" w:cs="Times New Roman"/>
                <w:color w:val="auto"/>
                <w:sz w:val="22"/>
                <w:szCs w:val="28"/>
                <w:lang w:eastAsia="ja-JP"/>
              </w:rPr>
              <w:t xml:space="preserve"> PLAYERS</w:t>
            </w:r>
          </w:p>
          <w:p w14:paraId="233D2E79" w14:textId="7D850C4C" w:rsidR="00620A0B" w:rsidRPr="00AA4CFF" w:rsidRDefault="006338C3"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LOWEST</w:t>
            </w:r>
            <w:r w:rsidR="00620A0B">
              <w:rPr>
                <w:rFonts w:ascii="Century Gothic" w:eastAsia="Meiryo" w:hAnsi="Century Gothic" w:cs="Times New Roman"/>
                <w:color w:val="auto"/>
                <w:sz w:val="22"/>
                <w:szCs w:val="28"/>
                <w:lang w:eastAsia="ja-JP"/>
              </w:rPr>
              <w:t xml:space="preserve"> NET COMP</w:t>
            </w:r>
          </w:p>
        </w:tc>
        <w:tc>
          <w:tcPr>
            <w:tcW w:w="720" w:type="dxa"/>
          </w:tcPr>
          <w:p w14:paraId="7D2CA415"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349FA873"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792E9B00" w14:textId="77777777" w:rsidTr="003A3C04">
              <w:tc>
                <w:tcPr>
                  <w:tcW w:w="2076" w:type="dxa"/>
                </w:tcPr>
                <w:p w14:paraId="6C0E1020"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728D9F59" w14:textId="431E1EB8"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5</w:t>
                  </w:r>
                </w:p>
              </w:tc>
              <w:tc>
                <w:tcPr>
                  <w:tcW w:w="2077" w:type="dxa"/>
                </w:tcPr>
                <w:p w14:paraId="3E26FFC2"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5C30F82C" w14:textId="77777777" w:rsidTr="003A3C04">
              <w:tc>
                <w:tcPr>
                  <w:tcW w:w="2076" w:type="dxa"/>
                </w:tcPr>
                <w:p w14:paraId="0BFD53E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10896791" w14:textId="7AEDC2A4"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6338C3">
                    <w:rPr>
                      <w:rFonts w:ascii="Century Gothic" w:eastAsia="Meiryo" w:hAnsi="Century Gothic" w:cs="Times New Roman"/>
                      <w:color w:val="auto"/>
                      <w:sz w:val="18"/>
                      <w:lang w:eastAsia="ja-JP"/>
                    </w:rPr>
                    <w:t>369</w:t>
                  </w:r>
                </w:p>
              </w:tc>
              <w:tc>
                <w:tcPr>
                  <w:tcW w:w="2077" w:type="dxa"/>
                </w:tcPr>
                <w:p w14:paraId="0256EF8F"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1C9EC392" w14:textId="77777777" w:rsidTr="003A3C04">
              <w:tc>
                <w:tcPr>
                  <w:tcW w:w="2076" w:type="dxa"/>
                </w:tcPr>
                <w:p w14:paraId="5DAD84CE"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64CCB4FD" w14:textId="20CFA64D"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6338C3">
                    <w:rPr>
                      <w:rFonts w:ascii="Century Gothic" w:eastAsia="Meiryo" w:hAnsi="Century Gothic" w:cs="Times New Roman"/>
                      <w:color w:val="auto"/>
                      <w:sz w:val="18"/>
                      <w:lang w:eastAsia="ja-JP"/>
                    </w:rPr>
                    <w:t>2,608</w:t>
                  </w:r>
                </w:p>
              </w:tc>
              <w:tc>
                <w:tcPr>
                  <w:tcW w:w="2077" w:type="dxa"/>
                </w:tcPr>
                <w:p w14:paraId="1C484C2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3FFCC649" w14:textId="77777777" w:rsidTr="003A3C04">
              <w:tc>
                <w:tcPr>
                  <w:tcW w:w="2076" w:type="dxa"/>
                </w:tcPr>
                <w:p w14:paraId="11C1897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48C444E5" w14:textId="28B3C80E"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6338C3">
                    <w:rPr>
                      <w:rFonts w:ascii="Century Gothic" w:eastAsia="Meiryo" w:hAnsi="Century Gothic" w:cs="Times New Roman"/>
                      <w:color w:val="auto"/>
                      <w:sz w:val="18"/>
                      <w:lang w:eastAsia="ja-JP"/>
                    </w:rPr>
                    <w:t>2,751</w:t>
                  </w:r>
                </w:p>
              </w:tc>
              <w:tc>
                <w:tcPr>
                  <w:tcW w:w="2077" w:type="dxa"/>
                </w:tcPr>
                <w:p w14:paraId="2C93DFC8"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2D79EC7A" w14:textId="77777777" w:rsidTr="003A3C04">
              <w:tc>
                <w:tcPr>
                  <w:tcW w:w="2076" w:type="dxa"/>
                </w:tcPr>
                <w:p w14:paraId="5F4FB50F"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0FE1F8CA" w14:textId="12743DB1"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6338C3">
                    <w:rPr>
                      <w:rFonts w:ascii="Century Gothic" w:eastAsia="Meiryo" w:hAnsi="Century Gothic" w:cs="Times New Roman"/>
                      <w:color w:val="auto"/>
                      <w:sz w:val="18"/>
                      <w:lang w:eastAsia="ja-JP"/>
                    </w:rPr>
                    <w:t>145</w:t>
                  </w:r>
                </w:p>
              </w:tc>
              <w:tc>
                <w:tcPr>
                  <w:tcW w:w="2077" w:type="dxa"/>
                </w:tcPr>
                <w:p w14:paraId="6B1205E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3971D192"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5E81B24B" w14:textId="77777777" w:rsidR="00620A0B"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30A1C26F"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48ACF856"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2EBFD72E"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5864462C" w14:textId="77777777" w:rsidTr="003A3C04">
              <w:tc>
                <w:tcPr>
                  <w:tcW w:w="2076" w:type="dxa"/>
                </w:tcPr>
                <w:p w14:paraId="10AED4AF"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E21F04E" w14:textId="4AAC899B"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5</w:t>
                  </w:r>
                </w:p>
              </w:tc>
              <w:tc>
                <w:tcPr>
                  <w:tcW w:w="2077" w:type="dxa"/>
                </w:tcPr>
                <w:p w14:paraId="170C92B1"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79EFA0F8" w14:textId="77777777" w:rsidTr="003A3C04">
              <w:tc>
                <w:tcPr>
                  <w:tcW w:w="2076" w:type="dxa"/>
                </w:tcPr>
                <w:p w14:paraId="19E4F6D4"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7FDDEB9E" w14:textId="5CD3977E"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w:t>
                  </w:r>
                  <w:r w:rsidR="006338C3">
                    <w:rPr>
                      <w:rFonts w:ascii="Century Gothic" w:eastAsia="Meiryo" w:hAnsi="Century Gothic" w:cs="Times New Roman"/>
                      <w:color w:val="auto"/>
                      <w:sz w:val="18"/>
                      <w:lang w:eastAsia="ja-JP"/>
                    </w:rPr>
                    <w:t>1</w:t>
                  </w:r>
                </w:p>
              </w:tc>
              <w:tc>
                <w:tcPr>
                  <w:tcW w:w="2077" w:type="dxa"/>
                </w:tcPr>
                <w:p w14:paraId="7FA50CF9"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44AAA025" w14:textId="77777777" w:rsidTr="003A3C04">
              <w:tc>
                <w:tcPr>
                  <w:tcW w:w="2076" w:type="dxa"/>
                </w:tcPr>
                <w:p w14:paraId="78FF3550"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71AD3B91" w14:textId="491818E4" w:rsidR="00620A0B" w:rsidRDefault="006338C3"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c>
                <w:tcPr>
                  <w:tcW w:w="2077" w:type="dxa"/>
                </w:tcPr>
                <w:p w14:paraId="1DD30D1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11C5719B" w14:textId="77777777" w:rsidTr="003A3C04">
              <w:tc>
                <w:tcPr>
                  <w:tcW w:w="2076" w:type="dxa"/>
                </w:tcPr>
                <w:p w14:paraId="60CE956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7045F105" w14:textId="7F75EBBD" w:rsidR="00620A0B" w:rsidRDefault="006338C3"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7</w:t>
                  </w:r>
                </w:p>
              </w:tc>
              <w:tc>
                <w:tcPr>
                  <w:tcW w:w="2077" w:type="dxa"/>
                </w:tcPr>
                <w:p w14:paraId="463C48E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3C2C8EC8" w14:textId="77777777" w:rsidTr="003A3C04">
              <w:tc>
                <w:tcPr>
                  <w:tcW w:w="2076" w:type="dxa"/>
                </w:tcPr>
                <w:p w14:paraId="5EA3F6D0"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5340698B" w14:textId="74779B0B" w:rsidR="00620A0B" w:rsidRDefault="006338C3"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c>
                <w:tcPr>
                  <w:tcW w:w="2077" w:type="dxa"/>
                </w:tcPr>
                <w:p w14:paraId="691DED7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4308F9F8" w14:textId="77777777" w:rsidTr="003A3C04">
              <w:tc>
                <w:tcPr>
                  <w:tcW w:w="2076" w:type="dxa"/>
                </w:tcPr>
                <w:p w14:paraId="146E553E"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67C8E30B" w14:textId="1029CE60" w:rsidR="00620A0B" w:rsidRDefault="006338C3"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27</w:t>
                  </w:r>
                  <w:r w:rsidR="00620A0B">
                    <w:rPr>
                      <w:rFonts w:ascii="Century Gothic" w:eastAsia="Meiryo" w:hAnsi="Century Gothic" w:cs="Times New Roman"/>
                      <w:color w:val="auto"/>
                      <w:sz w:val="18"/>
                      <w:lang w:eastAsia="ja-JP"/>
                    </w:rPr>
                    <w:t>%</w:t>
                  </w:r>
                </w:p>
              </w:tc>
              <w:tc>
                <w:tcPr>
                  <w:tcW w:w="2077" w:type="dxa"/>
                </w:tcPr>
                <w:p w14:paraId="20BB0DB1"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4A6A818D"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72F8CB9F"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4DA884F4" w14:textId="50D62E31" w:rsidR="00620A0B" w:rsidRPr="00436E85" w:rsidRDefault="00A7785A"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33768E89" wp14:editId="29CAB61A">
                  <wp:extent cx="1043940" cy="1396269"/>
                  <wp:effectExtent l="0" t="0" r="3810" b="0"/>
                  <wp:docPr id="12638776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1043940" cy="1396269"/>
                          </a:xfrm>
                          <a:prstGeom prst="rect">
                            <a:avLst/>
                          </a:prstGeom>
                        </pic:spPr>
                      </pic:pic>
                    </a:graphicData>
                  </a:graphic>
                </wp:inline>
              </w:drawing>
            </w:r>
            <w:r w:rsidRPr="59313543">
              <w:rPr>
                <w:noProof/>
              </w:rPr>
              <w:t xml:space="preserve"> </w:t>
            </w:r>
            <w:r>
              <w:rPr>
                <w:noProof/>
              </w:rPr>
              <w:drawing>
                <wp:inline distT="0" distB="0" distL="0" distR="0" wp14:anchorId="52DA8E17" wp14:editId="2B206AC8">
                  <wp:extent cx="1386840" cy="1391067"/>
                  <wp:effectExtent l="0" t="0" r="3810" b="0"/>
                  <wp:docPr id="14619767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2">
                            <a:extLst>
                              <a:ext uri="{28A0092B-C50C-407E-A947-70E740481C1C}">
                                <a14:useLocalDpi xmlns:a14="http://schemas.microsoft.com/office/drawing/2010/main" val="0"/>
                              </a:ext>
                            </a:extLst>
                          </a:blip>
                          <a:stretch>
                            <a:fillRect/>
                          </a:stretch>
                        </pic:blipFill>
                        <pic:spPr>
                          <a:xfrm>
                            <a:off x="0" y="0"/>
                            <a:ext cx="1386840" cy="1391067"/>
                          </a:xfrm>
                          <a:prstGeom prst="rect">
                            <a:avLst/>
                          </a:prstGeom>
                        </pic:spPr>
                      </pic:pic>
                    </a:graphicData>
                  </a:graphic>
                </wp:inline>
              </w:drawing>
            </w:r>
            <w:r w:rsidRPr="59313543">
              <w:rPr>
                <w:noProof/>
              </w:rPr>
              <w:t xml:space="preserve"> </w:t>
            </w:r>
            <w:r>
              <w:rPr>
                <w:noProof/>
              </w:rPr>
              <w:drawing>
                <wp:inline distT="0" distB="0" distL="0" distR="0" wp14:anchorId="3AEEB4FD" wp14:editId="64901A61">
                  <wp:extent cx="1272540" cy="1396132"/>
                  <wp:effectExtent l="0" t="0" r="3810" b="0"/>
                  <wp:docPr id="1486347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1272540" cy="1396132"/>
                          </a:xfrm>
                          <a:prstGeom prst="rect">
                            <a:avLst/>
                          </a:prstGeom>
                        </pic:spPr>
                      </pic:pic>
                    </a:graphicData>
                  </a:graphic>
                </wp:inline>
              </w:drawing>
            </w:r>
          </w:p>
        </w:tc>
      </w:tr>
    </w:tbl>
    <w:p w14:paraId="2F89F241" w14:textId="77777777" w:rsidR="00620A0B" w:rsidRDefault="00620A0B" w:rsidP="00620A0B"/>
    <w:p w14:paraId="16BED91D" w14:textId="5168DE32" w:rsidR="00620A0B" w:rsidRDefault="00620A0B" w:rsidP="004B7E44"/>
    <w:p w14:paraId="3F210B1E" w14:textId="71B44766" w:rsidR="00620A0B" w:rsidRDefault="00620A0B" w:rsidP="004B7E44"/>
    <w:p w14:paraId="2C241B87" w14:textId="0040CD1C" w:rsidR="00620A0B" w:rsidRDefault="00620A0B" w:rsidP="004B7E44"/>
    <w:tbl>
      <w:tblPr>
        <w:tblpPr w:leftFromText="180" w:rightFromText="180" w:horzAnchor="margin" w:tblpY="-408"/>
        <w:tblW w:w="10790" w:type="dxa"/>
        <w:tblLayout w:type="fixed"/>
        <w:tblLook w:val="04A0" w:firstRow="1" w:lastRow="0" w:firstColumn="1" w:lastColumn="0" w:noHBand="0" w:noVBand="1"/>
      </w:tblPr>
      <w:tblGrid>
        <w:gridCol w:w="3600"/>
        <w:gridCol w:w="720"/>
        <w:gridCol w:w="6470"/>
      </w:tblGrid>
      <w:tr w:rsidR="00620A0B" w:rsidRPr="00436E85" w14:paraId="4D14110E" w14:textId="77777777" w:rsidTr="59313543">
        <w:trPr>
          <w:trHeight w:val="4410"/>
        </w:trPr>
        <w:tc>
          <w:tcPr>
            <w:tcW w:w="3600" w:type="dxa"/>
            <w:vAlign w:val="bottom"/>
          </w:tcPr>
          <w:p w14:paraId="31666F34" w14:textId="60206C87" w:rsidR="00620A0B" w:rsidRPr="00436E85" w:rsidRDefault="00B56F1B" w:rsidP="003A3C04">
            <w:pPr>
              <w:tabs>
                <w:tab w:val="left" w:pos="990"/>
              </w:tabs>
              <w:spacing w:line="240" w:lineRule="auto"/>
              <w:jc w:val="center"/>
              <w:rPr>
                <w:rFonts w:ascii="Century Gothic" w:eastAsia="Meiryo" w:hAnsi="Century Gothic" w:cs="Times New Roman"/>
                <w:color w:val="auto"/>
                <w:sz w:val="18"/>
                <w:lang w:eastAsia="ja-JP"/>
              </w:rPr>
            </w:pPr>
            <w:r>
              <w:rPr>
                <w:noProof/>
              </w:rPr>
              <w:lastRenderedPageBreak/>
              <w:drawing>
                <wp:inline distT="0" distB="0" distL="0" distR="0" wp14:anchorId="56F054ED" wp14:editId="09673CE4">
                  <wp:extent cx="2148840" cy="2260600"/>
                  <wp:effectExtent l="0" t="0" r="3810" b="6350"/>
                  <wp:docPr id="19776322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2148840" cy="2260600"/>
                          </a:xfrm>
                          <a:prstGeom prst="rect">
                            <a:avLst/>
                          </a:prstGeom>
                        </pic:spPr>
                      </pic:pic>
                    </a:graphicData>
                  </a:graphic>
                </wp:inline>
              </w:drawing>
            </w:r>
          </w:p>
        </w:tc>
        <w:tc>
          <w:tcPr>
            <w:tcW w:w="720" w:type="dxa"/>
          </w:tcPr>
          <w:p w14:paraId="41C4DCAE"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3852E14B" w14:textId="78504996" w:rsidR="00620A0B" w:rsidRPr="00436E85" w:rsidRDefault="00620A0B"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 xml:space="preserve">ona </w:t>
            </w:r>
            <w:r>
              <w:rPr>
                <w:rFonts w:ascii="Century Gothic" w:eastAsia="Meiryo" w:hAnsi="Century Gothic" w:cs="Times New Roman"/>
                <w:b/>
                <w:bCs/>
                <w:caps/>
                <w:color w:val="000000"/>
                <w:sz w:val="96"/>
                <w:szCs w:val="76"/>
                <w:lang w:eastAsia="ja-JP"/>
              </w:rPr>
              <w:t>6</w:t>
            </w:r>
            <w:r w:rsidRPr="00FA3371">
              <w:rPr>
                <w:rFonts w:ascii="Century Gothic" w:eastAsia="Meiryo" w:hAnsi="Century Gothic" w:cs="Times New Roman"/>
                <w:b/>
                <w:bCs/>
                <w:caps/>
                <w:color w:val="000000"/>
                <w:sz w:val="96"/>
                <w:szCs w:val="76"/>
                <w:lang w:eastAsia="ja-JP"/>
              </w:rPr>
              <w:t>:</w:t>
            </w:r>
            <w:r>
              <w:rPr>
                <w:rFonts w:ascii="Century Gothic" w:eastAsia="Meiryo" w:hAnsi="Century Gothic" w:cs="Times New Roman"/>
                <w:caps/>
                <w:color w:val="000000"/>
                <w:sz w:val="96"/>
                <w:szCs w:val="76"/>
                <w:lang w:eastAsia="ja-JP"/>
              </w:rPr>
              <w:t xml:space="preserve"> </w:t>
            </w:r>
            <w:r w:rsidR="009B0B3B">
              <w:rPr>
                <w:rFonts w:ascii="Century Gothic" w:eastAsia="Meiryo" w:hAnsi="Century Gothic" w:cs="Times New Roman"/>
                <w:caps/>
                <w:color w:val="000000"/>
                <w:sz w:val="96"/>
                <w:szCs w:val="76"/>
                <w:lang w:eastAsia="ja-JP"/>
              </w:rPr>
              <w:t>HIGH VALUE HOPEFULS</w:t>
            </w:r>
          </w:p>
          <w:p w14:paraId="5E99CB2B" w14:textId="553D6A27"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FC1FD6">
              <w:rPr>
                <w:rFonts w:ascii="Century Gothic" w:eastAsia="Meiryo" w:hAnsi="Century Gothic" w:cs="Times New Roman"/>
                <w:color w:val="000000"/>
                <w:sz w:val="32"/>
                <w:szCs w:val="28"/>
                <w:lang w:eastAsia="ja-JP"/>
              </w:rPr>
              <w:t>6</w:t>
            </w:r>
          </w:p>
        </w:tc>
      </w:tr>
      <w:tr w:rsidR="00620A0B" w:rsidRPr="00436E85" w14:paraId="6DFF9108" w14:textId="77777777" w:rsidTr="59313543">
        <w:tblPrEx>
          <w:tblCellMar>
            <w:left w:w="115" w:type="dxa"/>
            <w:right w:w="115" w:type="dxa"/>
          </w:tblCellMar>
        </w:tblPrEx>
        <w:tc>
          <w:tcPr>
            <w:tcW w:w="3600" w:type="dxa"/>
          </w:tcPr>
          <w:sdt>
            <w:sdtPr>
              <w:rPr>
                <w:rFonts w:ascii="Century Gothic" w:eastAsia="Meiryo" w:hAnsi="Century Gothic" w:cs="Times New Roman"/>
                <w:b/>
                <w:caps/>
                <w:color w:val="548AB7"/>
                <w:sz w:val="22"/>
                <w:szCs w:val="24"/>
                <w:lang w:eastAsia="ja-JP"/>
              </w:rPr>
              <w:id w:val="-636873662"/>
              <w:placeholder>
                <w:docPart w:val="EF9AD6D957654E079076192B2F934F33"/>
              </w:placeholder>
              <w:temporary/>
              <w:showingPlcHdr/>
              <w15:appearance w15:val="hidden"/>
            </w:sdtPr>
            <w:sdtEndPr/>
            <w:sdtContent>
              <w:p w14:paraId="15DF1729"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2A8847E7" w14:textId="3C436CF9"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4410CF">
              <w:rPr>
                <w:rFonts w:ascii="Century Gothic" w:eastAsia="Meiryo" w:hAnsi="Century Gothic" w:cs="Times New Roman"/>
                <w:i/>
                <w:iCs/>
                <w:color w:val="auto"/>
                <w:sz w:val="22"/>
                <w:szCs w:val="28"/>
                <w:lang w:eastAsia="ja-JP"/>
              </w:rPr>
              <w:t>I don’t visit often but when I do, I go all out</w:t>
            </w:r>
            <w:r w:rsidRPr="004B5BF5">
              <w:rPr>
                <w:rFonts w:ascii="Century Gothic" w:eastAsia="Meiryo" w:hAnsi="Century Gothic" w:cs="Times New Roman"/>
                <w:i/>
                <w:iCs/>
                <w:color w:val="auto"/>
                <w:sz w:val="22"/>
                <w:szCs w:val="28"/>
                <w:lang w:eastAsia="ja-JP"/>
              </w:rPr>
              <w:t>”</w:t>
            </w:r>
          </w:p>
          <w:p w14:paraId="493B31BF"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7EF05B80" w14:textId="7DE45861"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4410CF">
              <w:rPr>
                <w:rFonts w:ascii="Century Gothic" w:eastAsia="Meiryo" w:hAnsi="Century Gothic" w:cs="Times New Roman"/>
                <w:i/>
                <w:iCs/>
                <w:color w:val="auto"/>
                <w:sz w:val="22"/>
                <w:szCs w:val="28"/>
                <w:lang w:eastAsia="ja-JP"/>
              </w:rPr>
              <w:t>I gamble on a lot of platforms”</w:t>
            </w:r>
            <w:r w:rsidRPr="004B5BF5">
              <w:rPr>
                <w:rFonts w:ascii="Century Gothic" w:eastAsia="Meiryo" w:hAnsi="Century Gothic" w:cs="Times New Roman"/>
                <w:i/>
                <w:iCs/>
                <w:color w:val="auto"/>
                <w:sz w:val="22"/>
                <w:szCs w:val="28"/>
                <w:lang w:eastAsia="ja-JP"/>
              </w:rPr>
              <w:t xml:space="preserve"> </w:t>
            </w:r>
          </w:p>
          <w:p w14:paraId="65F34C03"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41B7FB83" w14:textId="0ED92A96" w:rsidR="00620A0B" w:rsidRPr="00436E8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4410CF">
              <w:rPr>
                <w:rFonts w:ascii="Century Gothic" w:eastAsia="Meiryo" w:hAnsi="Century Gothic" w:cs="Times New Roman"/>
                <w:i/>
                <w:iCs/>
                <w:color w:val="auto"/>
                <w:sz w:val="22"/>
                <w:szCs w:val="28"/>
                <w:lang w:eastAsia="ja-JP"/>
              </w:rPr>
              <w:t>Gambling is definitely a hobby of mine</w:t>
            </w:r>
            <w:r w:rsidRPr="004B5BF5">
              <w:rPr>
                <w:rFonts w:ascii="Century Gothic" w:eastAsia="Meiryo" w:hAnsi="Century Gothic" w:cs="Times New Roman"/>
                <w:i/>
                <w:iCs/>
                <w:color w:val="auto"/>
                <w:sz w:val="22"/>
                <w:szCs w:val="28"/>
                <w:lang w:eastAsia="ja-JP"/>
              </w:rPr>
              <w:t xml:space="preserve">” </w:t>
            </w:r>
          </w:p>
          <w:p w14:paraId="4A38A40F"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79FABA9F"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22D66A89" w14:textId="303F320A" w:rsidR="00620A0B" w:rsidRDefault="007F0183"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HIGH POTENTIAL</w:t>
            </w:r>
          </w:p>
          <w:p w14:paraId="16C1DE84" w14:textId="77777777"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spend</w:t>
            </w:r>
          </w:p>
          <w:p w14:paraId="26823224" w14:textId="540556C6" w:rsidR="00620A0B" w:rsidRPr="0045384D" w:rsidRDefault="004B1A56"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frequenc</w:t>
            </w:r>
            <w:r w:rsidR="00620A0B">
              <w:rPr>
                <w:rFonts w:ascii="Century Gothic" w:eastAsia="Meiryo" w:hAnsi="Century Gothic" w:cs="Times New Roman"/>
                <w:bCs/>
                <w:caps/>
                <w:color w:val="auto"/>
                <w:sz w:val="22"/>
                <w:szCs w:val="24"/>
                <w:lang w:eastAsia="ja-JP"/>
              </w:rPr>
              <w:t>Y</w:t>
            </w:r>
          </w:p>
          <w:p w14:paraId="6BCA4DCA" w14:textId="45C402A7" w:rsidR="00620A0B" w:rsidRPr="004B5BF5" w:rsidRDefault="004B1A56"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BOTH GENDERS EQUALLY</w:t>
            </w:r>
            <w:r w:rsidR="00620A0B" w:rsidRPr="004B5BF5">
              <w:rPr>
                <w:rFonts w:ascii="Century Gothic" w:eastAsia="Meiryo" w:hAnsi="Century Gothic" w:cs="Times New Roman"/>
                <w:bCs/>
                <w:caps/>
                <w:color w:val="auto"/>
                <w:sz w:val="22"/>
                <w:szCs w:val="24"/>
                <w:lang w:eastAsia="ja-JP"/>
              </w:rPr>
              <w:t xml:space="preserve"> </w:t>
            </w:r>
            <w:r>
              <w:rPr>
                <w:rFonts w:ascii="Century Gothic" w:eastAsia="Meiryo" w:hAnsi="Century Gothic" w:cs="Times New Roman"/>
                <w:bCs/>
                <w:caps/>
                <w:color w:val="auto"/>
                <w:sz w:val="22"/>
                <w:szCs w:val="24"/>
                <w:lang w:eastAsia="ja-JP"/>
              </w:rPr>
              <w:t>REPRESENTED</w:t>
            </w:r>
          </w:p>
          <w:p w14:paraId="4B173FDC" w14:textId="77777777"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 xml:space="preserve">Disintersted IN COMPS </w:t>
            </w:r>
            <w:r w:rsidRPr="004B5BF5">
              <w:rPr>
                <w:rFonts w:ascii="Century Gothic" w:eastAsia="Meiryo" w:hAnsi="Century Gothic" w:cs="Times New Roman"/>
                <w:bCs/>
                <w:caps/>
                <w:color w:val="auto"/>
                <w:sz w:val="22"/>
                <w:szCs w:val="24"/>
                <w:lang w:eastAsia="ja-JP"/>
              </w:rPr>
              <w:t xml:space="preserve"> </w:t>
            </w:r>
          </w:p>
          <w:p w14:paraId="55F9AFF7" w14:textId="2553F5D8" w:rsidR="00620A0B" w:rsidRPr="007F0183"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7F0183">
              <w:rPr>
                <w:rFonts w:ascii="Century Gothic" w:eastAsia="Meiryo" w:hAnsi="Century Gothic" w:cs="Times New Roman"/>
                <w:b/>
                <w:caps/>
                <w:color w:val="auto"/>
                <w:sz w:val="22"/>
                <w:szCs w:val="24"/>
                <w:lang w:eastAsia="ja-JP"/>
              </w:rPr>
              <w:t>s</w:t>
            </w:r>
            <w:r w:rsidR="007F0183" w:rsidRPr="007F0183">
              <w:rPr>
                <w:rFonts w:ascii="Century Gothic" w:eastAsia="Meiryo" w:hAnsi="Century Gothic" w:cs="Times New Roman"/>
                <w:b/>
                <w:caps/>
                <w:color w:val="auto"/>
                <w:sz w:val="22"/>
                <w:szCs w:val="24"/>
                <w:lang w:eastAsia="ja-JP"/>
              </w:rPr>
              <w:t>LEEPING DOGS</w:t>
            </w:r>
            <w:r w:rsidRPr="007F0183">
              <w:rPr>
                <w:rFonts w:ascii="Century Gothic" w:eastAsia="Meiryo" w:hAnsi="Century Gothic" w:cs="Times New Roman"/>
                <w:b/>
                <w:caps/>
                <w:color w:val="auto"/>
                <w:sz w:val="22"/>
                <w:szCs w:val="24"/>
                <w:lang w:eastAsia="ja-JP"/>
              </w:rPr>
              <w:t xml:space="preserve"> </w:t>
            </w:r>
          </w:p>
          <w:p w14:paraId="66E076C9" w14:textId="77777777" w:rsidR="00620A0B" w:rsidRDefault="00620A0B" w:rsidP="003A3C04">
            <w:pPr>
              <w:spacing w:line="240" w:lineRule="auto"/>
              <w:rPr>
                <w:rFonts w:ascii="Century Gothic" w:eastAsia="Meiryo" w:hAnsi="Century Gothic" w:cs="Times New Roman"/>
                <w:color w:val="auto"/>
                <w:sz w:val="18"/>
                <w:lang w:eastAsia="ja-JP"/>
              </w:rPr>
            </w:pPr>
          </w:p>
          <w:p w14:paraId="4C39F7FA"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66EB0E6E" w14:textId="6C365BAD"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4B1A56">
              <w:rPr>
                <w:rFonts w:ascii="Century Gothic" w:eastAsia="Meiryo" w:hAnsi="Century Gothic" w:cs="Times New Roman"/>
                <w:b/>
                <w:bCs/>
                <w:color w:val="auto"/>
                <w:sz w:val="22"/>
                <w:szCs w:val="28"/>
                <w:lang w:eastAsia="ja-JP"/>
              </w:rPr>
              <w:t>1,112</w:t>
            </w:r>
            <w:r w:rsidRPr="0045384D">
              <w:rPr>
                <w:rFonts w:ascii="Century Gothic" w:eastAsia="Meiryo" w:hAnsi="Century Gothic" w:cs="Times New Roman"/>
                <w:b/>
                <w:bCs/>
                <w:color w:val="auto"/>
                <w:sz w:val="22"/>
                <w:szCs w:val="28"/>
                <w:lang w:eastAsia="ja-JP"/>
              </w:rPr>
              <w:t xml:space="preserve"> PLAYERS</w:t>
            </w:r>
          </w:p>
          <w:p w14:paraId="62957F48" w14:textId="3B552194" w:rsidR="00620A0B" w:rsidRPr="00AA4CFF" w:rsidRDefault="004B1A56"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7</w:t>
            </w:r>
            <w:r w:rsidR="00620A0B" w:rsidRPr="00AA4CFF">
              <w:rPr>
                <w:rFonts w:ascii="Century Gothic" w:eastAsia="Meiryo" w:hAnsi="Century Gothic" w:cs="Times New Roman"/>
                <w:color w:val="auto"/>
                <w:sz w:val="22"/>
                <w:szCs w:val="28"/>
                <w:lang w:eastAsia="ja-JP"/>
              </w:rPr>
              <w:t xml:space="preserve">0% </w:t>
            </w:r>
            <w:r w:rsidR="00620A0B">
              <w:rPr>
                <w:rFonts w:ascii="Century Gothic" w:eastAsia="Meiryo" w:hAnsi="Century Gothic" w:cs="Times New Roman"/>
                <w:color w:val="auto"/>
                <w:sz w:val="22"/>
                <w:szCs w:val="28"/>
                <w:lang w:eastAsia="ja-JP"/>
              </w:rPr>
              <w:t>OF CLUSTER OVER THE AGE OF 51</w:t>
            </w:r>
          </w:p>
          <w:p w14:paraId="1C40C786" w14:textId="718D0A90" w:rsidR="00620A0B" w:rsidRPr="00AA4CFF" w:rsidRDefault="004B1A56"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 xml:space="preserve">MAJORITY LIVE </w:t>
            </w:r>
            <w:r w:rsidR="007F0183">
              <w:rPr>
                <w:rFonts w:ascii="Century Gothic" w:eastAsia="Meiryo" w:hAnsi="Century Gothic" w:cs="Times New Roman"/>
                <w:color w:val="auto"/>
                <w:sz w:val="22"/>
                <w:szCs w:val="28"/>
                <w:lang w:eastAsia="ja-JP"/>
              </w:rPr>
              <w:t>OUTSIDE GTA</w:t>
            </w:r>
            <w:r w:rsidR="00620A0B" w:rsidRPr="00AA4CFF">
              <w:rPr>
                <w:rFonts w:ascii="Century Gothic" w:eastAsia="Meiryo" w:hAnsi="Century Gothic" w:cs="Times New Roman"/>
                <w:color w:val="auto"/>
                <w:sz w:val="22"/>
                <w:szCs w:val="28"/>
                <w:lang w:eastAsia="ja-JP"/>
              </w:rPr>
              <w:t xml:space="preserve"> </w:t>
            </w:r>
          </w:p>
          <w:p w14:paraId="7C331566" w14:textId="3954E350" w:rsidR="00620A0B" w:rsidRDefault="004B1A56"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MIX OF</w:t>
            </w:r>
            <w:r w:rsidR="00620A0B">
              <w:rPr>
                <w:rFonts w:ascii="Century Gothic" w:eastAsia="Meiryo" w:hAnsi="Century Gothic" w:cs="Times New Roman"/>
                <w:color w:val="auto"/>
                <w:sz w:val="22"/>
                <w:szCs w:val="28"/>
                <w:lang w:eastAsia="ja-JP"/>
              </w:rPr>
              <w:t xml:space="preserve"> GOLD</w:t>
            </w:r>
            <w:r>
              <w:rPr>
                <w:rFonts w:ascii="Century Gothic" w:eastAsia="Meiryo" w:hAnsi="Century Gothic" w:cs="Times New Roman"/>
                <w:color w:val="auto"/>
                <w:sz w:val="22"/>
                <w:szCs w:val="28"/>
                <w:lang w:eastAsia="ja-JP"/>
              </w:rPr>
              <w:t>, SILVER AND REWARD</w:t>
            </w:r>
            <w:r w:rsidR="00620A0B">
              <w:rPr>
                <w:rFonts w:ascii="Century Gothic" w:eastAsia="Meiryo" w:hAnsi="Century Gothic" w:cs="Times New Roman"/>
                <w:color w:val="auto"/>
                <w:sz w:val="22"/>
                <w:szCs w:val="28"/>
                <w:lang w:eastAsia="ja-JP"/>
              </w:rPr>
              <w:t xml:space="preserve"> PLAYERS</w:t>
            </w:r>
          </w:p>
          <w:p w14:paraId="4EC8F353" w14:textId="73ADAF69" w:rsidR="00620A0B" w:rsidRPr="00AA4CFF" w:rsidRDefault="009F20C7"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 xml:space="preserve">THIRD </w:t>
            </w:r>
            <w:r w:rsidR="00620A0B">
              <w:rPr>
                <w:rFonts w:ascii="Century Gothic" w:eastAsia="Meiryo" w:hAnsi="Century Gothic" w:cs="Times New Roman"/>
                <w:color w:val="auto"/>
                <w:sz w:val="22"/>
                <w:szCs w:val="28"/>
                <w:lang w:eastAsia="ja-JP"/>
              </w:rPr>
              <w:t>HIGHEST NET COMP</w:t>
            </w:r>
          </w:p>
        </w:tc>
        <w:tc>
          <w:tcPr>
            <w:tcW w:w="720" w:type="dxa"/>
          </w:tcPr>
          <w:p w14:paraId="0E2B8801"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370D4177"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14E05B62" w14:textId="77777777" w:rsidTr="003A3C04">
              <w:tc>
                <w:tcPr>
                  <w:tcW w:w="2076" w:type="dxa"/>
                </w:tcPr>
                <w:p w14:paraId="1295476D"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03E1E83C" w14:textId="6BA868EE"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6</w:t>
                  </w:r>
                </w:p>
              </w:tc>
              <w:tc>
                <w:tcPr>
                  <w:tcW w:w="2077" w:type="dxa"/>
                </w:tcPr>
                <w:p w14:paraId="0C96EBCA"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2FDD17BA" w14:textId="77777777" w:rsidTr="003A3C04">
              <w:tc>
                <w:tcPr>
                  <w:tcW w:w="2076" w:type="dxa"/>
                </w:tcPr>
                <w:p w14:paraId="7E1E7E83"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72E86577" w14:textId="16357B63"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B1A56">
                    <w:rPr>
                      <w:rFonts w:ascii="Century Gothic" w:eastAsia="Meiryo" w:hAnsi="Century Gothic" w:cs="Times New Roman"/>
                      <w:color w:val="auto"/>
                      <w:sz w:val="18"/>
                      <w:lang w:eastAsia="ja-JP"/>
                    </w:rPr>
                    <w:t>1,048</w:t>
                  </w:r>
                </w:p>
              </w:tc>
              <w:tc>
                <w:tcPr>
                  <w:tcW w:w="2077" w:type="dxa"/>
                </w:tcPr>
                <w:p w14:paraId="58898C6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086EADA8" w14:textId="77777777" w:rsidTr="003A3C04">
              <w:tc>
                <w:tcPr>
                  <w:tcW w:w="2076" w:type="dxa"/>
                </w:tcPr>
                <w:p w14:paraId="4FE40426"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79800DE0" w14:textId="062AC101"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B1A56">
                    <w:rPr>
                      <w:rFonts w:ascii="Century Gothic" w:eastAsia="Meiryo" w:hAnsi="Century Gothic" w:cs="Times New Roman"/>
                      <w:color w:val="auto"/>
                      <w:sz w:val="18"/>
                      <w:lang w:eastAsia="ja-JP"/>
                    </w:rPr>
                    <w:t>36,240</w:t>
                  </w:r>
                </w:p>
              </w:tc>
              <w:tc>
                <w:tcPr>
                  <w:tcW w:w="2077" w:type="dxa"/>
                </w:tcPr>
                <w:p w14:paraId="40A1560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2F28ACB5" w14:textId="77777777" w:rsidTr="003A3C04">
              <w:tc>
                <w:tcPr>
                  <w:tcW w:w="2076" w:type="dxa"/>
                </w:tcPr>
                <w:p w14:paraId="1908A85A"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7C2F3F83" w14:textId="0B7B9615"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4B1A56">
                    <w:rPr>
                      <w:rFonts w:ascii="Century Gothic" w:eastAsia="Meiryo" w:hAnsi="Century Gothic" w:cs="Times New Roman"/>
                      <w:color w:val="auto"/>
                      <w:sz w:val="18"/>
                      <w:lang w:eastAsia="ja-JP"/>
                    </w:rPr>
                    <w:t>36,952</w:t>
                  </w:r>
                </w:p>
              </w:tc>
              <w:tc>
                <w:tcPr>
                  <w:tcW w:w="2077" w:type="dxa"/>
                </w:tcPr>
                <w:p w14:paraId="3BA474FC"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06E0D3AF" w14:textId="77777777" w:rsidTr="003A3C04">
              <w:tc>
                <w:tcPr>
                  <w:tcW w:w="2076" w:type="dxa"/>
                </w:tcPr>
                <w:p w14:paraId="46766855"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478D50C8" w14:textId="0D7ECD3E"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w:t>
                  </w:r>
                  <w:r w:rsidR="004B1A56">
                    <w:rPr>
                      <w:rFonts w:ascii="Century Gothic" w:eastAsia="Meiryo" w:hAnsi="Century Gothic" w:cs="Times New Roman"/>
                      <w:color w:val="auto"/>
                      <w:sz w:val="18"/>
                      <w:lang w:eastAsia="ja-JP"/>
                    </w:rPr>
                    <w:t>,179</w:t>
                  </w:r>
                </w:p>
              </w:tc>
              <w:tc>
                <w:tcPr>
                  <w:tcW w:w="2077" w:type="dxa"/>
                </w:tcPr>
                <w:p w14:paraId="1360E293"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7A258F7A"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0DFE3049" w14:textId="77777777" w:rsidR="00620A0B"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6B8F28D3"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6E1E0B5A"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11A680B2"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305B274B" w14:textId="77777777" w:rsidTr="003A3C04">
              <w:tc>
                <w:tcPr>
                  <w:tcW w:w="2076" w:type="dxa"/>
                </w:tcPr>
                <w:p w14:paraId="3BA3F006"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1B3BFB56" w14:textId="23FB902B"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 xml:space="preserve">Cluster </w:t>
                  </w:r>
                  <w:r w:rsidR="009B0B3B">
                    <w:rPr>
                      <w:rFonts w:ascii="Century Gothic" w:eastAsia="Meiryo" w:hAnsi="Century Gothic" w:cs="Times New Roman"/>
                      <w:b/>
                      <w:bCs/>
                      <w:color w:val="auto"/>
                      <w:sz w:val="18"/>
                      <w:lang w:eastAsia="ja-JP"/>
                    </w:rPr>
                    <w:t>6</w:t>
                  </w:r>
                </w:p>
              </w:tc>
              <w:tc>
                <w:tcPr>
                  <w:tcW w:w="2077" w:type="dxa"/>
                </w:tcPr>
                <w:p w14:paraId="6725CDF5"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4F87E00E" w14:textId="77777777" w:rsidTr="003A3C04">
              <w:tc>
                <w:tcPr>
                  <w:tcW w:w="2076" w:type="dxa"/>
                </w:tcPr>
                <w:p w14:paraId="33FF2251"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5DD44E7F" w14:textId="733F85E6" w:rsidR="00620A0B" w:rsidRDefault="004B1A56"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44</w:t>
                  </w:r>
                </w:p>
              </w:tc>
              <w:tc>
                <w:tcPr>
                  <w:tcW w:w="2077" w:type="dxa"/>
                </w:tcPr>
                <w:p w14:paraId="34D44C82"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224EFBD1" w14:textId="77777777" w:rsidTr="003A3C04">
              <w:tc>
                <w:tcPr>
                  <w:tcW w:w="2076" w:type="dxa"/>
                </w:tcPr>
                <w:p w14:paraId="2AAB683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0CC97B0B" w14:textId="746059F1" w:rsidR="00620A0B" w:rsidRDefault="004B1A56"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22</w:t>
                  </w:r>
                </w:p>
              </w:tc>
              <w:tc>
                <w:tcPr>
                  <w:tcW w:w="2077" w:type="dxa"/>
                </w:tcPr>
                <w:p w14:paraId="28821AE8"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6978F402" w14:textId="77777777" w:rsidTr="003A3C04">
              <w:tc>
                <w:tcPr>
                  <w:tcW w:w="2076" w:type="dxa"/>
                </w:tcPr>
                <w:p w14:paraId="4B1F49FB"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0A65FFD9" w14:textId="73B50C2C" w:rsidR="00620A0B" w:rsidRDefault="004B1A56"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w:t>
                  </w:r>
                </w:p>
              </w:tc>
              <w:tc>
                <w:tcPr>
                  <w:tcW w:w="2077" w:type="dxa"/>
                </w:tcPr>
                <w:p w14:paraId="0614DD4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48CDCCB5" w14:textId="77777777" w:rsidTr="003A3C04">
              <w:tc>
                <w:tcPr>
                  <w:tcW w:w="2076" w:type="dxa"/>
                </w:tcPr>
                <w:p w14:paraId="6035D20F"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0BC8616B" w14:textId="3B74A781" w:rsidR="00620A0B" w:rsidRDefault="004B1A56"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w:t>
                  </w:r>
                </w:p>
              </w:tc>
              <w:tc>
                <w:tcPr>
                  <w:tcW w:w="2077" w:type="dxa"/>
                </w:tcPr>
                <w:p w14:paraId="214E02CA"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2B7C169D" w14:textId="77777777" w:rsidTr="003A3C04">
              <w:tc>
                <w:tcPr>
                  <w:tcW w:w="2076" w:type="dxa"/>
                </w:tcPr>
                <w:p w14:paraId="1A3326FB"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376B1BE3" w14:textId="0C454EEC" w:rsidR="00620A0B" w:rsidRDefault="004B1A56"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w:t>
                  </w:r>
                  <w:r w:rsidR="00620A0B">
                    <w:rPr>
                      <w:rFonts w:ascii="Century Gothic" w:eastAsia="Meiryo" w:hAnsi="Century Gothic" w:cs="Times New Roman"/>
                      <w:color w:val="auto"/>
                      <w:sz w:val="18"/>
                      <w:lang w:eastAsia="ja-JP"/>
                    </w:rPr>
                    <w:t>%</w:t>
                  </w:r>
                </w:p>
              </w:tc>
              <w:tc>
                <w:tcPr>
                  <w:tcW w:w="2077" w:type="dxa"/>
                </w:tcPr>
                <w:p w14:paraId="2319AFDB"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527C4566"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047F3506"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1F21C7ED" w14:textId="79A3F55C" w:rsidR="00620A0B" w:rsidRPr="00436E85" w:rsidRDefault="00B56F1B"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38D95B41" wp14:editId="495EEF34">
                  <wp:extent cx="1117512" cy="1459230"/>
                  <wp:effectExtent l="0" t="0" r="6985" b="7620"/>
                  <wp:docPr id="13243591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45">
                            <a:extLst>
                              <a:ext uri="{28A0092B-C50C-407E-A947-70E740481C1C}">
                                <a14:useLocalDpi xmlns:a14="http://schemas.microsoft.com/office/drawing/2010/main" val="0"/>
                              </a:ext>
                            </a:extLst>
                          </a:blip>
                          <a:stretch>
                            <a:fillRect/>
                          </a:stretch>
                        </pic:blipFill>
                        <pic:spPr>
                          <a:xfrm>
                            <a:off x="0" y="0"/>
                            <a:ext cx="1117512" cy="1459230"/>
                          </a:xfrm>
                          <a:prstGeom prst="rect">
                            <a:avLst/>
                          </a:prstGeom>
                        </pic:spPr>
                      </pic:pic>
                    </a:graphicData>
                  </a:graphic>
                </wp:inline>
              </w:drawing>
            </w:r>
            <w:r>
              <w:rPr>
                <w:noProof/>
              </w:rPr>
              <w:drawing>
                <wp:inline distT="0" distB="0" distL="0" distR="0" wp14:anchorId="7F8CEC5C" wp14:editId="0D024CC3">
                  <wp:extent cx="1402080" cy="1410708"/>
                  <wp:effectExtent l="0" t="0" r="7620" b="0"/>
                  <wp:docPr id="19528130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46">
                            <a:extLst>
                              <a:ext uri="{28A0092B-C50C-407E-A947-70E740481C1C}">
                                <a14:useLocalDpi xmlns:a14="http://schemas.microsoft.com/office/drawing/2010/main" val="0"/>
                              </a:ext>
                            </a:extLst>
                          </a:blip>
                          <a:stretch>
                            <a:fillRect/>
                          </a:stretch>
                        </pic:blipFill>
                        <pic:spPr>
                          <a:xfrm>
                            <a:off x="0" y="0"/>
                            <a:ext cx="1402080" cy="1410708"/>
                          </a:xfrm>
                          <a:prstGeom prst="rect">
                            <a:avLst/>
                          </a:prstGeom>
                        </pic:spPr>
                      </pic:pic>
                    </a:graphicData>
                  </a:graphic>
                </wp:inline>
              </w:drawing>
            </w:r>
            <w:r>
              <w:rPr>
                <w:noProof/>
              </w:rPr>
              <w:drawing>
                <wp:inline distT="0" distB="0" distL="0" distR="0" wp14:anchorId="2208C874" wp14:editId="46065A5A">
                  <wp:extent cx="1203960" cy="1490617"/>
                  <wp:effectExtent l="0" t="0" r="0" b="0"/>
                  <wp:docPr id="141344191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47">
                            <a:extLst>
                              <a:ext uri="{28A0092B-C50C-407E-A947-70E740481C1C}">
                                <a14:useLocalDpi xmlns:a14="http://schemas.microsoft.com/office/drawing/2010/main" val="0"/>
                              </a:ext>
                            </a:extLst>
                          </a:blip>
                          <a:stretch>
                            <a:fillRect/>
                          </a:stretch>
                        </pic:blipFill>
                        <pic:spPr>
                          <a:xfrm>
                            <a:off x="0" y="0"/>
                            <a:ext cx="1203960" cy="1490617"/>
                          </a:xfrm>
                          <a:prstGeom prst="rect">
                            <a:avLst/>
                          </a:prstGeom>
                        </pic:spPr>
                      </pic:pic>
                    </a:graphicData>
                  </a:graphic>
                </wp:inline>
              </w:drawing>
            </w:r>
          </w:p>
        </w:tc>
      </w:tr>
    </w:tbl>
    <w:p w14:paraId="006BDA1E" w14:textId="77777777" w:rsidR="00620A0B" w:rsidRDefault="00620A0B" w:rsidP="00620A0B"/>
    <w:p w14:paraId="51094E16" w14:textId="434F37FF" w:rsidR="00620A0B" w:rsidRDefault="00620A0B" w:rsidP="004B7E44"/>
    <w:p w14:paraId="51240482" w14:textId="6DCDC504" w:rsidR="00620A0B" w:rsidRDefault="00620A0B" w:rsidP="004B7E44"/>
    <w:p w14:paraId="0A0C29D6" w14:textId="0FADA221" w:rsidR="00620A0B" w:rsidRDefault="00620A0B" w:rsidP="004B7E44"/>
    <w:tbl>
      <w:tblPr>
        <w:tblpPr w:leftFromText="180" w:rightFromText="180" w:horzAnchor="margin" w:tblpY="-408"/>
        <w:tblW w:w="10790" w:type="dxa"/>
        <w:tblLayout w:type="fixed"/>
        <w:tblCellMar>
          <w:left w:w="115" w:type="dxa"/>
          <w:right w:w="115" w:type="dxa"/>
        </w:tblCellMar>
        <w:tblLook w:val="04A0" w:firstRow="1" w:lastRow="0" w:firstColumn="1" w:lastColumn="0" w:noHBand="0" w:noVBand="1"/>
      </w:tblPr>
      <w:tblGrid>
        <w:gridCol w:w="3600"/>
        <w:gridCol w:w="720"/>
        <w:gridCol w:w="6470"/>
      </w:tblGrid>
      <w:tr w:rsidR="00620A0B" w:rsidRPr="00436E85" w14:paraId="00291F7B" w14:textId="77777777" w:rsidTr="59313543">
        <w:trPr>
          <w:trHeight w:val="4410"/>
        </w:trPr>
        <w:tc>
          <w:tcPr>
            <w:tcW w:w="3600" w:type="dxa"/>
            <w:vAlign w:val="bottom"/>
          </w:tcPr>
          <w:p w14:paraId="23BDF291" w14:textId="2359A7AE" w:rsidR="00620A0B" w:rsidRPr="00436E85" w:rsidRDefault="000826AD" w:rsidP="003A3C04">
            <w:pPr>
              <w:tabs>
                <w:tab w:val="left" w:pos="990"/>
              </w:tabs>
              <w:spacing w:line="240" w:lineRule="auto"/>
              <w:jc w:val="center"/>
              <w:rPr>
                <w:rFonts w:ascii="Century Gothic" w:eastAsia="Meiryo" w:hAnsi="Century Gothic" w:cs="Times New Roman"/>
                <w:color w:val="auto"/>
                <w:sz w:val="18"/>
                <w:lang w:eastAsia="ja-JP"/>
              </w:rPr>
            </w:pPr>
            <w:r>
              <w:rPr>
                <w:noProof/>
              </w:rPr>
              <w:drawing>
                <wp:inline distT="0" distB="0" distL="0" distR="0" wp14:anchorId="418285EB" wp14:editId="3157F029">
                  <wp:extent cx="2139950" cy="1977390"/>
                  <wp:effectExtent l="0" t="0" r="0" b="3810"/>
                  <wp:docPr id="121202388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48">
                            <a:extLst>
                              <a:ext uri="{28A0092B-C50C-407E-A947-70E740481C1C}">
                                <a14:useLocalDpi xmlns:a14="http://schemas.microsoft.com/office/drawing/2010/main" val="0"/>
                              </a:ext>
                            </a:extLst>
                          </a:blip>
                          <a:stretch>
                            <a:fillRect/>
                          </a:stretch>
                        </pic:blipFill>
                        <pic:spPr>
                          <a:xfrm>
                            <a:off x="0" y="0"/>
                            <a:ext cx="2139950" cy="1977390"/>
                          </a:xfrm>
                          <a:prstGeom prst="rect">
                            <a:avLst/>
                          </a:prstGeom>
                        </pic:spPr>
                      </pic:pic>
                    </a:graphicData>
                  </a:graphic>
                </wp:inline>
              </w:drawing>
            </w:r>
          </w:p>
        </w:tc>
        <w:tc>
          <w:tcPr>
            <w:tcW w:w="720" w:type="dxa"/>
          </w:tcPr>
          <w:p w14:paraId="490F70F4"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vAlign w:val="bottom"/>
          </w:tcPr>
          <w:p w14:paraId="706D1708" w14:textId="7468E06C" w:rsidR="00620A0B" w:rsidRPr="00436E85" w:rsidRDefault="00620A0B" w:rsidP="003A3C04">
            <w:pPr>
              <w:spacing w:line="240" w:lineRule="auto"/>
              <w:rPr>
                <w:rFonts w:ascii="Century Gothic" w:eastAsia="Meiryo" w:hAnsi="Century Gothic" w:cs="Times New Roman"/>
                <w:caps/>
                <w:color w:val="000000"/>
                <w:sz w:val="96"/>
                <w:szCs w:val="76"/>
                <w:lang w:eastAsia="ja-JP"/>
              </w:rPr>
            </w:pPr>
            <w:r w:rsidRPr="00FA3371">
              <w:rPr>
                <w:rFonts w:ascii="Century Gothic" w:eastAsia="Meiryo" w:hAnsi="Century Gothic" w:cs="Times New Roman"/>
                <w:b/>
                <w:bCs/>
                <w:caps/>
                <w:color w:val="000000"/>
                <w:sz w:val="96"/>
                <w:szCs w:val="76"/>
                <w:lang w:eastAsia="ja-JP"/>
              </w:rPr>
              <w:t>Per</w:t>
            </w:r>
            <w:r>
              <w:rPr>
                <w:rFonts w:ascii="Century Gothic" w:eastAsia="Meiryo" w:hAnsi="Century Gothic" w:cs="Times New Roman"/>
                <w:b/>
                <w:bCs/>
                <w:caps/>
                <w:color w:val="000000"/>
                <w:sz w:val="96"/>
                <w:szCs w:val="76"/>
                <w:lang w:eastAsia="ja-JP"/>
              </w:rPr>
              <w:t>s</w:t>
            </w:r>
            <w:r w:rsidRPr="00FA3371">
              <w:rPr>
                <w:rFonts w:ascii="Century Gothic" w:eastAsia="Meiryo" w:hAnsi="Century Gothic" w:cs="Times New Roman"/>
                <w:b/>
                <w:bCs/>
                <w:caps/>
                <w:color w:val="000000"/>
                <w:sz w:val="96"/>
                <w:szCs w:val="76"/>
                <w:lang w:eastAsia="ja-JP"/>
              </w:rPr>
              <w:t xml:space="preserve">ona </w:t>
            </w:r>
            <w:r>
              <w:rPr>
                <w:rFonts w:ascii="Century Gothic" w:eastAsia="Meiryo" w:hAnsi="Century Gothic" w:cs="Times New Roman"/>
                <w:b/>
                <w:bCs/>
                <w:caps/>
                <w:color w:val="000000"/>
                <w:sz w:val="96"/>
                <w:szCs w:val="76"/>
                <w:lang w:eastAsia="ja-JP"/>
              </w:rPr>
              <w:t>7</w:t>
            </w:r>
            <w:r w:rsidRPr="00FA3371">
              <w:rPr>
                <w:rFonts w:ascii="Century Gothic" w:eastAsia="Meiryo" w:hAnsi="Century Gothic" w:cs="Times New Roman"/>
                <w:b/>
                <w:bCs/>
                <w:caps/>
                <w:color w:val="000000"/>
                <w:sz w:val="96"/>
                <w:szCs w:val="76"/>
                <w:lang w:eastAsia="ja-JP"/>
              </w:rPr>
              <w:t>:</w:t>
            </w:r>
            <w:r>
              <w:rPr>
                <w:rFonts w:ascii="Century Gothic" w:eastAsia="Meiryo" w:hAnsi="Century Gothic" w:cs="Times New Roman"/>
                <w:caps/>
                <w:color w:val="000000"/>
                <w:sz w:val="96"/>
                <w:szCs w:val="76"/>
                <w:lang w:eastAsia="ja-JP"/>
              </w:rPr>
              <w:t xml:space="preserve"> </w:t>
            </w:r>
            <w:r w:rsidR="009B0B3B">
              <w:rPr>
                <w:rFonts w:ascii="Century Gothic" w:eastAsia="Meiryo" w:hAnsi="Century Gothic" w:cs="Times New Roman"/>
                <w:caps/>
                <w:color w:val="000000"/>
                <w:sz w:val="96"/>
                <w:szCs w:val="76"/>
                <w:lang w:eastAsia="ja-JP"/>
              </w:rPr>
              <w:t>BALLERS ON A BUDGET</w:t>
            </w:r>
          </w:p>
          <w:p w14:paraId="2419784E" w14:textId="5AED9386" w:rsidR="00620A0B" w:rsidRPr="00436E85" w:rsidRDefault="00620A0B" w:rsidP="003A3C04">
            <w:pPr>
              <w:spacing w:line="240" w:lineRule="auto"/>
              <w:rPr>
                <w:rFonts w:ascii="Century Gothic" w:eastAsia="Meiryo" w:hAnsi="Century Gothic" w:cs="Times New Roman"/>
                <w:color w:val="000000"/>
                <w:spacing w:val="19"/>
                <w:w w:val="86"/>
                <w:sz w:val="32"/>
                <w:szCs w:val="28"/>
                <w:lang w:eastAsia="ja-JP"/>
              </w:rPr>
            </w:pPr>
            <w:r>
              <w:rPr>
                <w:rFonts w:ascii="Century Gothic" w:eastAsia="Meiryo" w:hAnsi="Century Gothic" w:cs="Times New Roman"/>
                <w:color w:val="000000"/>
                <w:sz w:val="32"/>
                <w:szCs w:val="28"/>
                <w:lang w:eastAsia="ja-JP"/>
              </w:rPr>
              <w:t xml:space="preserve">Cluster </w:t>
            </w:r>
            <w:r w:rsidR="00FC1FD6">
              <w:rPr>
                <w:rFonts w:ascii="Century Gothic" w:eastAsia="Meiryo" w:hAnsi="Century Gothic" w:cs="Times New Roman"/>
                <w:color w:val="000000"/>
                <w:sz w:val="32"/>
                <w:szCs w:val="28"/>
                <w:lang w:eastAsia="ja-JP"/>
              </w:rPr>
              <w:t>7</w:t>
            </w:r>
          </w:p>
        </w:tc>
      </w:tr>
      <w:tr w:rsidR="00620A0B" w:rsidRPr="00436E85" w14:paraId="2C5F9366" w14:textId="77777777" w:rsidTr="59313543">
        <w:tc>
          <w:tcPr>
            <w:tcW w:w="3600" w:type="dxa"/>
          </w:tcPr>
          <w:sdt>
            <w:sdtPr>
              <w:rPr>
                <w:rFonts w:ascii="Century Gothic" w:eastAsia="Meiryo" w:hAnsi="Century Gothic" w:cs="Times New Roman"/>
                <w:b/>
                <w:caps/>
                <w:color w:val="548AB7"/>
                <w:sz w:val="22"/>
                <w:szCs w:val="24"/>
                <w:lang w:eastAsia="ja-JP"/>
              </w:rPr>
              <w:id w:val="-606424314"/>
              <w:placeholder>
                <w:docPart w:val="A027EA2ED61F445BAF9556ACEA4BB2ED"/>
              </w:placeholder>
              <w:temporary/>
              <w:showingPlcHdr/>
              <w15:appearance w15:val="hidden"/>
            </w:sdtPr>
            <w:sdtEndPr/>
            <w:sdtContent>
              <w:p w14:paraId="44A96EAD" w14:textId="77777777" w:rsidR="00620A0B" w:rsidRPr="00436E85" w:rsidRDefault="00620A0B" w:rsidP="003A3C04">
                <w:pPr>
                  <w:keepNext/>
                  <w:keepLines/>
                  <w:spacing w:before="240" w:after="120" w:line="240" w:lineRule="auto"/>
                  <w:outlineLvl w:val="2"/>
                  <w:rPr>
                    <w:rFonts w:ascii="Century Gothic" w:eastAsia="Meiryo" w:hAnsi="Century Gothic" w:cs="Times New Roman"/>
                    <w:b/>
                    <w:caps/>
                    <w:color w:val="548AB7"/>
                    <w:sz w:val="22"/>
                    <w:szCs w:val="24"/>
                    <w:lang w:eastAsia="ja-JP"/>
                  </w:rPr>
                </w:pPr>
                <w:r w:rsidRPr="00436E85">
                  <w:rPr>
                    <w:rFonts w:ascii="Century Gothic" w:eastAsia="Meiryo" w:hAnsi="Century Gothic" w:cs="Times New Roman"/>
                    <w:b/>
                    <w:caps/>
                    <w:color w:val="A4063E" w:themeColor="accent1"/>
                    <w:sz w:val="22"/>
                    <w:szCs w:val="24"/>
                    <w:lang w:eastAsia="ja-JP"/>
                  </w:rPr>
                  <w:t>Profile</w:t>
                </w:r>
              </w:p>
            </w:sdtContent>
          </w:sdt>
          <w:p w14:paraId="3307B725" w14:textId="06219846"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0826AD">
              <w:rPr>
                <w:rFonts w:ascii="Century Gothic" w:eastAsia="Meiryo" w:hAnsi="Century Gothic" w:cs="Times New Roman"/>
                <w:i/>
                <w:iCs/>
                <w:color w:val="auto"/>
                <w:sz w:val="22"/>
                <w:szCs w:val="28"/>
                <w:lang w:eastAsia="ja-JP"/>
              </w:rPr>
              <w:t>What better way to spend my time than at Woodbine</w:t>
            </w:r>
            <w:r w:rsidRPr="004B5BF5">
              <w:rPr>
                <w:rFonts w:ascii="Century Gothic" w:eastAsia="Meiryo" w:hAnsi="Century Gothic" w:cs="Times New Roman"/>
                <w:i/>
                <w:iCs/>
                <w:color w:val="auto"/>
                <w:sz w:val="22"/>
                <w:szCs w:val="28"/>
                <w:lang w:eastAsia="ja-JP"/>
              </w:rPr>
              <w:t>”</w:t>
            </w:r>
          </w:p>
          <w:p w14:paraId="4A09D591"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7652EE52" w14:textId="3BE90129" w:rsidR="00620A0B" w:rsidRPr="004B5BF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0826AD">
              <w:rPr>
                <w:rFonts w:ascii="Century Gothic" w:eastAsia="Meiryo" w:hAnsi="Century Gothic" w:cs="Times New Roman"/>
                <w:i/>
                <w:iCs/>
                <w:color w:val="auto"/>
                <w:sz w:val="22"/>
                <w:szCs w:val="28"/>
                <w:lang w:eastAsia="ja-JP"/>
              </w:rPr>
              <w:t>I enjoy gambling, but also know not to get carried away”</w:t>
            </w:r>
            <w:r w:rsidRPr="004B5BF5">
              <w:rPr>
                <w:rFonts w:ascii="Century Gothic" w:eastAsia="Meiryo" w:hAnsi="Century Gothic" w:cs="Times New Roman"/>
                <w:i/>
                <w:iCs/>
                <w:color w:val="auto"/>
                <w:sz w:val="22"/>
                <w:szCs w:val="28"/>
                <w:lang w:eastAsia="ja-JP"/>
              </w:rPr>
              <w:t xml:space="preserve"> </w:t>
            </w:r>
          </w:p>
          <w:p w14:paraId="668DA70A" w14:textId="77777777" w:rsidR="00620A0B" w:rsidRPr="004B5BF5" w:rsidRDefault="00620A0B" w:rsidP="003A3C04">
            <w:pPr>
              <w:spacing w:line="240" w:lineRule="auto"/>
              <w:rPr>
                <w:rFonts w:ascii="Century Gothic" w:eastAsia="Meiryo" w:hAnsi="Century Gothic" w:cs="Times New Roman"/>
                <w:i/>
                <w:iCs/>
                <w:color w:val="auto"/>
                <w:sz w:val="22"/>
                <w:szCs w:val="28"/>
                <w:lang w:eastAsia="ja-JP"/>
              </w:rPr>
            </w:pPr>
          </w:p>
          <w:p w14:paraId="634E1029" w14:textId="4E2DDD25" w:rsidR="00620A0B" w:rsidRPr="00436E85" w:rsidRDefault="00620A0B" w:rsidP="003A3C04">
            <w:pPr>
              <w:spacing w:line="240" w:lineRule="auto"/>
              <w:rPr>
                <w:rFonts w:ascii="Century Gothic" w:eastAsia="Meiryo" w:hAnsi="Century Gothic" w:cs="Times New Roman"/>
                <w:i/>
                <w:iCs/>
                <w:color w:val="auto"/>
                <w:sz w:val="22"/>
                <w:szCs w:val="28"/>
                <w:lang w:eastAsia="ja-JP"/>
              </w:rPr>
            </w:pPr>
            <w:r w:rsidRPr="004B5BF5">
              <w:rPr>
                <w:rFonts w:ascii="Century Gothic" w:eastAsia="Meiryo" w:hAnsi="Century Gothic" w:cs="Times New Roman"/>
                <w:i/>
                <w:iCs/>
                <w:color w:val="auto"/>
                <w:sz w:val="22"/>
                <w:szCs w:val="28"/>
                <w:lang w:eastAsia="ja-JP"/>
              </w:rPr>
              <w:t>“</w:t>
            </w:r>
            <w:r w:rsidR="000826AD">
              <w:rPr>
                <w:rFonts w:ascii="Century Gothic" w:eastAsia="Meiryo" w:hAnsi="Century Gothic" w:cs="Times New Roman"/>
                <w:i/>
                <w:iCs/>
                <w:color w:val="auto"/>
                <w:sz w:val="22"/>
                <w:szCs w:val="28"/>
                <w:lang w:eastAsia="ja-JP"/>
              </w:rPr>
              <w:t>I’ll try again tomorrow!</w:t>
            </w:r>
            <w:r w:rsidRPr="004B5BF5">
              <w:rPr>
                <w:rFonts w:ascii="Century Gothic" w:eastAsia="Meiryo" w:hAnsi="Century Gothic" w:cs="Times New Roman"/>
                <w:i/>
                <w:iCs/>
                <w:color w:val="auto"/>
                <w:sz w:val="22"/>
                <w:szCs w:val="28"/>
                <w:lang w:eastAsia="ja-JP"/>
              </w:rPr>
              <w:t xml:space="preserve">” </w:t>
            </w:r>
          </w:p>
          <w:p w14:paraId="44CED374"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4D92EBD2"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summary</w:t>
            </w:r>
          </w:p>
          <w:p w14:paraId="186DB999" w14:textId="65224A04" w:rsidR="00620A0B" w:rsidRDefault="000826A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KEEP THEM COMING</w:t>
            </w:r>
          </w:p>
          <w:p w14:paraId="4475E20C" w14:textId="56065B99" w:rsidR="00620A0B" w:rsidRPr="004B5BF5" w:rsidRDefault="000826A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LOW</w:t>
            </w:r>
            <w:r w:rsidR="00620A0B" w:rsidRPr="004B5BF5">
              <w:rPr>
                <w:rFonts w:ascii="Century Gothic" w:eastAsia="Meiryo" w:hAnsi="Century Gothic" w:cs="Times New Roman"/>
                <w:bCs/>
                <w:caps/>
                <w:color w:val="auto"/>
                <w:sz w:val="22"/>
                <w:szCs w:val="24"/>
                <w:lang w:eastAsia="ja-JP"/>
              </w:rPr>
              <w:t xml:space="preserve"> spend</w:t>
            </w:r>
          </w:p>
          <w:p w14:paraId="796DBA6D" w14:textId="77777777" w:rsidR="00620A0B" w:rsidRPr="0045384D"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sidRPr="004B5BF5">
              <w:rPr>
                <w:rFonts w:ascii="Century Gothic" w:eastAsia="Meiryo" w:hAnsi="Century Gothic" w:cs="Times New Roman"/>
                <w:bCs/>
                <w:caps/>
                <w:color w:val="auto"/>
                <w:sz w:val="22"/>
                <w:szCs w:val="24"/>
                <w:lang w:eastAsia="ja-JP"/>
              </w:rPr>
              <w:t>high frequenc</w:t>
            </w:r>
            <w:r>
              <w:rPr>
                <w:rFonts w:ascii="Century Gothic" w:eastAsia="Meiryo" w:hAnsi="Century Gothic" w:cs="Times New Roman"/>
                <w:bCs/>
                <w:caps/>
                <w:color w:val="auto"/>
                <w:sz w:val="22"/>
                <w:szCs w:val="24"/>
                <w:lang w:eastAsia="ja-JP"/>
              </w:rPr>
              <w:t>Y</w:t>
            </w:r>
          </w:p>
          <w:p w14:paraId="0195E029" w14:textId="66E9E961" w:rsidR="00620A0B" w:rsidRPr="004B5BF5" w:rsidRDefault="000826AD"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FE</w:t>
            </w:r>
            <w:r w:rsidR="00620A0B" w:rsidRPr="004B5BF5">
              <w:rPr>
                <w:rFonts w:ascii="Century Gothic" w:eastAsia="Meiryo" w:hAnsi="Century Gothic" w:cs="Times New Roman"/>
                <w:bCs/>
                <w:caps/>
                <w:color w:val="auto"/>
                <w:sz w:val="22"/>
                <w:szCs w:val="24"/>
                <w:lang w:eastAsia="ja-JP"/>
              </w:rPr>
              <w:t>male dominate</w:t>
            </w:r>
          </w:p>
          <w:p w14:paraId="6DC54268" w14:textId="6F7E6C98" w:rsidR="00620A0B" w:rsidRPr="004B5BF5"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Cs/>
                <w:caps/>
                <w:color w:val="auto"/>
                <w:sz w:val="22"/>
                <w:szCs w:val="24"/>
                <w:lang w:eastAsia="ja-JP"/>
              </w:rPr>
            </w:pPr>
            <w:r>
              <w:rPr>
                <w:rFonts w:ascii="Century Gothic" w:eastAsia="Meiryo" w:hAnsi="Century Gothic" w:cs="Times New Roman"/>
                <w:bCs/>
                <w:caps/>
                <w:color w:val="auto"/>
                <w:sz w:val="22"/>
                <w:szCs w:val="24"/>
                <w:lang w:eastAsia="ja-JP"/>
              </w:rPr>
              <w:t>inter</w:t>
            </w:r>
            <w:r w:rsidR="000826AD">
              <w:rPr>
                <w:rFonts w:ascii="Century Gothic" w:eastAsia="Meiryo" w:hAnsi="Century Gothic" w:cs="Times New Roman"/>
                <w:bCs/>
                <w:caps/>
                <w:color w:val="auto"/>
                <w:sz w:val="22"/>
                <w:szCs w:val="24"/>
                <w:lang w:eastAsia="ja-JP"/>
              </w:rPr>
              <w:t>E</w:t>
            </w:r>
            <w:r>
              <w:rPr>
                <w:rFonts w:ascii="Century Gothic" w:eastAsia="Meiryo" w:hAnsi="Century Gothic" w:cs="Times New Roman"/>
                <w:bCs/>
                <w:caps/>
                <w:color w:val="auto"/>
                <w:sz w:val="22"/>
                <w:szCs w:val="24"/>
                <w:lang w:eastAsia="ja-JP"/>
              </w:rPr>
              <w:t xml:space="preserve">sted IN COMPS </w:t>
            </w:r>
            <w:r w:rsidRPr="004B5BF5">
              <w:rPr>
                <w:rFonts w:ascii="Century Gothic" w:eastAsia="Meiryo" w:hAnsi="Century Gothic" w:cs="Times New Roman"/>
                <w:bCs/>
                <w:caps/>
                <w:color w:val="auto"/>
                <w:sz w:val="22"/>
                <w:szCs w:val="24"/>
                <w:lang w:eastAsia="ja-JP"/>
              </w:rPr>
              <w:t xml:space="preserve"> </w:t>
            </w:r>
          </w:p>
          <w:p w14:paraId="439194DB" w14:textId="77777777" w:rsidR="00620A0B" w:rsidRPr="000826AD" w:rsidRDefault="00620A0B" w:rsidP="003A3C04">
            <w:pPr>
              <w:pStyle w:val="ListParagraph"/>
              <w:keepNext/>
              <w:keepLines/>
              <w:numPr>
                <w:ilvl w:val="0"/>
                <w:numId w:val="2"/>
              </w:numPr>
              <w:spacing w:before="240" w:after="120" w:line="240" w:lineRule="auto"/>
              <w:outlineLvl w:val="2"/>
              <w:rPr>
                <w:rFonts w:ascii="Century Gothic" w:eastAsia="Meiryo" w:hAnsi="Century Gothic" w:cs="Times New Roman"/>
                <w:b/>
                <w:caps/>
                <w:color w:val="auto"/>
                <w:sz w:val="22"/>
                <w:szCs w:val="24"/>
                <w:lang w:eastAsia="ja-JP"/>
              </w:rPr>
            </w:pPr>
            <w:r w:rsidRPr="000826AD">
              <w:rPr>
                <w:rFonts w:ascii="Century Gothic" w:eastAsia="Meiryo" w:hAnsi="Century Gothic" w:cs="Times New Roman"/>
                <w:b/>
                <w:caps/>
                <w:color w:val="auto"/>
                <w:sz w:val="22"/>
                <w:szCs w:val="24"/>
                <w:lang w:eastAsia="ja-JP"/>
              </w:rPr>
              <w:t xml:space="preserve">sure things </w:t>
            </w:r>
          </w:p>
          <w:p w14:paraId="43086B5A" w14:textId="77777777" w:rsidR="00620A0B" w:rsidRDefault="00620A0B" w:rsidP="003A3C04">
            <w:pPr>
              <w:spacing w:line="240" w:lineRule="auto"/>
              <w:rPr>
                <w:rFonts w:ascii="Century Gothic" w:eastAsia="Meiryo" w:hAnsi="Century Gothic" w:cs="Times New Roman"/>
                <w:color w:val="auto"/>
                <w:sz w:val="18"/>
                <w:lang w:eastAsia="ja-JP"/>
              </w:rPr>
            </w:pPr>
          </w:p>
          <w:p w14:paraId="350B34B6" w14:textId="77777777" w:rsidR="00620A0B" w:rsidRPr="00AA4CFF" w:rsidRDefault="00620A0B" w:rsidP="003A3C04">
            <w:pPr>
              <w:keepNext/>
              <w:keepLines/>
              <w:spacing w:before="240" w:after="120" w:line="240" w:lineRule="auto"/>
              <w:outlineLvl w:val="2"/>
              <w:rPr>
                <w:rFonts w:ascii="Century Gothic" w:eastAsia="Meiryo" w:hAnsi="Century Gothic" w:cs="Times New Roman"/>
                <w:b/>
                <w:caps/>
                <w:color w:val="A4063E" w:themeColor="accent1"/>
                <w:sz w:val="22"/>
                <w:szCs w:val="24"/>
                <w:lang w:eastAsia="ja-JP"/>
              </w:rPr>
            </w:pPr>
            <w:r w:rsidRPr="00AA4CFF">
              <w:rPr>
                <w:rFonts w:ascii="Century Gothic" w:eastAsia="Meiryo" w:hAnsi="Century Gothic" w:cs="Times New Roman"/>
                <w:b/>
                <w:caps/>
                <w:color w:val="A4063E" w:themeColor="accent1"/>
                <w:sz w:val="22"/>
                <w:szCs w:val="24"/>
                <w:lang w:eastAsia="ja-JP"/>
              </w:rPr>
              <w:t>KPIs</w:t>
            </w:r>
          </w:p>
          <w:p w14:paraId="09F1FBDE" w14:textId="554393F9" w:rsidR="00620A0B" w:rsidRPr="0045384D" w:rsidRDefault="00620A0B" w:rsidP="003A3C04">
            <w:pPr>
              <w:pStyle w:val="ListParagraph"/>
              <w:numPr>
                <w:ilvl w:val="0"/>
                <w:numId w:val="4"/>
              </w:numPr>
              <w:spacing w:line="240" w:lineRule="auto"/>
              <w:rPr>
                <w:rFonts w:ascii="Century Gothic" w:eastAsia="Meiryo" w:hAnsi="Century Gothic" w:cs="Times New Roman"/>
                <w:b/>
                <w:bCs/>
                <w:color w:val="auto"/>
                <w:sz w:val="22"/>
                <w:szCs w:val="28"/>
                <w:lang w:eastAsia="ja-JP"/>
              </w:rPr>
            </w:pPr>
            <w:r w:rsidRPr="0045384D">
              <w:rPr>
                <w:rFonts w:ascii="Century Gothic" w:eastAsia="Meiryo" w:hAnsi="Century Gothic" w:cs="Times New Roman"/>
                <w:b/>
                <w:bCs/>
                <w:color w:val="auto"/>
                <w:sz w:val="22"/>
                <w:szCs w:val="28"/>
                <w:lang w:eastAsia="ja-JP"/>
              </w:rPr>
              <w:t xml:space="preserve">SIZE OF CLUSTER: </w:t>
            </w:r>
            <w:r w:rsidR="000826AD">
              <w:rPr>
                <w:rFonts w:ascii="Century Gothic" w:eastAsia="Meiryo" w:hAnsi="Century Gothic" w:cs="Times New Roman"/>
                <w:b/>
                <w:bCs/>
                <w:color w:val="auto"/>
                <w:sz w:val="22"/>
                <w:szCs w:val="28"/>
                <w:lang w:eastAsia="ja-JP"/>
              </w:rPr>
              <w:t>2,248</w:t>
            </w:r>
            <w:r w:rsidRPr="0045384D">
              <w:rPr>
                <w:rFonts w:ascii="Century Gothic" w:eastAsia="Meiryo" w:hAnsi="Century Gothic" w:cs="Times New Roman"/>
                <w:b/>
                <w:bCs/>
                <w:color w:val="auto"/>
                <w:sz w:val="22"/>
                <w:szCs w:val="28"/>
                <w:lang w:eastAsia="ja-JP"/>
              </w:rPr>
              <w:t xml:space="preserve"> PLAYERS</w:t>
            </w:r>
          </w:p>
          <w:p w14:paraId="23582DA5" w14:textId="7BB07E74" w:rsidR="00620A0B" w:rsidRPr="00AA4CFF" w:rsidRDefault="000826A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77</w:t>
            </w:r>
            <w:r w:rsidR="00620A0B" w:rsidRPr="00AA4CFF">
              <w:rPr>
                <w:rFonts w:ascii="Century Gothic" w:eastAsia="Meiryo" w:hAnsi="Century Gothic" w:cs="Times New Roman"/>
                <w:color w:val="auto"/>
                <w:sz w:val="22"/>
                <w:szCs w:val="28"/>
                <w:lang w:eastAsia="ja-JP"/>
              </w:rPr>
              <w:t xml:space="preserve">% </w:t>
            </w:r>
            <w:r w:rsidR="00620A0B">
              <w:rPr>
                <w:rFonts w:ascii="Century Gothic" w:eastAsia="Meiryo" w:hAnsi="Century Gothic" w:cs="Times New Roman"/>
                <w:color w:val="auto"/>
                <w:sz w:val="22"/>
                <w:szCs w:val="28"/>
                <w:lang w:eastAsia="ja-JP"/>
              </w:rPr>
              <w:t>OF CLUSTER OVER THE AGE OF 51</w:t>
            </w:r>
          </w:p>
          <w:p w14:paraId="08DBDD0D" w14:textId="77777777" w:rsidR="00620A0B" w:rsidRPr="00AA4CFF" w:rsidRDefault="00620A0B"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ALL LIVE WITHIN GTA</w:t>
            </w:r>
            <w:r w:rsidRPr="00AA4CFF">
              <w:rPr>
                <w:rFonts w:ascii="Century Gothic" w:eastAsia="Meiryo" w:hAnsi="Century Gothic" w:cs="Times New Roman"/>
                <w:color w:val="auto"/>
                <w:sz w:val="22"/>
                <w:szCs w:val="28"/>
                <w:lang w:eastAsia="ja-JP"/>
              </w:rPr>
              <w:t xml:space="preserve"> </w:t>
            </w:r>
          </w:p>
          <w:p w14:paraId="75BBE17C" w14:textId="70D5536A" w:rsidR="00620A0B" w:rsidRDefault="000826AD"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MIX OF</w:t>
            </w:r>
            <w:r w:rsidR="00620A0B">
              <w:rPr>
                <w:rFonts w:ascii="Century Gothic" w:eastAsia="Meiryo" w:hAnsi="Century Gothic" w:cs="Times New Roman"/>
                <w:color w:val="auto"/>
                <w:sz w:val="22"/>
                <w:szCs w:val="28"/>
                <w:lang w:eastAsia="ja-JP"/>
              </w:rPr>
              <w:t xml:space="preserve"> GOLD</w:t>
            </w:r>
            <w:r>
              <w:rPr>
                <w:rFonts w:ascii="Century Gothic" w:eastAsia="Meiryo" w:hAnsi="Century Gothic" w:cs="Times New Roman"/>
                <w:color w:val="auto"/>
                <w:sz w:val="22"/>
                <w:szCs w:val="28"/>
                <w:lang w:eastAsia="ja-JP"/>
              </w:rPr>
              <w:t>, SILVER AND REWARD</w:t>
            </w:r>
            <w:r w:rsidR="00620A0B">
              <w:rPr>
                <w:rFonts w:ascii="Century Gothic" w:eastAsia="Meiryo" w:hAnsi="Century Gothic" w:cs="Times New Roman"/>
                <w:color w:val="auto"/>
                <w:sz w:val="22"/>
                <w:szCs w:val="28"/>
                <w:lang w:eastAsia="ja-JP"/>
              </w:rPr>
              <w:t xml:space="preserve"> PLAYERS</w:t>
            </w:r>
          </w:p>
          <w:p w14:paraId="43C640DE" w14:textId="0272E021" w:rsidR="00620A0B" w:rsidRPr="00AA4CFF" w:rsidRDefault="009F20C7" w:rsidP="003A3C04">
            <w:pPr>
              <w:pStyle w:val="ListParagraph"/>
              <w:numPr>
                <w:ilvl w:val="0"/>
                <w:numId w:val="3"/>
              </w:numPr>
              <w:spacing w:line="240" w:lineRule="auto"/>
              <w:rPr>
                <w:rFonts w:ascii="Century Gothic" w:eastAsia="Meiryo" w:hAnsi="Century Gothic" w:cs="Times New Roman"/>
                <w:color w:val="auto"/>
                <w:sz w:val="22"/>
                <w:szCs w:val="28"/>
                <w:lang w:eastAsia="ja-JP"/>
              </w:rPr>
            </w:pPr>
            <w:r>
              <w:rPr>
                <w:rFonts w:ascii="Century Gothic" w:eastAsia="Meiryo" w:hAnsi="Century Gothic" w:cs="Times New Roman"/>
                <w:color w:val="auto"/>
                <w:sz w:val="22"/>
                <w:szCs w:val="28"/>
                <w:lang w:eastAsia="ja-JP"/>
              </w:rPr>
              <w:t xml:space="preserve">FOURTH </w:t>
            </w:r>
            <w:r w:rsidR="00620A0B">
              <w:rPr>
                <w:rFonts w:ascii="Century Gothic" w:eastAsia="Meiryo" w:hAnsi="Century Gothic" w:cs="Times New Roman"/>
                <w:color w:val="auto"/>
                <w:sz w:val="22"/>
                <w:szCs w:val="28"/>
                <w:lang w:eastAsia="ja-JP"/>
              </w:rPr>
              <w:t>HIGHEST NET COMP</w:t>
            </w:r>
          </w:p>
        </w:tc>
        <w:tc>
          <w:tcPr>
            <w:tcW w:w="720" w:type="dxa"/>
          </w:tcPr>
          <w:p w14:paraId="27B35101" w14:textId="77777777" w:rsidR="00620A0B" w:rsidRPr="00436E85" w:rsidRDefault="00620A0B" w:rsidP="003A3C04">
            <w:pPr>
              <w:tabs>
                <w:tab w:val="left" w:pos="990"/>
              </w:tabs>
              <w:spacing w:line="240" w:lineRule="auto"/>
              <w:rPr>
                <w:rFonts w:ascii="Century Gothic" w:eastAsia="Meiryo" w:hAnsi="Century Gothic" w:cs="Times New Roman"/>
                <w:color w:val="auto"/>
                <w:sz w:val="18"/>
                <w:lang w:eastAsia="ja-JP"/>
              </w:rPr>
            </w:pPr>
          </w:p>
        </w:tc>
        <w:tc>
          <w:tcPr>
            <w:tcW w:w="6470" w:type="dxa"/>
          </w:tcPr>
          <w:p w14:paraId="25374A5D"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monetary </w:t>
            </w:r>
          </w:p>
          <w:tbl>
            <w:tblPr>
              <w:tblStyle w:val="TableGrid"/>
              <w:tblpPr w:leftFromText="180" w:rightFromText="180" w:vertAnchor="page" w:horzAnchor="margin" w:tblpY="1105"/>
              <w:tblOverlap w:val="never"/>
              <w:tblW w:w="0" w:type="auto"/>
              <w:tblLayout w:type="fixed"/>
              <w:tblLook w:val="04A0" w:firstRow="1" w:lastRow="0" w:firstColumn="1" w:lastColumn="0" w:noHBand="0" w:noVBand="1"/>
            </w:tblPr>
            <w:tblGrid>
              <w:gridCol w:w="2076"/>
              <w:gridCol w:w="2077"/>
              <w:gridCol w:w="2077"/>
            </w:tblGrid>
            <w:tr w:rsidR="00620A0B" w14:paraId="65DD2F91" w14:textId="77777777" w:rsidTr="003A3C04">
              <w:tc>
                <w:tcPr>
                  <w:tcW w:w="2076" w:type="dxa"/>
                </w:tcPr>
                <w:p w14:paraId="552C91B3"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29DE578C"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Cluster 1</w:t>
                  </w:r>
                </w:p>
              </w:tc>
              <w:tc>
                <w:tcPr>
                  <w:tcW w:w="2077" w:type="dxa"/>
                </w:tcPr>
                <w:p w14:paraId="51D14F54" w14:textId="77777777" w:rsidR="00620A0B" w:rsidRPr="004B5BF5" w:rsidRDefault="00620A0B" w:rsidP="003A3C04">
                  <w:pPr>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1C60EA37" w14:textId="77777777" w:rsidTr="003A3C04">
              <w:tc>
                <w:tcPr>
                  <w:tcW w:w="2076" w:type="dxa"/>
                </w:tcPr>
                <w:p w14:paraId="7176B6A6"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ADT</w:t>
                  </w:r>
                </w:p>
              </w:tc>
              <w:tc>
                <w:tcPr>
                  <w:tcW w:w="2077" w:type="dxa"/>
                </w:tcPr>
                <w:p w14:paraId="7249EA80" w14:textId="09F7D66C"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w:t>
                  </w:r>
                  <w:r w:rsidR="000826AD">
                    <w:rPr>
                      <w:rFonts w:ascii="Century Gothic" w:eastAsia="Meiryo" w:hAnsi="Century Gothic" w:cs="Times New Roman"/>
                      <w:color w:val="auto"/>
                      <w:sz w:val="18"/>
                      <w:lang w:eastAsia="ja-JP"/>
                    </w:rPr>
                    <w:t>96</w:t>
                  </w:r>
                </w:p>
              </w:tc>
              <w:tc>
                <w:tcPr>
                  <w:tcW w:w="2077" w:type="dxa"/>
                </w:tcPr>
                <w:p w14:paraId="18B6156E"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$459</w:t>
                  </w:r>
                </w:p>
              </w:tc>
            </w:tr>
            <w:tr w:rsidR="00620A0B" w14:paraId="6D5CF111" w14:textId="77777777" w:rsidTr="003A3C04">
              <w:tc>
                <w:tcPr>
                  <w:tcW w:w="2076" w:type="dxa"/>
                </w:tcPr>
                <w:p w14:paraId="4D05FDDF"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NW</w:t>
                  </w:r>
                </w:p>
              </w:tc>
              <w:tc>
                <w:tcPr>
                  <w:tcW w:w="2077" w:type="dxa"/>
                </w:tcPr>
                <w:p w14:paraId="79E92F32" w14:textId="20DCF838"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0826AD">
                    <w:rPr>
                      <w:rFonts w:ascii="Century Gothic" w:eastAsia="Meiryo" w:hAnsi="Century Gothic" w:cs="Times New Roman"/>
                      <w:color w:val="auto"/>
                      <w:sz w:val="18"/>
                      <w:lang w:eastAsia="ja-JP"/>
                    </w:rPr>
                    <w:t>23,411</w:t>
                  </w:r>
                </w:p>
              </w:tc>
              <w:tc>
                <w:tcPr>
                  <w:tcW w:w="2077" w:type="dxa"/>
                </w:tcPr>
                <w:p w14:paraId="01C4938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$14,178</w:t>
                  </w:r>
                </w:p>
              </w:tc>
            </w:tr>
            <w:tr w:rsidR="00620A0B" w14:paraId="67488BA3" w14:textId="77777777" w:rsidTr="003A3C04">
              <w:tc>
                <w:tcPr>
                  <w:tcW w:w="2076" w:type="dxa"/>
                </w:tcPr>
                <w:p w14:paraId="21991483"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Theo NW</w:t>
                  </w:r>
                </w:p>
              </w:tc>
              <w:tc>
                <w:tcPr>
                  <w:tcW w:w="2077" w:type="dxa"/>
                </w:tcPr>
                <w:p w14:paraId="08B4AF66" w14:textId="33696939" w:rsidR="00620A0B" w:rsidRDefault="000826AD"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$23,356</w:t>
                  </w:r>
                </w:p>
              </w:tc>
              <w:tc>
                <w:tcPr>
                  <w:tcW w:w="2077" w:type="dxa"/>
                </w:tcPr>
                <w:p w14:paraId="16B98C50"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$14,060</w:t>
                  </w:r>
                </w:p>
              </w:tc>
            </w:tr>
            <w:tr w:rsidR="00620A0B" w14:paraId="19D078F0" w14:textId="77777777" w:rsidTr="003A3C04">
              <w:tc>
                <w:tcPr>
                  <w:tcW w:w="2076" w:type="dxa"/>
                </w:tcPr>
                <w:p w14:paraId="6521DD5B"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12 Month Net Comp </w:t>
                  </w:r>
                </w:p>
              </w:tc>
              <w:tc>
                <w:tcPr>
                  <w:tcW w:w="2077" w:type="dxa"/>
                </w:tcPr>
                <w:p w14:paraId="5F35D089" w14:textId="537610CC"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w:t>
                  </w:r>
                  <w:r w:rsidR="000826AD">
                    <w:rPr>
                      <w:rFonts w:ascii="Century Gothic" w:eastAsia="Meiryo" w:hAnsi="Century Gothic" w:cs="Times New Roman"/>
                      <w:color w:val="auto"/>
                      <w:sz w:val="18"/>
                      <w:lang w:eastAsia="ja-JP"/>
                    </w:rPr>
                    <w:t>676</w:t>
                  </w:r>
                </w:p>
              </w:tc>
              <w:tc>
                <w:tcPr>
                  <w:tcW w:w="2077" w:type="dxa"/>
                </w:tcPr>
                <w:p w14:paraId="2E8E07DD" w14:textId="77777777" w:rsidR="00620A0B" w:rsidRDefault="00620A0B" w:rsidP="003A3C04">
                  <w:pPr>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$645</w:t>
                  </w:r>
                </w:p>
              </w:tc>
            </w:tr>
          </w:tbl>
          <w:p w14:paraId="6DBC45E2"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sidRPr="00C738DE">
              <w:rPr>
                <w:rFonts w:ascii="Century Gothic" w:eastAsia="Meiryo" w:hAnsi="Century Gothic" w:cs="Times New Roman"/>
                <w:b/>
                <w:bCs/>
                <w:i/>
                <w:iCs/>
                <w:color w:val="auto"/>
                <w:sz w:val="18"/>
                <w:lang w:eastAsia="ja-JP"/>
              </w:rPr>
              <w:t xml:space="preserve">Average per Player: </w:t>
            </w:r>
          </w:p>
          <w:p w14:paraId="6AD1DFDE" w14:textId="77777777" w:rsidR="00620A0B"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p>
          <w:p w14:paraId="10862FBA"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frequency</w:t>
            </w:r>
          </w:p>
          <w:p w14:paraId="06E1B197" w14:textId="77777777" w:rsidR="00620A0B" w:rsidRPr="00436E85" w:rsidRDefault="00620A0B" w:rsidP="003A3C04">
            <w:pPr>
              <w:spacing w:line="240" w:lineRule="auto"/>
              <w:rPr>
                <w:rFonts w:ascii="Century Gothic" w:eastAsia="Meiryo" w:hAnsi="Century Gothic" w:cs="Times New Roman"/>
                <w:b/>
                <w:bCs/>
                <w:i/>
                <w:iCs/>
                <w:color w:val="auto"/>
                <w:sz w:val="18"/>
                <w:lang w:eastAsia="ja-JP"/>
              </w:rPr>
            </w:pPr>
            <w:r>
              <w:rPr>
                <w:rFonts w:ascii="Century Gothic" w:eastAsia="Meiryo" w:hAnsi="Century Gothic" w:cs="Times New Roman"/>
                <w:color w:val="auto"/>
                <w:sz w:val="18"/>
                <w:lang w:eastAsia="ja-JP"/>
              </w:rPr>
              <w:t xml:space="preserve"> </w:t>
            </w:r>
            <w:r w:rsidRPr="00C738DE">
              <w:rPr>
                <w:rFonts w:ascii="Century Gothic" w:eastAsia="Meiryo" w:hAnsi="Century Gothic" w:cs="Times New Roman"/>
                <w:b/>
                <w:bCs/>
                <w:i/>
                <w:iCs/>
                <w:color w:val="auto"/>
                <w:sz w:val="18"/>
                <w:lang w:eastAsia="ja-JP"/>
              </w:rPr>
              <w:t xml:space="preserve"> Average per Player: </w:t>
            </w:r>
          </w:p>
          <w:p w14:paraId="1B66981E" w14:textId="77777777" w:rsidR="00620A0B" w:rsidRDefault="00620A0B" w:rsidP="003A3C04">
            <w:pPr>
              <w:spacing w:line="240" w:lineRule="auto"/>
              <w:rPr>
                <w:rFonts w:ascii="Century Gothic" w:eastAsia="Meiryo" w:hAnsi="Century Gothic" w:cs="Times New Roman"/>
                <w:color w:val="auto"/>
                <w:sz w:val="18"/>
                <w:lang w:eastAsia="ja-JP"/>
              </w:rPr>
            </w:pPr>
          </w:p>
          <w:tbl>
            <w:tblPr>
              <w:tblStyle w:val="TableGrid"/>
              <w:tblW w:w="0" w:type="auto"/>
              <w:tblLayout w:type="fixed"/>
              <w:tblLook w:val="04A0" w:firstRow="1" w:lastRow="0" w:firstColumn="1" w:lastColumn="0" w:noHBand="0" w:noVBand="1"/>
            </w:tblPr>
            <w:tblGrid>
              <w:gridCol w:w="2076"/>
              <w:gridCol w:w="2077"/>
              <w:gridCol w:w="2077"/>
            </w:tblGrid>
            <w:tr w:rsidR="00620A0B" w:rsidRPr="004B5BF5" w14:paraId="67DFBDB4" w14:textId="77777777" w:rsidTr="003A3C04">
              <w:tc>
                <w:tcPr>
                  <w:tcW w:w="2076" w:type="dxa"/>
                </w:tcPr>
                <w:p w14:paraId="49E67B75"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KPI</w:t>
                  </w:r>
                </w:p>
              </w:tc>
              <w:tc>
                <w:tcPr>
                  <w:tcW w:w="2077" w:type="dxa"/>
                </w:tcPr>
                <w:p w14:paraId="2A1B1910"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Cluster 1</w:t>
                  </w:r>
                </w:p>
              </w:tc>
              <w:tc>
                <w:tcPr>
                  <w:tcW w:w="2077" w:type="dxa"/>
                </w:tcPr>
                <w:p w14:paraId="6C9D4151" w14:textId="77777777" w:rsidR="00620A0B" w:rsidRPr="004B5BF5" w:rsidRDefault="00620A0B" w:rsidP="00A727B9">
                  <w:pPr>
                    <w:framePr w:hSpace="180" w:wrap="around" w:hAnchor="margin" w:y="-408"/>
                    <w:rPr>
                      <w:rFonts w:ascii="Century Gothic" w:eastAsia="Meiryo" w:hAnsi="Century Gothic" w:cs="Times New Roman"/>
                      <w:b/>
                      <w:bCs/>
                      <w:color w:val="auto"/>
                      <w:sz w:val="18"/>
                      <w:lang w:eastAsia="ja-JP"/>
                    </w:rPr>
                  </w:pPr>
                  <w:r w:rsidRPr="004B5BF5">
                    <w:rPr>
                      <w:rFonts w:ascii="Century Gothic" w:eastAsia="Meiryo" w:hAnsi="Century Gothic" w:cs="Times New Roman"/>
                      <w:b/>
                      <w:bCs/>
                      <w:color w:val="auto"/>
                      <w:sz w:val="18"/>
                      <w:lang w:eastAsia="ja-JP"/>
                    </w:rPr>
                    <w:t>Player Base Average</w:t>
                  </w:r>
                </w:p>
              </w:tc>
            </w:tr>
            <w:tr w:rsidR="00620A0B" w14:paraId="6EA089BF" w14:textId="77777777" w:rsidTr="003A3C04">
              <w:tc>
                <w:tcPr>
                  <w:tcW w:w="2076" w:type="dxa"/>
                </w:tcPr>
                <w:p w14:paraId="0D7D973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12 Month Visits</w:t>
                  </w:r>
                </w:p>
              </w:tc>
              <w:tc>
                <w:tcPr>
                  <w:tcW w:w="2077" w:type="dxa"/>
                </w:tcPr>
                <w:p w14:paraId="261E868D" w14:textId="58DF1644" w:rsidR="00620A0B" w:rsidRDefault="000826A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94</w:t>
                  </w:r>
                </w:p>
              </w:tc>
              <w:tc>
                <w:tcPr>
                  <w:tcW w:w="2077" w:type="dxa"/>
                </w:tcPr>
                <w:p w14:paraId="7C1C8ED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34</w:t>
                  </w:r>
                </w:p>
              </w:tc>
            </w:tr>
            <w:tr w:rsidR="00620A0B" w14:paraId="3B632974" w14:textId="77777777" w:rsidTr="003A3C04">
              <w:tc>
                <w:tcPr>
                  <w:tcW w:w="2076" w:type="dxa"/>
                </w:tcPr>
                <w:p w14:paraId="1FD154B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6 Month Visits</w:t>
                  </w:r>
                </w:p>
              </w:tc>
              <w:tc>
                <w:tcPr>
                  <w:tcW w:w="2077" w:type="dxa"/>
                </w:tcPr>
                <w:p w14:paraId="3CAB6205" w14:textId="69610D18" w:rsidR="00620A0B" w:rsidRDefault="000826A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49</w:t>
                  </w:r>
                </w:p>
              </w:tc>
              <w:tc>
                <w:tcPr>
                  <w:tcW w:w="2077" w:type="dxa"/>
                </w:tcPr>
                <w:p w14:paraId="15DC317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17</w:t>
                  </w:r>
                </w:p>
              </w:tc>
            </w:tr>
            <w:tr w:rsidR="00620A0B" w14:paraId="60C1933F" w14:textId="77777777" w:rsidTr="003A3C04">
              <w:tc>
                <w:tcPr>
                  <w:tcW w:w="2076" w:type="dxa"/>
                </w:tcPr>
                <w:p w14:paraId="663A24F3"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3 Month Visits </w:t>
                  </w:r>
                </w:p>
              </w:tc>
              <w:tc>
                <w:tcPr>
                  <w:tcW w:w="2077" w:type="dxa"/>
                </w:tcPr>
                <w:p w14:paraId="5FA86800" w14:textId="4AE6BFE2" w:rsidR="00620A0B" w:rsidRDefault="000826A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25</w:t>
                  </w:r>
                </w:p>
              </w:tc>
              <w:tc>
                <w:tcPr>
                  <w:tcW w:w="2077" w:type="dxa"/>
                </w:tcPr>
                <w:p w14:paraId="5AAAAD27"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r>
            <w:tr w:rsidR="00620A0B" w14:paraId="67A403CA" w14:textId="77777777" w:rsidTr="003A3C04">
              <w:tc>
                <w:tcPr>
                  <w:tcW w:w="2076" w:type="dxa"/>
                </w:tcPr>
                <w:p w14:paraId="7D3ACF2B"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1 Month Visits  </w:t>
                  </w:r>
                </w:p>
              </w:tc>
              <w:tc>
                <w:tcPr>
                  <w:tcW w:w="2077" w:type="dxa"/>
                </w:tcPr>
                <w:p w14:paraId="542AAB6B" w14:textId="7466F0BD" w:rsidR="00620A0B" w:rsidRDefault="000826A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9</w:t>
                  </w:r>
                </w:p>
              </w:tc>
              <w:tc>
                <w:tcPr>
                  <w:tcW w:w="2077" w:type="dxa"/>
                </w:tcPr>
                <w:p w14:paraId="03FEF906"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p>
              </w:tc>
            </w:tr>
            <w:tr w:rsidR="00620A0B" w14:paraId="670FE159" w14:textId="77777777" w:rsidTr="003A3C04">
              <w:tc>
                <w:tcPr>
                  <w:tcW w:w="2076" w:type="dxa"/>
                </w:tcPr>
                <w:p w14:paraId="1A324775"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 xml:space="preserve">Percent of Lapsed Players </w:t>
                  </w:r>
                </w:p>
              </w:tc>
              <w:tc>
                <w:tcPr>
                  <w:tcW w:w="2077" w:type="dxa"/>
                </w:tcPr>
                <w:p w14:paraId="15EC1CA3" w14:textId="0D45A225" w:rsidR="00620A0B" w:rsidRDefault="000826AD"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3</w:t>
                  </w:r>
                  <w:r w:rsidR="00620A0B">
                    <w:rPr>
                      <w:rFonts w:ascii="Century Gothic" w:eastAsia="Meiryo" w:hAnsi="Century Gothic" w:cs="Times New Roman"/>
                      <w:color w:val="auto"/>
                      <w:sz w:val="18"/>
                      <w:lang w:eastAsia="ja-JP"/>
                    </w:rPr>
                    <w:t>%</w:t>
                  </w:r>
                </w:p>
              </w:tc>
              <w:tc>
                <w:tcPr>
                  <w:tcW w:w="2077" w:type="dxa"/>
                </w:tcPr>
                <w:p w14:paraId="1E13577C" w14:textId="77777777" w:rsidR="00620A0B" w:rsidRDefault="00620A0B" w:rsidP="00A727B9">
                  <w:pPr>
                    <w:framePr w:hSpace="180" w:wrap="around" w:hAnchor="margin" w:y="-408"/>
                    <w:rPr>
                      <w:rFonts w:ascii="Century Gothic" w:eastAsia="Meiryo" w:hAnsi="Century Gothic" w:cs="Times New Roman"/>
                      <w:color w:val="auto"/>
                      <w:sz w:val="18"/>
                      <w:lang w:eastAsia="ja-JP"/>
                    </w:rPr>
                  </w:pPr>
                  <w:r>
                    <w:rPr>
                      <w:rFonts w:ascii="Century Gothic" w:eastAsia="Meiryo" w:hAnsi="Century Gothic" w:cs="Times New Roman"/>
                      <w:color w:val="auto"/>
                      <w:sz w:val="18"/>
                      <w:lang w:eastAsia="ja-JP"/>
                    </w:rPr>
                    <w:t>58%</w:t>
                  </w:r>
                </w:p>
              </w:tc>
            </w:tr>
          </w:tbl>
          <w:p w14:paraId="6745011A" w14:textId="77777777" w:rsidR="00620A0B" w:rsidRPr="00436E85" w:rsidRDefault="00620A0B" w:rsidP="003A3C04">
            <w:pPr>
              <w:spacing w:line="240" w:lineRule="auto"/>
              <w:rPr>
                <w:rFonts w:ascii="Century Gothic" w:eastAsia="Meiryo" w:hAnsi="Century Gothic" w:cs="Times New Roman"/>
                <w:color w:val="auto"/>
                <w:sz w:val="18"/>
                <w:lang w:eastAsia="ja-JP"/>
              </w:rPr>
            </w:pPr>
          </w:p>
          <w:p w14:paraId="5D482041" w14:textId="77777777" w:rsidR="00620A0B" w:rsidRPr="00436E85" w:rsidRDefault="00620A0B" w:rsidP="003A3C04">
            <w:pPr>
              <w:keepNext/>
              <w:keepLines/>
              <w:pBdr>
                <w:bottom w:val="single" w:sz="8" w:space="1" w:color="94B6D2"/>
              </w:pBdr>
              <w:spacing w:before="240" w:after="120" w:line="240" w:lineRule="auto"/>
              <w:outlineLvl w:val="1"/>
              <w:rPr>
                <w:rFonts w:ascii="Century Gothic" w:eastAsia="Meiryo" w:hAnsi="Century Gothic" w:cs="Times New Roman"/>
                <w:b/>
                <w:bCs/>
                <w:caps/>
                <w:color w:val="auto"/>
                <w:sz w:val="22"/>
                <w:szCs w:val="26"/>
                <w:lang w:eastAsia="ja-JP"/>
              </w:rPr>
            </w:pPr>
            <w:r>
              <w:rPr>
                <w:rFonts w:ascii="Century Gothic" w:eastAsia="Meiryo" w:hAnsi="Century Gothic" w:cs="Times New Roman"/>
                <w:b/>
                <w:bCs/>
                <w:caps/>
                <w:color w:val="auto"/>
                <w:sz w:val="22"/>
                <w:szCs w:val="26"/>
                <w:lang w:eastAsia="ja-JP"/>
              </w:rPr>
              <w:t xml:space="preserve">DEMOGRAPHICS </w:t>
            </w:r>
          </w:p>
          <w:p w14:paraId="330A4757" w14:textId="378FE3A2" w:rsidR="00620A0B" w:rsidRPr="00436E85" w:rsidRDefault="007613AE" w:rsidP="003A3C04">
            <w:pPr>
              <w:spacing w:line="240" w:lineRule="auto"/>
              <w:jc w:val="center"/>
              <w:rPr>
                <w:rFonts w:ascii="Century Gothic" w:eastAsia="Meiryo" w:hAnsi="Century Gothic" w:cs="Times New Roman"/>
                <w:color w:val="FFFFFF"/>
                <w:sz w:val="18"/>
                <w:lang w:eastAsia="ja-JP"/>
              </w:rPr>
            </w:pPr>
            <w:r>
              <w:rPr>
                <w:noProof/>
              </w:rPr>
              <w:drawing>
                <wp:inline distT="0" distB="0" distL="0" distR="0" wp14:anchorId="43D764DF" wp14:editId="55058880">
                  <wp:extent cx="975876" cy="1326515"/>
                  <wp:effectExtent l="0" t="0" r="0" b="6985"/>
                  <wp:docPr id="16456895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49">
                            <a:extLst>
                              <a:ext uri="{28A0092B-C50C-407E-A947-70E740481C1C}">
                                <a14:useLocalDpi xmlns:a14="http://schemas.microsoft.com/office/drawing/2010/main" val="0"/>
                              </a:ext>
                            </a:extLst>
                          </a:blip>
                          <a:stretch>
                            <a:fillRect/>
                          </a:stretch>
                        </pic:blipFill>
                        <pic:spPr>
                          <a:xfrm>
                            <a:off x="0" y="0"/>
                            <a:ext cx="975876" cy="1326515"/>
                          </a:xfrm>
                          <a:prstGeom prst="rect">
                            <a:avLst/>
                          </a:prstGeom>
                        </pic:spPr>
                      </pic:pic>
                    </a:graphicData>
                  </a:graphic>
                </wp:inline>
              </w:drawing>
            </w:r>
            <w:r>
              <w:rPr>
                <w:noProof/>
              </w:rPr>
              <w:drawing>
                <wp:inline distT="0" distB="0" distL="0" distR="0" wp14:anchorId="796FBBE5" wp14:editId="6E17A863">
                  <wp:extent cx="1325880" cy="1291392"/>
                  <wp:effectExtent l="0" t="0" r="7620" b="4445"/>
                  <wp:docPr id="22254988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5880" cy="1291392"/>
                          </a:xfrm>
                          <a:prstGeom prst="rect">
                            <a:avLst/>
                          </a:prstGeom>
                        </pic:spPr>
                      </pic:pic>
                    </a:graphicData>
                  </a:graphic>
                </wp:inline>
              </w:drawing>
            </w:r>
            <w:r>
              <w:rPr>
                <w:noProof/>
              </w:rPr>
              <w:drawing>
                <wp:inline distT="0" distB="0" distL="0" distR="0" wp14:anchorId="261C92AC" wp14:editId="5BBD0C6D">
                  <wp:extent cx="1089660" cy="1308467"/>
                  <wp:effectExtent l="0" t="0" r="0" b="6350"/>
                  <wp:docPr id="176695086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51">
                            <a:extLst>
                              <a:ext uri="{28A0092B-C50C-407E-A947-70E740481C1C}">
                                <a14:useLocalDpi xmlns:a14="http://schemas.microsoft.com/office/drawing/2010/main" val="0"/>
                              </a:ext>
                            </a:extLst>
                          </a:blip>
                          <a:stretch>
                            <a:fillRect/>
                          </a:stretch>
                        </pic:blipFill>
                        <pic:spPr>
                          <a:xfrm>
                            <a:off x="0" y="0"/>
                            <a:ext cx="1089660" cy="1308467"/>
                          </a:xfrm>
                          <a:prstGeom prst="rect">
                            <a:avLst/>
                          </a:prstGeom>
                        </pic:spPr>
                      </pic:pic>
                    </a:graphicData>
                  </a:graphic>
                </wp:inline>
              </w:drawing>
            </w:r>
          </w:p>
        </w:tc>
      </w:tr>
    </w:tbl>
    <w:p w14:paraId="69A66BC5" w14:textId="77777777" w:rsidR="00620A0B" w:rsidRDefault="00620A0B" w:rsidP="00620A0B"/>
    <w:p w14:paraId="133185FC" w14:textId="15F2CBB9" w:rsidR="00620A0B" w:rsidRDefault="00620A0B" w:rsidP="004B7E44"/>
    <w:p w14:paraId="1E7E362D" w14:textId="6AF11823" w:rsidR="00094C04" w:rsidRDefault="00094C04" w:rsidP="004B7E44"/>
    <w:p w14:paraId="3E37F4F8" w14:textId="03BDAA7C" w:rsidR="00094C04" w:rsidRDefault="00094C04" w:rsidP="004B7E44"/>
    <w:p w14:paraId="0C4AD417" w14:textId="5FC0FA79" w:rsidR="00094C04" w:rsidRDefault="00094C04" w:rsidP="00094C04">
      <w:pPr>
        <w:pStyle w:val="Heading3"/>
        <w:rPr>
          <w:rStyle w:val="normaltextrun"/>
          <w:rFonts w:ascii="Franklin Gothic Book" w:hAnsi="Franklin Gothic Book"/>
          <w:b/>
          <w:bCs/>
          <w:color w:val="000000"/>
          <w:sz w:val="44"/>
          <w:szCs w:val="44"/>
          <w:bdr w:val="none" w:sz="0" w:space="0" w:color="auto" w:frame="1"/>
        </w:rPr>
      </w:pPr>
      <w:r>
        <w:rPr>
          <w:rStyle w:val="normaltextrun"/>
          <w:rFonts w:ascii="Franklin Gothic Book" w:hAnsi="Franklin Gothic Book"/>
          <w:b/>
          <w:bCs/>
          <w:color w:val="000000"/>
          <w:sz w:val="44"/>
          <w:szCs w:val="44"/>
          <w:bdr w:val="none" w:sz="0" w:space="0" w:color="auto" w:frame="1"/>
        </w:rPr>
        <w:lastRenderedPageBreak/>
        <w:t>Recommendations</w:t>
      </w:r>
    </w:p>
    <w:p w14:paraId="50D0E831" w14:textId="5B6BAAC8" w:rsidR="00607323" w:rsidRDefault="00607323" w:rsidP="00607323">
      <w:pPr>
        <w:rPr>
          <w:rStyle w:val="normaltextrun"/>
          <w:rFonts w:ascii="Times New Roman" w:hAnsi="Times New Roman"/>
          <w:color w:val="000000"/>
          <w:sz w:val="24"/>
          <w:szCs w:val="24"/>
          <w:bdr w:val="none" w:sz="0" w:space="0" w:color="auto" w:frame="1"/>
        </w:rPr>
      </w:pPr>
    </w:p>
    <w:p w14:paraId="5F3C7858" w14:textId="537D81D7" w:rsidR="00EE1C8A" w:rsidRPr="00D1509C" w:rsidRDefault="00EE1C8A" w:rsidP="00F523A3">
      <w:pPr>
        <w:spacing w:line="240" w:lineRule="auto"/>
        <w:rPr>
          <w:rStyle w:val="normaltextrun"/>
          <w:rFonts w:ascii="Times New Roman" w:hAnsi="Times New Roman"/>
          <w:b/>
          <w:bCs/>
          <w:color w:val="000000"/>
          <w:sz w:val="24"/>
          <w:szCs w:val="24"/>
          <w:u w:val="single"/>
          <w:bdr w:val="none" w:sz="0" w:space="0" w:color="auto" w:frame="1"/>
        </w:rPr>
      </w:pPr>
      <w:r w:rsidRPr="00D1509C">
        <w:rPr>
          <w:rStyle w:val="normaltextrun"/>
          <w:rFonts w:ascii="Times New Roman" w:hAnsi="Times New Roman"/>
          <w:b/>
          <w:bCs/>
          <w:color w:val="000000"/>
          <w:sz w:val="24"/>
          <w:szCs w:val="24"/>
          <w:u w:val="single"/>
          <w:bdr w:val="none" w:sz="0" w:space="0" w:color="auto" w:frame="1"/>
        </w:rPr>
        <w:t>Problem Area</w:t>
      </w:r>
      <w:r w:rsidR="00D1509C" w:rsidRPr="00D1509C">
        <w:rPr>
          <w:rStyle w:val="normaltextrun"/>
          <w:rFonts w:ascii="Times New Roman" w:hAnsi="Times New Roman"/>
          <w:b/>
          <w:bCs/>
          <w:color w:val="000000"/>
          <w:sz w:val="24"/>
          <w:szCs w:val="24"/>
          <w:u w:val="single"/>
          <w:bdr w:val="none" w:sz="0" w:space="0" w:color="auto" w:frame="1"/>
        </w:rPr>
        <w:t xml:space="preserve"> 1</w:t>
      </w:r>
      <w:r w:rsidRPr="00D1509C">
        <w:rPr>
          <w:rStyle w:val="normaltextrun"/>
          <w:rFonts w:ascii="Times New Roman" w:hAnsi="Times New Roman"/>
          <w:b/>
          <w:bCs/>
          <w:color w:val="000000"/>
          <w:sz w:val="24"/>
          <w:szCs w:val="24"/>
          <w:u w:val="single"/>
          <w:bdr w:val="none" w:sz="0" w:space="0" w:color="auto" w:frame="1"/>
        </w:rPr>
        <w:t xml:space="preserve"> </w:t>
      </w:r>
    </w:p>
    <w:p w14:paraId="4836A3C3" w14:textId="77777777" w:rsidR="00EE1C8A" w:rsidRDefault="00EE1C8A" w:rsidP="00F523A3">
      <w:pPr>
        <w:spacing w:line="240" w:lineRule="auto"/>
        <w:rPr>
          <w:rStyle w:val="normaltextrun"/>
          <w:rFonts w:ascii="Times New Roman" w:hAnsi="Times New Roman"/>
          <w:color w:val="000000"/>
          <w:sz w:val="24"/>
          <w:szCs w:val="24"/>
          <w:bdr w:val="none" w:sz="0" w:space="0" w:color="auto" w:frame="1"/>
        </w:rPr>
      </w:pPr>
    </w:p>
    <w:p w14:paraId="31C1FDE8" w14:textId="107DC532" w:rsidR="00EE1C8A" w:rsidRDefault="00607323" w:rsidP="000E0486">
      <w:pPr>
        <w:spacing w:line="240" w:lineRule="auto"/>
        <w:jc w:val="both"/>
        <w:rPr>
          <w:rStyle w:val="normaltextrun"/>
          <w:rFonts w:ascii="Times New Roman" w:hAnsi="Times New Roman"/>
          <w:color w:val="000000"/>
          <w:sz w:val="24"/>
          <w:szCs w:val="24"/>
          <w:bdr w:val="none" w:sz="0" w:space="0" w:color="auto" w:frame="1"/>
        </w:rPr>
      </w:pPr>
      <w:r>
        <w:rPr>
          <w:rStyle w:val="normaltextrun"/>
          <w:rFonts w:ascii="Times New Roman" w:hAnsi="Times New Roman"/>
          <w:color w:val="000000"/>
          <w:sz w:val="24"/>
          <w:szCs w:val="24"/>
          <w:bdr w:val="none" w:sz="0" w:space="0" w:color="auto" w:frame="1"/>
        </w:rPr>
        <w:t xml:space="preserve">Throughout the data analysis journey, </w:t>
      </w:r>
      <w:r w:rsidR="00EE1C8A">
        <w:rPr>
          <w:rStyle w:val="normaltextrun"/>
          <w:rFonts w:ascii="Times New Roman" w:hAnsi="Times New Roman"/>
          <w:color w:val="000000"/>
          <w:sz w:val="24"/>
          <w:szCs w:val="24"/>
          <w:bdr w:val="none" w:sz="0" w:space="0" w:color="auto" w:frame="1"/>
        </w:rPr>
        <w:t>a few</w:t>
      </w:r>
      <w:r>
        <w:rPr>
          <w:rStyle w:val="normaltextrun"/>
          <w:rFonts w:ascii="Times New Roman" w:hAnsi="Times New Roman"/>
          <w:color w:val="000000"/>
          <w:sz w:val="24"/>
          <w:szCs w:val="24"/>
          <w:bdr w:val="none" w:sz="0" w:space="0" w:color="auto" w:frame="1"/>
        </w:rPr>
        <w:t xml:space="preserve"> factors stood out as problem areas for </w:t>
      </w:r>
      <w:r w:rsidR="00D3033E">
        <w:rPr>
          <w:rStyle w:val="normaltextrun"/>
          <w:rFonts w:ascii="Times New Roman" w:hAnsi="Times New Roman"/>
          <w:color w:val="000000"/>
          <w:sz w:val="24"/>
          <w:szCs w:val="24"/>
          <w:bdr w:val="none" w:sz="0" w:space="0" w:color="auto" w:frame="1"/>
        </w:rPr>
        <w:t>Casino</w:t>
      </w:r>
      <w:r>
        <w:rPr>
          <w:rStyle w:val="normaltextrun"/>
          <w:rFonts w:ascii="Times New Roman" w:hAnsi="Times New Roman"/>
          <w:color w:val="000000"/>
          <w:sz w:val="24"/>
          <w:szCs w:val="24"/>
          <w:bdr w:val="none" w:sz="0" w:space="0" w:color="auto" w:frame="1"/>
        </w:rPr>
        <w:t xml:space="preserve"> Woodbine. As portrayed in the “Data Description” section of the report, one problem area included an aging population. It was clear that the overall </w:t>
      </w:r>
      <w:r w:rsidR="00EE1C8A">
        <w:rPr>
          <w:rStyle w:val="normaltextrun"/>
          <w:rFonts w:ascii="Times New Roman" w:hAnsi="Times New Roman"/>
          <w:color w:val="000000"/>
          <w:sz w:val="24"/>
          <w:szCs w:val="24"/>
          <w:bdr w:val="none" w:sz="0" w:space="0" w:color="auto" w:frame="1"/>
        </w:rPr>
        <w:t xml:space="preserve">known player </w:t>
      </w:r>
      <w:r>
        <w:rPr>
          <w:rStyle w:val="normaltextrun"/>
          <w:rFonts w:ascii="Times New Roman" w:hAnsi="Times New Roman"/>
          <w:color w:val="000000"/>
          <w:sz w:val="24"/>
          <w:szCs w:val="24"/>
          <w:bdr w:val="none" w:sz="0" w:space="0" w:color="auto" w:frame="1"/>
        </w:rPr>
        <w:t xml:space="preserve">base of </w:t>
      </w:r>
      <w:r w:rsidR="00D3033E">
        <w:rPr>
          <w:rStyle w:val="normaltextrun"/>
          <w:rFonts w:ascii="Times New Roman" w:hAnsi="Times New Roman"/>
          <w:color w:val="000000"/>
          <w:sz w:val="24"/>
          <w:szCs w:val="24"/>
          <w:bdr w:val="none" w:sz="0" w:space="0" w:color="auto" w:frame="1"/>
        </w:rPr>
        <w:t>Casino</w:t>
      </w:r>
      <w:r>
        <w:rPr>
          <w:rStyle w:val="normaltextrun"/>
          <w:rFonts w:ascii="Times New Roman" w:hAnsi="Times New Roman"/>
          <w:color w:val="000000"/>
          <w:sz w:val="24"/>
          <w:szCs w:val="24"/>
          <w:bdr w:val="none" w:sz="0" w:space="0" w:color="auto" w:frame="1"/>
        </w:rPr>
        <w:t xml:space="preserve"> Woodbine skewed much older</w:t>
      </w:r>
      <w:r w:rsidR="00EE1C8A">
        <w:rPr>
          <w:rStyle w:val="normaltextrun"/>
          <w:rFonts w:ascii="Times New Roman" w:hAnsi="Times New Roman"/>
          <w:color w:val="000000"/>
          <w:sz w:val="24"/>
          <w:szCs w:val="24"/>
          <w:bdr w:val="none" w:sz="0" w:space="0" w:color="auto" w:frame="1"/>
        </w:rPr>
        <w:t xml:space="preserve"> which could result in financial consequences from a long-term perspective. </w:t>
      </w:r>
    </w:p>
    <w:p w14:paraId="5C6A9A0A" w14:textId="4844ABF0" w:rsidR="00EE1C8A" w:rsidRDefault="00EE1C8A" w:rsidP="000E0486">
      <w:pPr>
        <w:spacing w:line="240" w:lineRule="auto"/>
        <w:jc w:val="both"/>
        <w:rPr>
          <w:rStyle w:val="normaltextrun"/>
          <w:rFonts w:ascii="Times New Roman" w:hAnsi="Times New Roman"/>
          <w:color w:val="000000"/>
          <w:sz w:val="24"/>
          <w:szCs w:val="24"/>
          <w:bdr w:val="none" w:sz="0" w:space="0" w:color="auto" w:frame="1"/>
        </w:rPr>
      </w:pPr>
    </w:p>
    <w:p w14:paraId="0D84FECA" w14:textId="10EAF53E" w:rsidR="00EE1C8A" w:rsidRPr="00D534C9" w:rsidRDefault="00EE1C8A" w:rsidP="000E0486">
      <w:pPr>
        <w:spacing w:line="240" w:lineRule="auto"/>
        <w:jc w:val="both"/>
        <w:rPr>
          <w:rStyle w:val="normaltextrun"/>
          <w:rFonts w:ascii="Times New Roman" w:hAnsi="Times New Roman"/>
          <w:b/>
          <w:bCs/>
          <w:color w:val="000000"/>
          <w:sz w:val="24"/>
          <w:szCs w:val="24"/>
          <w:u w:val="single"/>
          <w:bdr w:val="none" w:sz="0" w:space="0" w:color="auto" w:frame="1"/>
        </w:rPr>
      </w:pPr>
      <w:r w:rsidRPr="00D534C9">
        <w:rPr>
          <w:rStyle w:val="normaltextrun"/>
          <w:rFonts w:ascii="Times New Roman" w:hAnsi="Times New Roman"/>
          <w:b/>
          <w:bCs/>
          <w:color w:val="000000"/>
          <w:sz w:val="24"/>
          <w:szCs w:val="24"/>
          <w:u w:val="single"/>
          <w:bdr w:val="none" w:sz="0" w:space="0" w:color="auto" w:frame="1"/>
        </w:rPr>
        <w:t xml:space="preserve">Tactic </w:t>
      </w:r>
    </w:p>
    <w:p w14:paraId="4AE513F2" w14:textId="553047BA" w:rsidR="00EE1C8A" w:rsidRDefault="00EE1C8A" w:rsidP="000E0486">
      <w:pPr>
        <w:spacing w:line="240" w:lineRule="auto"/>
        <w:jc w:val="both"/>
        <w:rPr>
          <w:rStyle w:val="normaltextrun"/>
          <w:rFonts w:ascii="Times New Roman" w:hAnsi="Times New Roman"/>
          <w:color w:val="000000"/>
          <w:sz w:val="24"/>
          <w:szCs w:val="24"/>
          <w:bdr w:val="none" w:sz="0" w:space="0" w:color="auto" w:frame="1"/>
        </w:rPr>
      </w:pPr>
    </w:p>
    <w:p w14:paraId="383C80F7" w14:textId="6B7E1165" w:rsidR="00EE1C8A" w:rsidRDefault="00EE1C8A" w:rsidP="000E0486">
      <w:pPr>
        <w:spacing w:line="240" w:lineRule="auto"/>
        <w:jc w:val="both"/>
        <w:rPr>
          <w:rStyle w:val="normaltextrun"/>
          <w:rFonts w:ascii="Times New Roman" w:hAnsi="Times New Roman"/>
          <w:color w:val="000000"/>
          <w:sz w:val="24"/>
          <w:szCs w:val="24"/>
          <w:bdr w:val="none" w:sz="0" w:space="0" w:color="auto" w:frame="1"/>
        </w:rPr>
      </w:pPr>
      <w:r>
        <w:rPr>
          <w:rStyle w:val="normaltextrun"/>
          <w:rFonts w:ascii="Times New Roman" w:hAnsi="Times New Roman"/>
          <w:color w:val="000000"/>
          <w:sz w:val="24"/>
          <w:szCs w:val="24"/>
          <w:bdr w:val="none" w:sz="0" w:space="0" w:color="auto" w:frame="1"/>
        </w:rPr>
        <w:t xml:space="preserve">Awareness is key for driving traffic, especially for younger folks. As shown in the diagram below, leveraging more marketing dollars towards mass marketing campaigns is a great way for Woodbine to attract that younger demographic. However, the journey for that customer </w:t>
      </w:r>
      <w:r w:rsidR="00E9101C">
        <w:rPr>
          <w:rStyle w:val="normaltextrun"/>
          <w:rFonts w:ascii="Times New Roman" w:hAnsi="Times New Roman"/>
          <w:color w:val="000000"/>
          <w:sz w:val="24"/>
          <w:szCs w:val="24"/>
          <w:bdr w:val="none" w:sz="0" w:space="0" w:color="auto" w:frame="1"/>
        </w:rPr>
        <w:t>does not</w:t>
      </w:r>
      <w:r>
        <w:rPr>
          <w:rStyle w:val="normaltextrun"/>
          <w:rFonts w:ascii="Times New Roman" w:hAnsi="Times New Roman"/>
          <w:color w:val="000000"/>
          <w:sz w:val="24"/>
          <w:szCs w:val="24"/>
          <w:bdr w:val="none" w:sz="0" w:space="0" w:color="auto" w:frame="1"/>
        </w:rPr>
        <w:t xml:space="preserve"> stop there. It is imperative for Woodbine to convert these players from “non-carded” to “carded” (</w:t>
      </w:r>
      <w:r w:rsidR="00E9101C">
        <w:rPr>
          <w:rStyle w:val="normaltextrun"/>
          <w:rFonts w:ascii="Times New Roman" w:hAnsi="Times New Roman"/>
          <w:color w:val="000000"/>
          <w:sz w:val="24"/>
          <w:szCs w:val="24"/>
          <w:bdr w:val="none" w:sz="0" w:space="0" w:color="auto" w:frame="1"/>
        </w:rPr>
        <w:t xml:space="preserve">meaning they sign up for the loyalty program). This will allow Woodbine to gain </w:t>
      </w:r>
      <w:r w:rsidR="000F5663">
        <w:rPr>
          <w:rStyle w:val="normaltextrun"/>
          <w:rFonts w:ascii="Times New Roman" w:hAnsi="Times New Roman"/>
          <w:color w:val="000000"/>
          <w:sz w:val="24"/>
          <w:szCs w:val="24"/>
          <w:bdr w:val="none" w:sz="0" w:space="0" w:color="auto" w:frame="1"/>
        </w:rPr>
        <w:t>further</w:t>
      </w:r>
      <w:r w:rsidR="00E9101C">
        <w:rPr>
          <w:rStyle w:val="normaltextrun"/>
          <w:rFonts w:ascii="Times New Roman" w:hAnsi="Times New Roman"/>
          <w:color w:val="000000"/>
          <w:sz w:val="24"/>
          <w:szCs w:val="24"/>
          <w:bdr w:val="none" w:sz="0" w:space="0" w:color="auto" w:frame="1"/>
        </w:rPr>
        <w:t xml:space="preserve"> insights into players and therefore treat them in a way that resonates with that customer.  </w:t>
      </w:r>
    </w:p>
    <w:p w14:paraId="18402D2E" w14:textId="77777777" w:rsidR="00EE1C8A" w:rsidRDefault="00EE1C8A" w:rsidP="000E0486">
      <w:pPr>
        <w:spacing w:line="240" w:lineRule="auto"/>
        <w:jc w:val="both"/>
        <w:rPr>
          <w:rStyle w:val="normaltextrun"/>
          <w:rFonts w:ascii="Times New Roman" w:hAnsi="Times New Roman"/>
          <w:color w:val="000000"/>
          <w:sz w:val="24"/>
          <w:szCs w:val="24"/>
          <w:bdr w:val="none" w:sz="0" w:space="0" w:color="auto" w:frame="1"/>
        </w:rPr>
      </w:pPr>
    </w:p>
    <w:p w14:paraId="5F68FAD6" w14:textId="6298C00C" w:rsidR="00EE1C8A" w:rsidRPr="00607323" w:rsidRDefault="00EE1C8A" w:rsidP="000E0486">
      <w:pPr>
        <w:spacing w:line="240" w:lineRule="auto"/>
        <w:jc w:val="both"/>
        <w:rPr>
          <w:rStyle w:val="normaltextrun"/>
          <w:rFonts w:ascii="Times New Roman" w:hAnsi="Times New Roman"/>
          <w:color w:val="000000"/>
          <w:sz w:val="24"/>
          <w:szCs w:val="24"/>
          <w:bdr w:val="none" w:sz="0" w:space="0" w:color="auto" w:frame="1"/>
        </w:rPr>
      </w:pPr>
      <w:r>
        <w:rPr>
          <w:noProof/>
        </w:rPr>
        <w:drawing>
          <wp:inline distT="0" distB="0" distL="0" distR="0" wp14:anchorId="190C8931" wp14:editId="5CB7C39F">
            <wp:extent cx="4457700" cy="1248850"/>
            <wp:effectExtent l="0" t="0" r="0" b="8890"/>
            <wp:docPr id="13100248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4457700" cy="1248850"/>
                    </a:xfrm>
                    <a:prstGeom prst="rect">
                      <a:avLst/>
                    </a:prstGeom>
                  </pic:spPr>
                </pic:pic>
              </a:graphicData>
            </a:graphic>
          </wp:inline>
        </w:drawing>
      </w:r>
    </w:p>
    <w:p w14:paraId="275EDA73" w14:textId="77777777" w:rsidR="00607323" w:rsidRPr="00607323" w:rsidRDefault="00607323" w:rsidP="000E0486">
      <w:pPr>
        <w:pStyle w:val="Heading3"/>
        <w:jc w:val="both"/>
        <w:rPr>
          <w:rStyle w:val="normaltextrun"/>
          <w:rFonts w:ascii="Times New Roman" w:hAnsi="Times New Roman"/>
          <w:i w:val="0"/>
          <w:iCs/>
          <w:color w:val="000000"/>
          <w:szCs w:val="24"/>
          <w:bdr w:val="none" w:sz="0" w:space="0" w:color="auto" w:frame="1"/>
        </w:rPr>
      </w:pPr>
    </w:p>
    <w:p w14:paraId="504A4F34" w14:textId="20CF00BA" w:rsidR="00D1509C" w:rsidRPr="00D1509C" w:rsidRDefault="00D1509C" w:rsidP="000E0486">
      <w:pPr>
        <w:pStyle w:val="Heading3"/>
        <w:jc w:val="both"/>
        <w:rPr>
          <w:rStyle w:val="normaltextrun"/>
          <w:rFonts w:ascii="Times New Roman" w:hAnsi="Times New Roman"/>
          <w:b/>
          <w:bCs/>
          <w:i w:val="0"/>
          <w:iCs/>
          <w:color w:val="000000"/>
          <w:szCs w:val="24"/>
          <w:u w:val="single"/>
          <w:bdr w:val="none" w:sz="0" w:space="0" w:color="auto" w:frame="1"/>
        </w:rPr>
      </w:pPr>
      <w:r w:rsidRPr="00D1509C">
        <w:rPr>
          <w:rStyle w:val="normaltextrun"/>
          <w:rFonts w:ascii="Times New Roman" w:hAnsi="Times New Roman"/>
          <w:b/>
          <w:bCs/>
          <w:i w:val="0"/>
          <w:iCs/>
          <w:color w:val="000000"/>
          <w:szCs w:val="24"/>
          <w:u w:val="single"/>
          <w:bdr w:val="none" w:sz="0" w:space="0" w:color="auto" w:frame="1"/>
        </w:rPr>
        <w:t xml:space="preserve">Problem Area 2 </w:t>
      </w:r>
    </w:p>
    <w:p w14:paraId="49F005A3" w14:textId="77777777" w:rsidR="00D1509C" w:rsidRDefault="00D1509C" w:rsidP="000E0486">
      <w:pPr>
        <w:pStyle w:val="Heading3"/>
        <w:jc w:val="both"/>
        <w:rPr>
          <w:rStyle w:val="normaltextrun"/>
          <w:rFonts w:ascii="Times New Roman" w:hAnsi="Times New Roman"/>
          <w:b/>
          <w:bCs/>
          <w:i w:val="0"/>
          <w:iCs/>
          <w:color w:val="000000"/>
          <w:sz w:val="20"/>
          <w:szCs w:val="20"/>
          <w:u w:val="single"/>
          <w:bdr w:val="none" w:sz="0" w:space="0" w:color="auto" w:frame="1"/>
        </w:rPr>
      </w:pPr>
    </w:p>
    <w:p w14:paraId="5AAE26F7" w14:textId="38D240AC" w:rsidR="00D1509C" w:rsidRPr="0071721D" w:rsidRDefault="00D1509C" w:rsidP="000E0486">
      <w:pPr>
        <w:pStyle w:val="Heading3"/>
        <w:jc w:val="both"/>
        <w:rPr>
          <w:rStyle w:val="normaltextrun"/>
          <w:rFonts w:ascii="Times New Roman" w:hAnsi="Times New Roman"/>
          <w:i w:val="0"/>
          <w:iCs/>
          <w:color w:val="000000"/>
          <w:szCs w:val="24"/>
          <w:bdr w:val="none" w:sz="0" w:space="0" w:color="auto" w:frame="1"/>
        </w:rPr>
      </w:pPr>
      <w:r w:rsidRPr="0071721D">
        <w:rPr>
          <w:rStyle w:val="normaltextrun"/>
          <w:rFonts w:ascii="Times New Roman" w:hAnsi="Times New Roman"/>
          <w:i w:val="0"/>
          <w:iCs/>
          <w:color w:val="000000"/>
          <w:szCs w:val="24"/>
          <w:bdr w:val="none" w:sz="0" w:space="0" w:color="auto" w:frame="1"/>
        </w:rPr>
        <w:t xml:space="preserve">Currently, </w:t>
      </w:r>
      <w:r w:rsidR="00D3033E">
        <w:rPr>
          <w:rStyle w:val="normaltextrun"/>
          <w:rFonts w:ascii="Times New Roman" w:hAnsi="Times New Roman"/>
          <w:i w:val="0"/>
          <w:iCs/>
          <w:color w:val="000000"/>
          <w:szCs w:val="24"/>
          <w:bdr w:val="none" w:sz="0" w:space="0" w:color="auto" w:frame="1"/>
        </w:rPr>
        <w:t>Casino</w:t>
      </w:r>
      <w:r w:rsidRPr="0071721D">
        <w:rPr>
          <w:rStyle w:val="normaltextrun"/>
          <w:rFonts w:ascii="Times New Roman" w:hAnsi="Times New Roman"/>
          <w:i w:val="0"/>
          <w:iCs/>
          <w:color w:val="000000"/>
          <w:szCs w:val="24"/>
          <w:bdr w:val="none" w:sz="0" w:space="0" w:color="auto" w:frame="1"/>
        </w:rPr>
        <w:t xml:space="preserve"> Woodbine leverages the tiering system to help in implementing marketing campaigns. For example, based on the tier of </w:t>
      </w:r>
      <w:r w:rsidR="0071721D" w:rsidRPr="0071721D">
        <w:rPr>
          <w:rStyle w:val="normaltextrun"/>
          <w:rFonts w:ascii="Times New Roman" w:hAnsi="Times New Roman"/>
          <w:i w:val="0"/>
          <w:iCs/>
          <w:color w:val="000000"/>
          <w:szCs w:val="24"/>
          <w:bdr w:val="none" w:sz="0" w:space="0" w:color="auto" w:frame="1"/>
        </w:rPr>
        <w:t>a</w:t>
      </w:r>
      <w:r w:rsidRPr="0071721D">
        <w:rPr>
          <w:rStyle w:val="normaltextrun"/>
          <w:rFonts w:ascii="Times New Roman" w:hAnsi="Times New Roman"/>
          <w:i w:val="0"/>
          <w:iCs/>
          <w:color w:val="000000"/>
          <w:szCs w:val="24"/>
          <w:bdr w:val="none" w:sz="0" w:space="0" w:color="auto" w:frame="1"/>
        </w:rPr>
        <w:t xml:space="preserve"> customer (either Gold-Highest, Silver-Middle, Rewards-Low)</w:t>
      </w:r>
      <w:r w:rsidR="0071721D" w:rsidRPr="0071721D">
        <w:rPr>
          <w:rStyle w:val="normaltextrun"/>
          <w:rFonts w:ascii="Times New Roman" w:hAnsi="Times New Roman"/>
          <w:i w:val="0"/>
          <w:iCs/>
          <w:color w:val="000000"/>
          <w:szCs w:val="24"/>
          <w:bdr w:val="none" w:sz="0" w:space="0" w:color="auto" w:frame="1"/>
        </w:rPr>
        <w:t xml:space="preserve">, a marketing campaign will be tailored to that tier. However, this is not the most result driven approach </w:t>
      </w:r>
      <w:r w:rsidR="0071721D">
        <w:rPr>
          <w:rStyle w:val="normaltextrun"/>
          <w:rFonts w:ascii="Times New Roman" w:hAnsi="Times New Roman"/>
          <w:i w:val="0"/>
          <w:iCs/>
          <w:color w:val="000000"/>
          <w:szCs w:val="24"/>
          <w:bdr w:val="none" w:sz="0" w:space="0" w:color="auto" w:frame="1"/>
        </w:rPr>
        <w:t xml:space="preserve">as not all customers are the same. </w:t>
      </w:r>
    </w:p>
    <w:p w14:paraId="781FE7F0" w14:textId="7B11CD07" w:rsidR="0071721D" w:rsidRDefault="0071721D" w:rsidP="000E0486">
      <w:pPr>
        <w:pStyle w:val="Heading3"/>
        <w:jc w:val="both"/>
        <w:rPr>
          <w:rStyle w:val="normaltextrun"/>
          <w:rFonts w:ascii="Times New Roman" w:hAnsi="Times New Roman"/>
          <w:i w:val="0"/>
          <w:iCs/>
          <w:color w:val="000000"/>
          <w:sz w:val="20"/>
          <w:szCs w:val="20"/>
          <w:bdr w:val="none" w:sz="0" w:space="0" w:color="auto" w:frame="1"/>
        </w:rPr>
      </w:pPr>
    </w:p>
    <w:p w14:paraId="74F37376" w14:textId="405B91B3" w:rsidR="0071721D" w:rsidRPr="00D534C9" w:rsidRDefault="0071721D" w:rsidP="000E0486">
      <w:pPr>
        <w:pStyle w:val="Heading3"/>
        <w:jc w:val="both"/>
        <w:rPr>
          <w:rStyle w:val="normaltextrun"/>
          <w:rFonts w:ascii="Times New Roman" w:hAnsi="Times New Roman"/>
          <w:b/>
          <w:bCs/>
          <w:i w:val="0"/>
          <w:iCs/>
          <w:color w:val="000000"/>
          <w:szCs w:val="24"/>
          <w:u w:val="single"/>
          <w:bdr w:val="none" w:sz="0" w:space="0" w:color="auto" w:frame="1"/>
        </w:rPr>
      </w:pPr>
      <w:r w:rsidRPr="00D534C9">
        <w:rPr>
          <w:rStyle w:val="normaltextrun"/>
          <w:rFonts w:ascii="Times New Roman" w:hAnsi="Times New Roman"/>
          <w:b/>
          <w:bCs/>
          <w:i w:val="0"/>
          <w:iCs/>
          <w:color w:val="000000"/>
          <w:szCs w:val="24"/>
          <w:u w:val="single"/>
          <w:bdr w:val="none" w:sz="0" w:space="0" w:color="auto" w:frame="1"/>
        </w:rPr>
        <w:t xml:space="preserve">Tactic </w:t>
      </w:r>
    </w:p>
    <w:p w14:paraId="77133A6A" w14:textId="37B4EF17" w:rsidR="0071721D" w:rsidRDefault="0071721D" w:rsidP="000E0486">
      <w:pPr>
        <w:pStyle w:val="Heading3"/>
        <w:jc w:val="both"/>
        <w:rPr>
          <w:rStyle w:val="normaltextrun"/>
          <w:rFonts w:ascii="Times New Roman" w:hAnsi="Times New Roman"/>
          <w:b/>
          <w:bCs/>
          <w:i w:val="0"/>
          <w:iCs/>
          <w:color w:val="000000"/>
          <w:szCs w:val="24"/>
          <w:bdr w:val="none" w:sz="0" w:space="0" w:color="auto" w:frame="1"/>
        </w:rPr>
      </w:pPr>
    </w:p>
    <w:p w14:paraId="3345257D" w14:textId="61F1D2AA" w:rsidR="0071721D" w:rsidRDefault="0071721D" w:rsidP="000E0486">
      <w:pPr>
        <w:pStyle w:val="Heading3"/>
        <w:jc w:val="both"/>
        <w:rPr>
          <w:rStyle w:val="normaltextrun"/>
          <w:rFonts w:ascii="Times New Roman" w:hAnsi="Times New Roman"/>
          <w:i w:val="0"/>
          <w:iCs/>
          <w:color w:val="000000"/>
          <w:szCs w:val="24"/>
          <w:bdr w:val="none" w:sz="0" w:space="0" w:color="auto" w:frame="1"/>
        </w:rPr>
      </w:pPr>
      <w:r w:rsidRPr="009A61AC">
        <w:rPr>
          <w:rStyle w:val="normaltextrun"/>
          <w:rFonts w:ascii="Times New Roman" w:hAnsi="Times New Roman"/>
          <w:i w:val="0"/>
          <w:iCs/>
          <w:color w:val="000000"/>
          <w:szCs w:val="24"/>
          <w:bdr w:val="none" w:sz="0" w:space="0" w:color="auto" w:frame="1"/>
        </w:rPr>
        <w:t xml:space="preserve">The tiering system provides simplicity for customers. It is a great tool to leverage from a front facing perspective. A customer can easily understand what is required to further improve upon their </w:t>
      </w:r>
      <w:r w:rsidR="007E2D13" w:rsidRPr="009A61AC">
        <w:rPr>
          <w:rStyle w:val="normaltextrun"/>
          <w:rFonts w:ascii="Times New Roman" w:hAnsi="Times New Roman"/>
          <w:i w:val="0"/>
          <w:iCs/>
          <w:color w:val="000000"/>
          <w:szCs w:val="24"/>
          <w:bdr w:val="none" w:sz="0" w:space="0" w:color="auto" w:frame="1"/>
        </w:rPr>
        <w:t xml:space="preserve">current </w:t>
      </w:r>
      <w:r w:rsidRPr="009A61AC">
        <w:rPr>
          <w:rStyle w:val="normaltextrun"/>
          <w:rFonts w:ascii="Times New Roman" w:hAnsi="Times New Roman"/>
          <w:i w:val="0"/>
          <w:iCs/>
          <w:color w:val="000000"/>
          <w:szCs w:val="24"/>
          <w:bdr w:val="none" w:sz="0" w:space="0" w:color="auto" w:frame="1"/>
        </w:rPr>
        <w:t>tier</w:t>
      </w:r>
      <w:r w:rsidR="007E2D13" w:rsidRPr="009A61AC">
        <w:rPr>
          <w:rStyle w:val="normaltextrun"/>
          <w:rFonts w:ascii="Times New Roman" w:hAnsi="Times New Roman"/>
          <w:i w:val="0"/>
          <w:iCs/>
          <w:color w:val="000000"/>
          <w:szCs w:val="24"/>
          <w:bdr w:val="none" w:sz="0" w:space="0" w:color="auto" w:frame="1"/>
        </w:rPr>
        <w:t xml:space="preserve">. However, a problem with the tiering system is that </w:t>
      </w:r>
      <w:r w:rsidR="009A61AC" w:rsidRPr="009A61AC">
        <w:rPr>
          <w:rStyle w:val="normaltextrun"/>
          <w:rFonts w:ascii="Times New Roman" w:hAnsi="Times New Roman"/>
          <w:i w:val="0"/>
          <w:iCs/>
          <w:color w:val="000000"/>
          <w:szCs w:val="24"/>
          <w:bdr w:val="none" w:sz="0" w:space="0" w:color="auto" w:frame="1"/>
        </w:rPr>
        <w:t>it is one dimensional and</w:t>
      </w:r>
      <w:r w:rsidR="007E2D13" w:rsidRPr="009A61AC">
        <w:rPr>
          <w:rStyle w:val="normaltextrun"/>
          <w:rFonts w:ascii="Times New Roman" w:hAnsi="Times New Roman"/>
          <w:i w:val="0"/>
          <w:iCs/>
          <w:color w:val="000000"/>
          <w:szCs w:val="24"/>
          <w:bdr w:val="none" w:sz="0" w:space="0" w:color="auto" w:frame="1"/>
        </w:rPr>
        <w:t xml:space="preserve"> </w:t>
      </w:r>
      <w:r w:rsidR="009A61AC" w:rsidRPr="009A61AC">
        <w:rPr>
          <w:rStyle w:val="normaltextrun"/>
          <w:rFonts w:ascii="Times New Roman" w:hAnsi="Times New Roman"/>
          <w:i w:val="0"/>
          <w:iCs/>
          <w:color w:val="000000"/>
          <w:szCs w:val="24"/>
          <w:bdr w:val="none" w:sz="0" w:space="0" w:color="auto" w:frame="1"/>
        </w:rPr>
        <w:t>does not</w:t>
      </w:r>
      <w:r w:rsidR="007E2D13" w:rsidRPr="009A61AC">
        <w:rPr>
          <w:rStyle w:val="normaltextrun"/>
          <w:rFonts w:ascii="Times New Roman" w:hAnsi="Times New Roman"/>
          <w:i w:val="0"/>
          <w:iCs/>
          <w:color w:val="000000"/>
          <w:szCs w:val="24"/>
          <w:bdr w:val="none" w:sz="0" w:space="0" w:color="auto" w:frame="1"/>
        </w:rPr>
        <w:t xml:space="preserve"> </w:t>
      </w:r>
      <w:r w:rsidR="009A61AC" w:rsidRPr="009A61AC">
        <w:rPr>
          <w:rStyle w:val="normaltextrun"/>
          <w:rFonts w:ascii="Times New Roman" w:hAnsi="Times New Roman"/>
          <w:i w:val="0"/>
          <w:iCs/>
          <w:color w:val="000000"/>
          <w:szCs w:val="24"/>
          <w:bdr w:val="none" w:sz="0" w:space="0" w:color="auto" w:frame="1"/>
        </w:rPr>
        <w:t>consider</w:t>
      </w:r>
      <w:r w:rsidR="007E2D13" w:rsidRPr="009A61AC">
        <w:rPr>
          <w:rStyle w:val="normaltextrun"/>
          <w:rFonts w:ascii="Times New Roman" w:hAnsi="Times New Roman"/>
          <w:i w:val="0"/>
          <w:iCs/>
          <w:color w:val="000000"/>
          <w:szCs w:val="24"/>
          <w:bdr w:val="none" w:sz="0" w:space="0" w:color="auto" w:frame="1"/>
        </w:rPr>
        <w:t xml:space="preserve"> all data pertaining to a customer. </w:t>
      </w:r>
      <w:r w:rsidR="009A61AC" w:rsidRPr="009A61AC">
        <w:rPr>
          <w:rStyle w:val="normaltextrun"/>
          <w:rFonts w:ascii="Times New Roman" w:hAnsi="Times New Roman"/>
          <w:i w:val="0"/>
          <w:iCs/>
          <w:color w:val="000000"/>
          <w:szCs w:val="24"/>
          <w:bdr w:val="none" w:sz="0" w:space="0" w:color="auto" w:frame="1"/>
        </w:rPr>
        <w:t xml:space="preserve">A better approach would be the use of </w:t>
      </w:r>
      <w:r w:rsidR="007E2D13" w:rsidRPr="009A61AC">
        <w:rPr>
          <w:rStyle w:val="normaltextrun"/>
          <w:rFonts w:ascii="Times New Roman" w:hAnsi="Times New Roman"/>
          <w:i w:val="0"/>
          <w:iCs/>
          <w:color w:val="000000"/>
          <w:szCs w:val="24"/>
          <w:bdr w:val="none" w:sz="0" w:space="0" w:color="auto" w:frame="1"/>
        </w:rPr>
        <w:t>an internal segmentation</w:t>
      </w:r>
      <w:r w:rsidR="009A61AC" w:rsidRPr="009A61AC">
        <w:rPr>
          <w:rStyle w:val="normaltextrun"/>
          <w:rFonts w:ascii="Times New Roman" w:hAnsi="Times New Roman"/>
          <w:i w:val="0"/>
          <w:iCs/>
          <w:color w:val="000000"/>
          <w:szCs w:val="24"/>
          <w:bdr w:val="none" w:sz="0" w:space="0" w:color="auto" w:frame="1"/>
        </w:rPr>
        <w:t xml:space="preserve"> (which the customer is not aware of)</w:t>
      </w:r>
      <w:r w:rsidR="007E2D13" w:rsidRPr="009A61AC">
        <w:rPr>
          <w:rStyle w:val="normaltextrun"/>
          <w:rFonts w:ascii="Times New Roman" w:hAnsi="Times New Roman"/>
          <w:i w:val="0"/>
          <w:iCs/>
          <w:color w:val="000000"/>
          <w:szCs w:val="24"/>
          <w:bdr w:val="none" w:sz="0" w:space="0" w:color="auto" w:frame="1"/>
        </w:rPr>
        <w:t xml:space="preserve"> which </w:t>
      </w:r>
      <w:r w:rsidR="009A61AC" w:rsidRPr="009A61AC">
        <w:rPr>
          <w:rStyle w:val="normaltextrun"/>
          <w:rFonts w:ascii="Times New Roman" w:hAnsi="Times New Roman"/>
          <w:i w:val="0"/>
          <w:iCs/>
          <w:color w:val="000000"/>
          <w:szCs w:val="24"/>
          <w:bdr w:val="none" w:sz="0" w:space="0" w:color="auto" w:frame="1"/>
        </w:rPr>
        <w:t>considers</w:t>
      </w:r>
      <w:r w:rsidR="007E2D13" w:rsidRPr="009A61AC">
        <w:rPr>
          <w:rStyle w:val="normaltextrun"/>
          <w:rFonts w:ascii="Times New Roman" w:hAnsi="Times New Roman"/>
          <w:i w:val="0"/>
          <w:iCs/>
          <w:color w:val="000000"/>
          <w:szCs w:val="24"/>
          <w:bdr w:val="none" w:sz="0" w:space="0" w:color="auto" w:frame="1"/>
        </w:rPr>
        <w:t xml:space="preserve"> other factors</w:t>
      </w:r>
      <w:r w:rsidR="009A61AC" w:rsidRPr="009A61AC">
        <w:rPr>
          <w:rStyle w:val="normaltextrun"/>
          <w:rFonts w:ascii="Times New Roman" w:hAnsi="Times New Roman"/>
          <w:i w:val="0"/>
          <w:iCs/>
          <w:color w:val="000000"/>
          <w:szCs w:val="24"/>
          <w:bdr w:val="none" w:sz="0" w:space="0" w:color="auto" w:frame="1"/>
        </w:rPr>
        <w:t xml:space="preserve"> such as demographic, </w:t>
      </w:r>
      <w:r w:rsidR="00F902BA" w:rsidRPr="009A61AC">
        <w:rPr>
          <w:rStyle w:val="normaltextrun"/>
          <w:rFonts w:ascii="Times New Roman" w:hAnsi="Times New Roman"/>
          <w:i w:val="0"/>
          <w:iCs/>
          <w:color w:val="000000"/>
          <w:szCs w:val="24"/>
          <w:bdr w:val="none" w:sz="0" w:space="0" w:color="auto" w:frame="1"/>
        </w:rPr>
        <w:t>financial,</w:t>
      </w:r>
      <w:r w:rsidR="009A61AC" w:rsidRPr="009A61AC">
        <w:rPr>
          <w:rStyle w:val="normaltextrun"/>
          <w:rFonts w:ascii="Times New Roman" w:hAnsi="Times New Roman"/>
          <w:i w:val="0"/>
          <w:iCs/>
          <w:color w:val="000000"/>
          <w:szCs w:val="24"/>
          <w:bdr w:val="none" w:sz="0" w:space="0" w:color="auto" w:frame="1"/>
        </w:rPr>
        <w:t xml:space="preserve"> and marketing spend. </w:t>
      </w:r>
      <w:r w:rsidR="000F5663">
        <w:rPr>
          <w:rStyle w:val="normaltextrun"/>
          <w:rFonts w:ascii="Times New Roman" w:hAnsi="Times New Roman"/>
          <w:i w:val="0"/>
          <w:iCs/>
          <w:color w:val="000000"/>
          <w:szCs w:val="24"/>
          <w:bdr w:val="none" w:sz="0" w:space="0" w:color="auto" w:frame="1"/>
        </w:rPr>
        <w:t>Woodbine can then leverage this internal segmentation to tailor their marketing efforts and focus more on</w:t>
      </w:r>
      <w:r w:rsidR="00F902BA">
        <w:rPr>
          <w:rStyle w:val="normaltextrun"/>
          <w:rFonts w:ascii="Times New Roman" w:hAnsi="Times New Roman"/>
          <w:i w:val="0"/>
          <w:iCs/>
          <w:color w:val="000000"/>
          <w:szCs w:val="24"/>
          <w:bdr w:val="none" w:sz="0" w:space="0" w:color="auto" w:frame="1"/>
        </w:rPr>
        <w:t xml:space="preserve"> personalized content. </w:t>
      </w:r>
      <w:r w:rsidR="000F5663">
        <w:rPr>
          <w:rStyle w:val="normaltextrun"/>
          <w:rFonts w:ascii="Times New Roman" w:hAnsi="Times New Roman"/>
          <w:i w:val="0"/>
          <w:iCs/>
          <w:color w:val="000000"/>
          <w:szCs w:val="24"/>
          <w:bdr w:val="none" w:sz="0" w:space="0" w:color="auto" w:frame="1"/>
        </w:rPr>
        <w:t xml:space="preserve"> </w:t>
      </w:r>
    </w:p>
    <w:p w14:paraId="43B4C82D" w14:textId="09703AB8" w:rsidR="000F5663" w:rsidRDefault="000F5663" w:rsidP="000E0486">
      <w:pPr>
        <w:pStyle w:val="Heading3"/>
        <w:jc w:val="both"/>
        <w:rPr>
          <w:rStyle w:val="normaltextrun"/>
          <w:rFonts w:ascii="Times New Roman" w:hAnsi="Times New Roman"/>
          <w:i w:val="0"/>
          <w:iCs/>
          <w:color w:val="000000"/>
          <w:szCs w:val="24"/>
          <w:bdr w:val="none" w:sz="0" w:space="0" w:color="auto" w:frame="1"/>
        </w:rPr>
      </w:pPr>
    </w:p>
    <w:p w14:paraId="1CA04D91" w14:textId="6DF2FA3C" w:rsidR="00F902BA" w:rsidRDefault="00F902BA" w:rsidP="000E0486">
      <w:pPr>
        <w:pStyle w:val="Heading3"/>
        <w:jc w:val="both"/>
        <w:rPr>
          <w:rStyle w:val="normaltextrun"/>
          <w:rFonts w:ascii="Times New Roman" w:hAnsi="Times New Roman"/>
          <w:i w:val="0"/>
          <w:iCs/>
          <w:color w:val="000000"/>
          <w:szCs w:val="24"/>
          <w:bdr w:val="none" w:sz="0" w:space="0" w:color="auto" w:frame="1"/>
        </w:rPr>
      </w:pPr>
      <w:r>
        <w:rPr>
          <w:rStyle w:val="normaltextrun"/>
          <w:rFonts w:ascii="Times New Roman" w:hAnsi="Times New Roman"/>
          <w:i w:val="0"/>
          <w:iCs/>
          <w:color w:val="000000"/>
          <w:szCs w:val="24"/>
          <w:bdr w:val="none" w:sz="0" w:space="0" w:color="auto" w:frame="1"/>
        </w:rPr>
        <w:t>Building upon problem area 2, J</w:t>
      </w:r>
      <w:r w:rsidR="001914EB">
        <w:rPr>
          <w:rStyle w:val="normaltextrun"/>
          <w:rFonts w:ascii="Times New Roman" w:hAnsi="Times New Roman"/>
          <w:i w:val="0"/>
          <w:iCs/>
          <w:color w:val="000000"/>
          <w:szCs w:val="24"/>
          <w:bdr w:val="none" w:sz="0" w:space="0" w:color="auto" w:frame="1"/>
        </w:rPr>
        <w:t>ARVIS</w:t>
      </w:r>
      <w:r>
        <w:rPr>
          <w:rStyle w:val="normaltextrun"/>
          <w:rFonts w:ascii="Times New Roman" w:hAnsi="Times New Roman"/>
          <w:i w:val="0"/>
          <w:iCs/>
          <w:color w:val="000000"/>
          <w:szCs w:val="24"/>
          <w:bdr w:val="none" w:sz="0" w:space="0" w:color="auto" w:frame="1"/>
        </w:rPr>
        <w:t xml:space="preserve"> Consulting Group has recommended Woodbine to leverage the </w:t>
      </w:r>
      <w:r w:rsidR="00D519D5">
        <w:rPr>
          <w:rStyle w:val="normaltextrun"/>
          <w:rFonts w:ascii="Times New Roman" w:hAnsi="Times New Roman"/>
          <w:i w:val="0"/>
          <w:iCs/>
          <w:color w:val="000000"/>
          <w:szCs w:val="24"/>
          <w:bdr w:val="none" w:sz="0" w:space="0" w:color="auto" w:frame="1"/>
        </w:rPr>
        <w:t>seven</w:t>
      </w:r>
      <w:r>
        <w:rPr>
          <w:rStyle w:val="normaltextrun"/>
          <w:rFonts w:ascii="Times New Roman" w:hAnsi="Times New Roman"/>
          <w:i w:val="0"/>
          <w:iCs/>
          <w:color w:val="000000"/>
          <w:szCs w:val="24"/>
          <w:bdr w:val="none" w:sz="0" w:space="0" w:color="auto" w:frame="1"/>
        </w:rPr>
        <w:t xml:space="preserve"> personas mentioned above when it comes to creating more tailored experiences for their customer base. In addition, it also provides glaring </w:t>
      </w:r>
      <w:r w:rsidR="00964E7C">
        <w:rPr>
          <w:rStyle w:val="normaltextrun"/>
          <w:rFonts w:ascii="Times New Roman" w:hAnsi="Times New Roman"/>
          <w:i w:val="0"/>
          <w:iCs/>
          <w:color w:val="000000"/>
          <w:szCs w:val="24"/>
          <w:bdr w:val="none" w:sz="0" w:space="0" w:color="auto" w:frame="1"/>
        </w:rPr>
        <w:t xml:space="preserve">differences across the seven segments that Woodbine can capitalize on to efficiently leverage their marketing budget. </w:t>
      </w:r>
    </w:p>
    <w:p w14:paraId="66FDF828" w14:textId="38261576" w:rsidR="00964E7C" w:rsidRDefault="00964E7C" w:rsidP="000E0486">
      <w:pPr>
        <w:pStyle w:val="Heading3"/>
        <w:jc w:val="both"/>
        <w:rPr>
          <w:rStyle w:val="normaltextrun"/>
          <w:rFonts w:ascii="Times New Roman" w:hAnsi="Times New Roman"/>
          <w:i w:val="0"/>
          <w:iCs/>
          <w:color w:val="000000"/>
          <w:szCs w:val="24"/>
          <w:bdr w:val="none" w:sz="0" w:space="0" w:color="auto" w:frame="1"/>
        </w:rPr>
      </w:pPr>
    </w:p>
    <w:p w14:paraId="28121E2B" w14:textId="51333310" w:rsidR="00964E7C" w:rsidRDefault="00964E7C" w:rsidP="000E0486">
      <w:pPr>
        <w:pStyle w:val="Heading3"/>
        <w:jc w:val="both"/>
        <w:rPr>
          <w:rStyle w:val="normaltextrun"/>
          <w:rFonts w:ascii="Times New Roman" w:hAnsi="Times New Roman"/>
          <w:i w:val="0"/>
          <w:iCs/>
          <w:color w:val="000000"/>
          <w:szCs w:val="24"/>
          <w:bdr w:val="none" w:sz="0" w:space="0" w:color="auto" w:frame="1"/>
        </w:rPr>
      </w:pPr>
      <w:r>
        <w:rPr>
          <w:rStyle w:val="normaltextrun"/>
          <w:rFonts w:ascii="Times New Roman" w:hAnsi="Times New Roman"/>
          <w:i w:val="0"/>
          <w:iCs/>
          <w:color w:val="000000"/>
          <w:szCs w:val="24"/>
          <w:bdr w:val="none" w:sz="0" w:space="0" w:color="auto" w:frame="1"/>
        </w:rPr>
        <w:lastRenderedPageBreak/>
        <w:t>At a high level, JARVIS Consulting Group recommends Woodbine to leverage Segmentation, Targeting</w:t>
      </w:r>
      <w:r w:rsidR="001914EB">
        <w:rPr>
          <w:rStyle w:val="normaltextrun"/>
          <w:rFonts w:ascii="Times New Roman" w:hAnsi="Times New Roman"/>
          <w:i w:val="0"/>
          <w:iCs/>
          <w:color w:val="000000"/>
          <w:szCs w:val="24"/>
          <w:bdr w:val="none" w:sz="0" w:space="0" w:color="auto" w:frame="1"/>
        </w:rPr>
        <w:t xml:space="preserve"> and Positioning (STP)</w:t>
      </w:r>
      <w:r>
        <w:rPr>
          <w:rStyle w:val="normaltextrun"/>
          <w:rFonts w:ascii="Times New Roman" w:hAnsi="Times New Roman"/>
          <w:i w:val="0"/>
          <w:iCs/>
          <w:color w:val="000000"/>
          <w:szCs w:val="24"/>
          <w:bdr w:val="none" w:sz="0" w:space="0" w:color="auto" w:frame="1"/>
        </w:rPr>
        <w:t xml:space="preserve"> tactics. </w:t>
      </w:r>
    </w:p>
    <w:p w14:paraId="458065CC" w14:textId="69CE1AEC" w:rsidR="00F902BA" w:rsidRDefault="00F902BA" w:rsidP="000E0486">
      <w:pPr>
        <w:pStyle w:val="Heading3"/>
        <w:jc w:val="both"/>
        <w:rPr>
          <w:rStyle w:val="normaltextrun"/>
          <w:rFonts w:ascii="Times New Roman" w:hAnsi="Times New Roman"/>
          <w:i w:val="0"/>
          <w:iCs/>
          <w:color w:val="000000"/>
          <w:szCs w:val="24"/>
          <w:bdr w:val="none" w:sz="0" w:space="0" w:color="auto" w:frame="1"/>
        </w:rPr>
      </w:pPr>
    </w:p>
    <w:p w14:paraId="22EBCB71" w14:textId="33D249E7" w:rsidR="00F902BA" w:rsidRDefault="001914EB" w:rsidP="000E0486">
      <w:pPr>
        <w:pStyle w:val="Heading3"/>
        <w:jc w:val="both"/>
        <w:rPr>
          <w:rStyle w:val="normaltextrun"/>
          <w:rFonts w:ascii="Times New Roman" w:hAnsi="Times New Roman"/>
          <w:i w:val="0"/>
          <w:iCs/>
          <w:color w:val="000000"/>
          <w:szCs w:val="24"/>
          <w:bdr w:val="none" w:sz="0" w:space="0" w:color="auto" w:frame="1"/>
        </w:rPr>
      </w:pPr>
      <w:r>
        <w:rPr>
          <w:noProof/>
        </w:rPr>
        <w:drawing>
          <wp:inline distT="0" distB="0" distL="0" distR="0" wp14:anchorId="46F57749" wp14:editId="2C2E5096">
            <wp:extent cx="4876802" cy="1445959"/>
            <wp:effectExtent l="0" t="0" r="0" b="1905"/>
            <wp:docPr id="11783897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4876802" cy="1445959"/>
                    </a:xfrm>
                    <a:prstGeom prst="rect">
                      <a:avLst/>
                    </a:prstGeom>
                  </pic:spPr>
                </pic:pic>
              </a:graphicData>
            </a:graphic>
          </wp:inline>
        </w:drawing>
      </w:r>
    </w:p>
    <w:p w14:paraId="256A0227" w14:textId="6EE166D6" w:rsidR="001914EB" w:rsidRDefault="001914EB" w:rsidP="000E0486">
      <w:pPr>
        <w:pStyle w:val="Heading3"/>
        <w:jc w:val="both"/>
        <w:rPr>
          <w:rStyle w:val="normaltextrun"/>
          <w:rFonts w:ascii="Times New Roman" w:hAnsi="Times New Roman"/>
          <w:i w:val="0"/>
          <w:iCs/>
          <w:color w:val="000000"/>
          <w:szCs w:val="24"/>
          <w:bdr w:val="none" w:sz="0" w:space="0" w:color="auto" w:frame="1"/>
        </w:rPr>
      </w:pPr>
    </w:p>
    <w:p w14:paraId="58330352" w14:textId="0588F1C7" w:rsidR="001914EB" w:rsidRDefault="001914EB" w:rsidP="000E0486">
      <w:pPr>
        <w:pStyle w:val="Heading3"/>
        <w:jc w:val="both"/>
        <w:rPr>
          <w:rStyle w:val="normaltextrun"/>
          <w:rFonts w:ascii="Times New Roman" w:hAnsi="Times New Roman"/>
          <w:i w:val="0"/>
          <w:iCs/>
          <w:color w:val="000000"/>
          <w:szCs w:val="24"/>
          <w:bdr w:val="none" w:sz="0" w:space="0" w:color="auto" w:frame="1"/>
        </w:rPr>
      </w:pPr>
      <w:r>
        <w:rPr>
          <w:rStyle w:val="normaltextrun"/>
          <w:rFonts w:ascii="Times New Roman" w:hAnsi="Times New Roman"/>
          <w:i w:val="0"/>
          <w:iCs/>
          <w:color w:val="000000"/>
          <w:szCs w:val="24"/>
          <w:bdr w:val="none" w:sz="0" w:space="0" w:color="auto" w:frame="1"/>
        </w:rPr>
        <w:t xml:space="preserve">What we have achieved via hierarchical clustering are </w:t>
      </w:r>
      <w:r w:rsidR="00D519D5">
        <w:rPr>
          <w:rStyle w:val="normaltextrun"/>
          <w:rFonts w:ascii="Times New Roman" w:hAnsi="Times New Roman"/>
          <w:i w:val="0"/>
          <w:iCs/>
          <w:color w:val="000000"/>
          <w:szCs w:val="24"/>
          <w:bdr w:val="none" w:sz="0" w:space="0" w:color="auto" w:frame="1"/>
        </w:rPr>
        <w:t>seven</w:t>
      </w:r>
      <w:r>
        <w:rPr>
          <w:rStyle w:val="normaltextrun"/>
          <w:rFonts w:ascii="Times New Roman" w:hAnsi="Times New Roman"/>
          <w:i w:val="0"/>
          <w:iCs/>
          <w:color w:val="000000"/>
          <w:szCs w:val="24"/>
          <w:bdr w:val="none" w:sz="0" w:space="0" w:color="auto" w:frame="1"/>
        </w:rPr>
        <w:t xml:space="preserve"> distinct personas that can be used as an internal segmentation </w:t>
      </w:r>
      <w:r w:rsidR="00213679">
        <w:rPr>
          <w:rStyle w:val="normaltextrun"/>
          <w:rFonts w:ascii="Times New Roman" w:hAnsi="Times New Roman"/>
          <w:i w:val="0"/>
          <w:iCs/>
          <w:color w:val="000000"/>
          <w:szCs w:val="24"/>
          <w:bdr w:val="none" w:sz="0" w:space="0" w:color="auto" w:frame="1"/>
        </w:rPr>
        <w:t xml:space="preserve">by Woodbine </w:t>
      </w:r>
      <w:r>
        <w:rPr>
          <w:rStyle w:val="normaltextrun"/>
          <w:rFonts w:ascii="Times New Roman" w:hAnsi="Times New Roman"/>
          <w:i w:val="0"/>
          <w:iCs/>
          <w:color w:val="000000"/>
          <w:szCs w:val="24"/>
          <w:bdr w:val="none" w:sz="0" w:space="0" w:color="auto" w:frame="1"/>
        </w:rPr>
        <w:t xml:space="preserve">and lead to more segmented (or differentiated) marketing tactics.  </w:t>
      </w:r>
    </w:p>
    <w:p w14:paraId="49899623" w14:textId="3E51A3AB" w:rsidR="00D519D5" w:rsidRDefault="00D519D5" w:rsidP="000E0486">
      <w:pPr>
        <w:pStyle w:val="Heading3"/>
        <w:jc w:val="both"/>
        <w:rPr>
          <w:rStyle w:val="normaltextrun"/>
          <w:rFonts w:ascii="Times New Roman" w:hAnsi="Times New Roman"/>
          <w:i w:val="0"/>
          <w:iCs/>
          <w:color w:val="000000"/>
          <w:szCs w:val="24"/>
          <w:bdr w:val="none" w:sz="0" w:space="0" w:color="auto" w:frame="1"/>
        </w:rPr>
      </w:pPr>
    </w:p>
    <w:p w14:paraId="5D00A0A0" w14:textId="3F606A5C" w:rsidR="00D519D5" w:rsidRPr="00D519D5" w:rsidRDefault="00D519D5" w:rsidP="000E0486">
      <w:pPr>
        <w:pStyle w:val="Heading3"/>
        <w:jc w:val="both"/>
        <w:rPr>
          <w:rStyle w:val="normaltextrun"/>
          <w:rFonts w:ascii="Times New Roman" w:hAnsi="Times New Roman"/>
          <w:b/>
          <w:bCs/>
          <w:i w:val="0"/>
          <w:iCs/>
          <w:color w:val="000000"/>
          <w:szCs w:val="24"/>
          <w:bdr w:val="none" w:sz="0" w:space="0" w:color="auto" w:frame="1"/>
        </w:rPr>
      </w:pPr>
      <w:r w:rsidRPr="00D519D5">
        <w:rPr>
          <w:rStyle w:val="normaltextrun"/>
          <w:rFonts w:ascii="Times New Roman" w:hAnsi="Times New Roman"/>
          <w:b/>
          <w:bCs/>
          <w:i w:val="0"/>
          <w:iCs/>
          <w:color w:val="000000"/>
          <w:szCs w:val="24"/>
          <w:bdr w:val="none" w:sz="0" w:space="0" w:color="auto" w:frame="1"/>
        </w:rPr>
        <w:t xml:space="preserve">Persona 1: The Diamond 5 </w:t>
      </w:r>
    </w:p>
    <w:p w14:paraId="70DD1F6A" w14:textId="6E0B1719" w:rsidR="00D519D5" w:rsidRDefault="00D519D5" w:rsidP="000E0486">
      <w:pPr>
        <w:pStyle w:val="Heading3"/>
        <w:jc w:val="both"/>
        <w:rPr>
          <w:rStyle w:val="normaltextrun"/>
          <w:rFonts w:ascii="Times New Roman" w:hAnsi="Times New Roman"/>
          <w:i w:val="0"/>
          <w:iCs/>
          <w:color w:val="000000"/>
          <w:szCs w:val="24"/>
          <w:bdr w:val="none" w:sz="0" w:space="0" w:color="auto" w:frame="1"/>
        </w:rPr>
      </w:pPr>
    </w:p>
    <w:p w14:paraId="3A820202" w14:textId="732BB4B0" w:rsidR="00D519D5" w:rsidRDefault="00D519D5" w:rsidP="000E0486">
      <w:pPr>
        <w:pStyle w:val="Heading3"/>
        <w:jc w:val="both"/>
        <w:rPr>
          <w:rStyle w:val="normaltextrun"/>
          <w:rFonts w:ascii="Times New Roman" w:hAnsi="Times New Roman"/>
          <w:i w:val="0"/>
          <w:iCs/>
          <w:color w:val="000000"/>
          <w:szCs w:val="24"/>
          <w:bdr w:val="none" w:sz="0" w:space="0" w:color="auto" w:frame="1"/>
        </w:rPr>
      </w:pPr>
      <w:r>
        <w:rPr>
          <w:rStyle w:val="normaltextrun"/>
          <w:rFonts w:ascii="Times New Roman" w:hAnsi="Times New Roman"/>
          <w:i w:val="0"/>
          <w:iCs/>
          <w:color w:val="000000"/>
          <w:szCs w:val="24"/>
          <w:bdr w:val="none" w:sz="0" w:space="0" w:color="auto" w:frame="1"/>
        </w:rPr>
        <w:t xml:space="preserve">The </w:t>
      </w:r>
      <w:r w:rsidR="00841871" w:rsidRPr="00F15C5E">
        <w:rPr>
          <w:rStyle w:val="normaltextrun"/>
          <w:rFonts w:ascii="Times New Roman" w:hAnsi="Times New Roman"/>
          <w:b/>
          <w:bCs/>
          <w:i w:val="0"/>
          <w:iCs/>
          <w:color w:val="000000"/>
          <w:szCs w:val="24"/>
          <w:bdr w:val="none" w:sz="0" w:space="0" w:color="auto" w:frame="1"/>
        </w:rPr>
        <w:t>D</w:t>
      </w:r>
      <w:r w:rsidRPr="00F15C5E">
        <w:rPr>
          <w:rStyle w:val="normaltextrun"/>
          <w:rFonts w:ascii="Times New Roman" w:hAnsi="Times New Roman"/>
          <w:b/>
          <w:bCs/>
          <w:i w:val="0"/>
          <w:iCs/>
          <w:color w:val="000000"/>
          <w:szCs w:val="24"/>
          <w:bdr w:val="none" w:sz="0" w:space="0" w:color="auto" w:frame="1"/>
        </w:rPr>
        <w:t>iam</w:t>
      </w:r>
      <w:r w:rsidR="00B56F76" w:rsidRPr="00F15C5E">
        <w:rPr>
          <w:rStyle w:val="normaltextrun"/>
          <w:rFonts w:ascii="Times New Roman" w:hAnsi="Times New Roman"/>
          <w:b/>
          <w:bCs/>
          <w:i w:val="0"/>
          <w:iCs/>
          <w:color w:val="000000"/>
          <w:szCs w:val="24"/>
          <w:bdr w:val="none" w:sz="0" w:space="0" w:color="auto" w:frame="1"/>
        </w:rPr>
        <w:t>ond 5</w:t>
      </w:r>
      <w:r w:rsidR="00B56F76">
        <w:rPr>
          <w:rStyle w:val="normaltextrun"/>
          <w:rFonts w:ascii="Times New Roman" w:hAnsi="Times New Roman"/>
          <w:i w:val="0"/>
          <w:iCs/>
          <w:color w:val="000000"/>
          <w:szCs w:val="24"/>
          <w:bdr w:val="none" w:sz="0" w:space="0" w:color="auto" w:frame="1"/>
        </w:rPr>
        <w:t xml:space="preserve">, as the name implies, are 5 players from the original dataset of 14k that truly outspend the rest in terms of revenue per visit and the average revenue per customer over the course of 12 months. They also have the highest average net comp amount, which as a refresher is the difference between Comps Earned vs Taken. There is a clearly a problem </w:t>
      </w:r>
      <w:r w:rsidR="00F15C5E">
        <w:rPr>
          <w:rStyle w:val="normaltextrun"/>
          <w:rFonts w:ascii="Times New Roman" w:hAnsi="Times New Roman"/>
          <w:i w:val="0"/>
          <w:iCs/>
          <w:color w:val="000000"/>
          <w:szCs w:val="24"/>
          <w:bdr w:val="none" w:sz="0" w:space="0" w:color="auto" w:frame="1"/>
        </w:rPr>
        <w:t>area</w:t>
      </w:r>
      <w:r w:rsidR="00841871">
        <w:rPr>
          <w:rStyle w:val="normaltextrun"/>
          <w:rFonts w:ascii="Times New Roman" w:hAnsi="Times New Roman"/>
          <w:i w:val="0"/>
          <w:iCs/>
          <w:color w:val="000000"/>
          <w:szCs w:val="24"/>
          <w:bdr w:val="none" w:sz="0" w:space="0" w:color="auto" w:frame="1"/>
        </w:rPr>
        <w:t xml:space="preserve"> as the comps that have been assigned to this persona are not being leveraged by these customers. A recommendation would be to build more of a one on one connection with this group instead of opting to go with slot/table offers. The floor manager should ensure that these 5 players are content with the service. Considering this group is small, a survey could also help in understanding more personal preferences. </w:t>
      </w:r>
    </w:p>
    <w:p w14:paraId="5FA1135F" w14:textId="4171199A" w:rsidR="00841871" w:rsidRDefault="00841871" w:rsidP="000E0486">
      <w:pPr>
        <w:pStyle w:val="Heading3"/>
        <w:jc w:val="both"/>
        <w:rPr>
          <w:rStyle w:val="normaltextrun"/>
          <w:rFonts w:ascii="Times New Roman" w:hAnsi="Times New Roman"/>
          <w:i w:val="0"/>
          <w:iCs/>
          <w:color w:val="000000"/>
          <w:szCs w:val="24"/>
          <w:bdr w:val="none" w:sz="0" w:space="0" w:color="auto" w:frame="1"/>
        </w:rPr>
      </w:pPr>
    </w:p>
    <w:p w14:paraId="2AEFFD9E" w14:textId="500EFA25" w:rsidR="00841871" w:rsidRPr="00841871" w:rsidRDefault="00841871" w:rsidP="000E0486">
      <w:pPr>
        <w:pStyle w:val="Heading3"/>
        <w:jc w:val="both"/>
        <w:rPr>
          <w:rStyle w:val="normaltextrun"/>
          <w:rFonts w:ascii="Times New Roman" w:hAnsi="Times New Roman"/>
          <w:b/>
          <w:bCs/>
          <w:i w:val="0"/>
          <w:iCs/>
          <w:color w:val="000000"/>
          <w:szCs w:val="24"/>
          <w:bdr w:val="none" w:sz="0" w:space="0" w:color="auto" w:frame="1"/>
        </w:rPr>
      </w:pPr>
      <w:r w:rsidRPr="00841871">
        <w:rPr>
          <w:rStyle w:val="normaltextrun"/>
          <w:rFonts w:ascii="Times New Roman" w:hAnsi="Times New Roman"/>
          <w:b/>
          <w:bCs/>
          <w:i w:val="0"/>
          <w:iCs/>
          <w:color w:val="000000"/>
          <w:szCs w:val="24"/>
          <w:bdr w:val="none" w:sz="0" w:space="0" w:color="auto" w:frame="1"/>
        </w:rPr>
        <w:t xml:space="preserve">Persona 2: Rich Retired Rachels </w:t>
      </w:r>
    </w:p>
    <w:p w14:paraId="699F4ECE" w14:textId="54B8DDFC" w:rsidR="00841871" w:rsidRDefault="00841871" w:rsidP="000E0486">
      <w:pPr>
        <w:pStyle w:val="Heading3"/>
        <w:jc w:val="both"/>
        <w:rPr>
          <w:rStyle w:val="normaltextrun"/>
          <w:rFonts w:ascii="Times New Roman" w:hAnsi="Times New Roman"/>
          <w:i w:val="0"/>
          <w:iCs/>
          <w:color w:val="000000"/>
          <w:szCs w:val="24"/>
          <w:bdr w:val="none" w:sz="0" w:space="0" w:color="auto" w:frame="1"/>
        </w:rPr>
      </w:pPr>
    </w:p>
    <w:p w14:paraId="5328FBD1" w14:textId="4B2FB693" w:rsidR="00841871" w:rsidRDefault="00841871" w:rsidP="000E0486">
      <w:pPr>
        <w:pStyle w:val="Heading3"/>
        <w:jc w:val="both"/>
        <w:rPr>
          <w:rStyle w:val="normaltextrun"/>
          <w:rFonts w:ascii="Times New Roman" w:hAnsi="Times New Roman"/>
          <w:i w:val="0"/>
          <w:iCs/>
          <w:color w:val="000000"/>
          <w:szCs w:val="24"/>
          <w:bdr w:val="none" w:sz="0" w:space="0" w:color="auto" w:frame="1"/>
        </w:rPr>
      </w:pPr>
      <w:r>
        <w:rPr>
          <w:rStyle w:val="normaltextrun"/>
          <w:rFonts w:ascii="Times New Roman" w:hAnsi="Times New Roman"/>
          <w:i w:val="0"/>
          <w:iCs/>
          <w:color w:val="000000"/>
          <w:szCs w:val="24"/>
          <w:bdr w:val="none" w:sz="0" w:space="0" w:color="auto" w:frame="1"/>
        </w:rPr>
        <w:t xml:space="preserve">The </w:t>
      </w:r>
      <w:r w:rsidRPr="00F15C5E">
        <w:rPr>
          <w:rStyle w:val="normaltextrun"/>
          <w:rFonts w:ascii="Times New Roman" w:hAnsi="Times New Roman"/>
          <w:b/>
          <w:bCs/>
          <w:i w:val="0"/>
          <w:iCs/>
          <w:color w:val="000000"/>
          <w:szCs w:val="24"/>
          <w:bdr w:val="none" w:sz="0" w:space="0" w:color="auto" w:frame="1"/>
        </w:rPr>
        <w:t>Rich Retired Rachels</w:t>
      </w:r>
      <w:r>
        <w:rPr>
          <w:rStyle w:val="normaltextrun"/>
          <w:rFonts w:ascii="Times New Roman" w:hAnsi="Times New Roman"/>
          <w:i w:val="0"/>
          <w:iCs/>
          <w:color w:val="000000"/>
          <w:szCs w:val="24"/>
          <w:bdr w:val="none" w:sz="0" w:space="0" w:color="auto" w:frame="1"/>
        </w:rPr>
        <w:t xml:space="preserve"> persona are other high value customers at Woodbine. Although they </w:t>
      </w:r>
      <w:r w:rsidR="0033755D">
        <w:rPr>
          <w:rStyle w:val="normaltextrun"/>
          <w:rFonts w:ascii="Times New Roman" w:hAnsi="Times New Roman"/>
          <w:i w:val="0"/>
          <w:iCs/>
          <w:color w:val="000000"/>
          <w:szCs w:val="24"/>
          <w:bdr w:val="none" w:sz="0" w:space="0" w:color="auto" w:frame="1"/>
        </w:rPr>
        <w:t>do not</w:t>
      </w:r>
      <w:r>
        <w:rPr>
          <w:rStyle w:val="normaltextrun"/>
          <w:rFonts w:ascii="Times New Roman" w:hAnsi="Times New Roman"/>
          <w:i w:val="0"/>
          <w:iCs/>
          <w:color w:val="000000"/>
          <w:szCs w:val="24"/>
          <w:bdr w:val="none" w:sz="0" w:space="0" w:color="auto" w:frame="1"/>
        </w:rPr>
        <w:t xml:space="preserve"> spend at the same level as the Diamond 5</w:t>
      </w:r>
      <w:r w:rsidR="004A2A75">
        <w:rPr>
          <w:rStyle w:val="normaltextrun"/>
          <w:rFonts w:ascii="Times New Roman" w:hAnsi="Times New Roman"/>
          <w:i w:val="0"/>
          <w:iCs/>
          <w:color w:val="000000"/>
          <w:szCs w:val="24"/>
          <w:bdr w:val="none" w:sz="0" w:space="0" w:color="auto" w:frame="1"/>
        </w:rPr>
        <w:t xml:space="preserve">, they are still an integral part in driving future revenue. They can also be classified as sure things. Offers do not matter as much, instead this persona does it strictly for the thrill and excitement that the </w:t>
      </w:r>
      <w:r w:rsidR="00D3033E">
        <w:rPr>
          <w:rStyle w:val="normaltextrun"/>
          <w:rFonts w:ascii="Times New Roman" w:hAnsi="Times New Roman"/>
          <w:i w:val="0"/>
          <w:iCs/>
          <w:color w:val="000000"/>
          <w:szCs w:val="24"/>
          <w:bdr w:val="none" w:sz="0" w:space="0" w:color="auto" w:frame="1"/>
        </w:rPr>
        <w:t>Casino</w:t>
      </w:r>
      <w:r w:rsidR="004A2A75">
        <w:rPr>
          <w:rStyle w:val="normaltextrun"/>
          <w:rFonts w:ascii="Times New Roman" w:hAnsi="Times New Roman"/>
          <w:i w:val="0"/>
          <w:iCs/>
          <w:color w:val="000000"/>
          <w:szCs w:val="24"/>
          <w:bdr w:val="none" w:sz="0" w:space="0" w:color="auto" w:frame="1"/>
        </w:rPr>
        <w:t xml:space="preserve"> brings. We can </w:t>
      </w:r>
      <w:r w:rsidR="0033755D">
        <w:rPr>
          <w:rStyle w:val="normaltextrun"/>
          <w:rFonts w:ascii="Times New Roman" w:hAnsi="Times New Roman"/>
          <w:i w:val="0"/>
          <w:iCs/>
          <w:color w:val="000000"/>
          <w:szCs w:val="24"/>
          <w:bdr w:val="none" w:sz="0" w:space="0" w:color="auto" w:frame="1"/>
        </w:rPr>
        <w:t xml:space="preserve">also </w:t>
      </w:r>
      <w:r w:rsidR="004A2A75">
        <w:rPr>
          <w:rStyle w:val="normaltextrun"/>
          <w:rFonts w:ascii="Times New Roman" w:hAnsi="Times New Roman"/>
          <w:i w:val="0"/>
          <w:iCs/>
          <w:color w:val="000000"/>
          <w:szCs w:val="24"/>
          <w:bdr w:val="none" w:sz="0" w:space="0" w:color="auto" w:frame="1"/>
        </w:rPr>
        <w:t>be confident that they will continue to visit frequently which can be observed by the lapsed rate of 3%. Another interesting insight is that this persona is composed of players from all tiers which again alludes to the fact that Woodbine should leverage an internal segmentation rather than go by tier alone.</w:t>
      </w:r>
    </w:p>
    <w:p w14:paraId="7067DAAD" w14:textId="5B3CFF5B" w:rsidR="0033755D" w:rsidRDefault="0033755D" w:rsidP="000E0486">
      <w:pPr>
        <w:pStyle w:val="Heading3"/>
        <w:jc w:val="both"/>
        <w:rPr>
          <w:rStyle w:val="normaltextrun"/>
          <w:rFonts w:ascii="Times New Roman" w:hAnsi="Times New Roman"/>
          <w:i w:val="0"/>
          <w:iCs/>
          <w:color w:val="000000"/>
          <w:szCs w:val="24"/>
          <w:bdr w:val="none" w:sz="0" w:space="0" w:color="auto" w:frame="1"/>
        </w:rPr>
      </w:pPr>
    </w:p>
    <w:p w14:paraId="1E42091A" w14:textId="781523BE" w:rsidR="00094C04" w:rsidRPr="009C757F" w:rsidRDefault="009C757F" w:rsidP="000E0486">
      <w:pPr>
        <w:pStyle w:val="Heading3"/>
        <w:jc w:val="both"/>
        <w:rPr>
          <w:rStyle w:val="normaltextrun"/>
          <w:rFonts w:ascii="Times New Roman" w:hAnsi="Times New Roman"/>
          <w:b/>
          <w:bCs/>
          <w:i w:val="0"/>
          <w:iCs/>
          <w:color w:val="000000"/>
          <w:szCs w:val="24"/>
          <w:bdr w:val="none" w:sz="0" w:space="0" w:color="auto" w:frame="1"/>
        </w:rPr>
      </w:pPr>
      <w:r w:rsidRPr="009C757F">
        <w:rPr>
          <w:rStyle w:val="normaltextrun"/>
          <w:rFonts w:ascii="Times New Roman" w:hAnsi="Times New Roman"/>
          <w:b/>
          <w:bCs/>
          <w:i w:val="0"/>
          <w:iCs/>
          <w:color w:val="000000"/>
          <w:szCs w:val="24"/>
          <w:bdr w:val="none" w:sz="0" w:space="0" w:color="auto" w:frame="1"/>
        </w:rPr>
        <w:t xml:space="preserve">Persona 3: </w:t>
      </w:r>
      <w:r>
        <w:rPr>
          <w:rStyle w:val="normaltextrun"/>
          <w:rFonts w:ascii="Times New Roman" w:hAnsi="Times New Roman"/>
          <w:b/>
          <w:bCs/>
          <w:i w:val="0"/>
          <w:iCs/>
          <w:color w:val="000000"/>
          <w:szCs w:val="24"/>
          <w:bdr w:val="none" w:sz="0" w:space="0" w:color="auto" w:frame="1"/>
        </w:rPr>
        <w:t>Trepidation Tourist Trevor</w:t>
      </w:r>
    </w:p>
    <w:p w14:paraId="75842608" w14:textId="5E0937DE" w:rsidR="00FC1FD6" w:rsidRDefault="00FC1FD6" w:rsidP="000E0486">
      <w:pPr>
        <w:spacing w:line="240" w:lineRule="auto"/>
        <w:jc w:val="both"/>
        <w:rPr>
          <w:rFonts w:ascii="Times New Roman" w:hAnsi="Times New Roman" w:cs="Times New Roman"/>
          <w:color w:val="auto"/>
          <w:sz w:val="24"/>
          <w:szCs w:val="20"/>
        </w:rPr>
      </w:pPr>
    </w:p>
    <w:p w14:paraId="22B125A1" w14:textId="2DF096BC" w:rsidR="009C757F" w:rsidRDefault="009C757F" w:rsidP="000E0486">
      <w:pPr>
        <w:spacing w:line="240" w:lineRule="auto"/>
        <w:jc w:val="both"/>
        <w:rPr>
          <w:rFonts w:ascii="Times New Roman" w:hAnsi="Times New Roman" w:cs="Times New Roman"/>
          <w:color w:val="auto"/>
          <w:sz w:val="24"/>
          <w:szCs w:val="20"/>
        </w:rPr>
      </w:pPr>
      <w:r>
        <w:rPr>
          <w:rFonts w:ascii="Times New Roman" w:hAnsi="Times New Roman" w:cs="Times New Roman"/>
          <w:color w:val="auto"/>
          <w:sz w:val="24"/>
          <w:szCs w:val="20"/>
        </w:rPr>
        <w:t xml:space="preserve">The </w:t>
      </w:r>
      <w:r w:rsidRPr="00F15C5E">
        <w:rPr>
          <w:rFonts w:ascii="Times New Roman" w:hAnsi="Times New Roman" w:cs="Times New Roman"/>
          <w:b/>
          <w:bCs/>
          <w:color w:val="auto"/>
          <w:sz w:val="24"/>
          <w:szCs w:val="20"/>
        </w:rPr>
        <w:t>Trepidation Tourist Trevor</w:t>
      </w:r>
      <w:r>
        <w:rPr>
          <w:rFonts w:ascii="Times New Roman" w:hAnsi="Times New Roman" w:cs="Times New Roman"/>
          <w:color w:val="auto"/>
          <w:sz w:val="24"/>
          <w:szCs w:val="20"/>
        </w:rPr>
        <w:t xml:space="preserve"> are the bottom of the barrel type of segment. They </w:t>
      </w:r>
      <w:r w:rsidR="00D06ADF">
        <w:rPr>
          <w:rFonts w:ascii="Times New Roman" w:hAnsi="Times New Roman" w:cs="Times New Roman"/>
          <w:color w:val="auto"/>
          <w:sz w:val="24"/>
          <w:szCs w:val="20"/>
        </w:rPr>
        <w:t>spend little,</w:t>
      </w:r>
      <w:r>
        <w:rPr>
          <w:rFonts w:ascii="Times New Roman" w:hAnsi="Times New Roman" w:cs="Times New Roman"/>
          <w:color w:val="auto"/>
          <w:sz w:val="24"/>
          <w:szCs w:val="20"/>
        </w:rPr>
        <w:t xml:space="preserve"> </w:t>
      </w:r>
      <w:r w:rsidR="00D06ADF">
        <w:rPr>
          <w:rFonts w:ascii="Times New Roman" w:hAnsi="Times New Roman" w:cs="Times New Roman"/>
          <w:color w:val="auto"/>
          <w:sz w:val="24"/>
          <w:szCs w:val="20"/>
        </w:rPr>
        <w:t>visit infrequently</w:t>
      </w:r>
      <w:r>
        <w:rPr>
          <w:rFonts w:ascii="Times New Roman" w:hAnsi="Times New Roman" w:cs="Times New Roman"/>
          <w:color w:val="auto"/>
          <w:sz w:val="24"/>
          <w:szCs w:val="20"/>
        </w:rPr>
        <w:t xml:space="preserve"> and </w:t>
      </w:r>
      <w:r w:rsidR="00161884">
        <w:rPr>
          <w:rFonts w:ascii="Times New Roman" w:hAnsi="Times New Roman" w:cs="Times New Roman"/>
          <w:color w:val="auto"/>
          <w:sz w:val="24"/>
          <w:szCs w:val="20"/>
        </w:rPr>
        <w:t>do not</w:t>
      </w:r>
      <w:r>
        <w:rPr>
          <w:rFonts w:ascii="Times New Roman" w:hAnsi="Times New Roman" w:cs="Times New Roman"/>
          <w:color w:val="auto"/>
          <w:sz w:val="24"/>
          <w:szCs w:val="20"/>
        </w:rPr>
        <w:t xml:space="preserve"> contribute </w:t>
      </w:r>
      <w:r w:rsidR="00D06ADF">
        <w:rPr>
          <w:rFonts w:ascii="Times New Roman" w:hAnsi="Times New Roman" w:cs="Times New Roman"/>
          <w:color w:val="auto"/>
          <w:sz w:val="24"/>
          <w:szCs w:val="20"/>
        </w:rPr>
        <w:t xml:space="preserve">much </w:t>
      </w:r>
      <w:r>
        <w:rPr>
          <w:rFonts w:ascii="Times New Roman" w:hAnsi="Times New Roman" w:cs="Times New Roman"/>
          <w:color w:val="auto"/>
          <w:sz w:val="24"/>
          <w:szCs w:val="20"/>
        </w:rPr>
        <w:t xml:space="preserve">to </w:t>
      </w:r>
      <w:r w:rsidR="00D06ADF">
        <w:rPr>
          <w:rFonts w:ascii="Times New Roman" w:hAnsi="Times New Roman" w:cs="Times New Roman"/>
          <w:color w:val="auto"/>
          <w:sz w:val="24"/>
          <w:szCs w:val="20"/>
        </w:rPr>
        <w:t xml:space="preserve">the </w:t>
      </w:r>
      <w:r>
        <w:rPr>
          <w:rFonts w:ascii="Times New Roman" w:hAnsi="Times New Roman" w:cs="Times New Roman"/>
          <w:color w:val="auto"/>
          <w:sz w:val="24"/>
          <w:szCs w:val="20"/>
        </w:rPr>
        <w:t xml:space="preserve">overall revenue at Woodbine. One interesting insight is that this group consists of 70% Gold players. </w:t>
      </w:r>
      <w:r w:rsidR="00F15C5E">
        <w:rPr>
          <w:rFonts w:ascii="Times New Roman" w:hAnsi="Times New Roman" w:cs="Times New Roman"/>
          <w:color w:val="auto"/>
          <w:sz w:val="24"/>
          <w:szCs w:val="20"/>
        </w:rPr>
        <w:t>T</w:t>
      </w:r>
      <w:r>
        <w:rPr>
          <w:rFonts w:ascii="Times New Roman" w:hAnsi="Times New Roman" w:cs="Times New Roman"/>
          <w:color w:val="auto"/>
          <w:sz w:val="24"/>
          <w:szCs w:val="20"/>
        </w:rPr>
        <w:t>his again reinforces the notion that not all Gold players are equal</w:t>
      </w:r>
      <w:r w:rsidR="00F15C5E">
        <w:rPr>
          <w:rFonts w:ascii="Times New Roman" w:hAnsi="Times New Roman" w:cs="Times New Roman"/>
          <w:color w:val="auto"/>
          <w:sz w:val="24"/>
          <w:szCs w:val="20"/>
        </w:rPr>
        <w:t xml:space="preserve"> as previously mentioned in the Data Description section of the report</w:t>
      </w:r>
      <w:r>
        <w:rPr>
          <w:rFonts w:ascii="Times New Roman" w:hAnsi="Times New Roman" w:cs="Times New Roman"/>
          <w:color w:val="auto"/>
          <w:sz w:val="24"/>
          <w:szCs w:val="20"/>
        </w:rPr>
        <w:t>. Another interesting insight is that this group lives relatively far from Woodbine</w:t>
      </w:r>
      <w:r w:rsidR="00D06ADF">
        <w:rPr>
          <w:rFonts w:ascii="Times New Roman" w:hAnsi="Times New Roman" w:cs="Times New Roman"/>
          <w:color w:val="auto"/>
          <w:sz w:val="24"/>
          <w:szCs w:val="20"/>
        </w:rPr>
        <w:t>. A</w:t>
      </w:r>
      <w:r>
        <w:rPr>
          <w:rFonts w:ascii="Times New Roman" w:hAnsi="Times New Roman" w:cs="Times New Roman"/>
          <w:color w:val="auto"/>
          <w:sz w:val="24"/>
          <w:szCs w:val="20"/>
        </w:rPr>
        <w:t>lthough they may be interested in gambling, distance hinders th</w:t>
      </w:r>
      <w:r w:rsidR="00D06ADF">
        <w:rPr>
          <w:rFonts w:ascii="Times New Roman" w:hAnsi="Times New Roman" w:cs="Times New Roman"/>
          <w:color w:val="auto"/>
          <w:sz w:val="24"/>
          <w:szCs w:val="20"/>
        </w:rPr>
        <w:t>is group</w:t>
      </w:r>
      <w:r>
        <w:rPr>
          <w:rFonts w:ascii="Times New Roman" w:hAnsi="Times New Roman" w:cs="Times New Roman"/>
          <w:color w:val="auto"/>
          <w:sz w:val="24"/>
          <w:szCs w:val="20"/>
        </w:rPr>
        <w:t xml:space="preserve"> from visiting often. It may be important for Woodbine to consider a digital presence (via a website or app) to engage with those customers that live afar. </w:t>
      </w:r>
      <w:r w:rsidR="00D06ADF">
        <w:rPr>
          <w:rFonts w:ascii="Times New Roman" w:hAnsi="Times New Roman" w:cs="Times New Roman"/>
          <w:color w:val="auto"/>
          <w:sz w:val="24"/>
          <w:szCs w:val="20"/>
        </w:rPr>
        <w:t xml:space="preserve">Until then, these players are more so lost causes due to the low spend and high lapse rate. Mass marketing tactics may be the way to go whenever the </w:t>
      </w:r>
      <w:r w:rsidR="00D3033E">
        <w:rPr>
          <w:rFonts w:ascii="Times New Roman" w:hAnsi="Times New Roman" w:cs="Times New Roman"/>
          <w:color w:val="auto"/>
          <w:sz w:val="24"/>
          <w:szCs w:val="20"/>
        </w:rPr>
        <w:t>Casino</w:t>
      </w:r>
      <w:r w:rsidR="00D06ADF">
        <w:rPr>
          <w:rFonts w:ascii="Times New Roman" w:hAnsi="Times New Roman" w:cs="Times New Roman"/>
          <w:color w:val="auto"/>
          <w:sz w:val="24"/>
          <w:szCs w:val="20"/>
        </w:rPr>
        <w:t xml:space="preserve"> plans for a concert, slot tournaments or restaurant specials rather than slot/table free play offers</w:t>
      </w:r>
      <w:r w:rsidR="00F15C5E">
        <w:rPr>
          <w:rFonts w:ascii="Times New Roman" w:hAnsi="Times New Roman" w:cs="Times New Roman"/>
          <w:color w:val="auto"/>
          <w:sz w:val="24"/>
          <w:szCs w:val="20"/>
        </w:rPr>
        <w:t xml:space="preserve"> to engage with this group</w:t>
      </w:r>
      <w:r w:rsidR="00D06ADF">
        <w:rPr>
          <w:rFonts w:ascii="Times New Roman" w:hAnsi="Times New Roman" w:cs="Times New Roman"/>
          <w:color w:val="auto"/>
          <w:sz w:val="24"/>
          <w:szCs w:val="20"/>
        </w:rPr>
        <w:t xml:space="preserve">. </w:t>
      </w:r>
    </w:p>
    <w:p w14:paraId="2CA556A3" w14:textId="268ECAD2" w:rsidR="00FC1FD6" w:rsidRDefault="00FC1FD6" w:rsidP="000E0486">
      <w:pPr>
        <w:spacing w:line="240" w:lineRule="auto"/>
        <w:jc w:val="both"/>
        <w:rPr>
          <w:rFonts w:ascii="Times New Roman" w:hAnsi="Times New Roman" w:cs="Times New Roman"/>
          <w:color w:val="auto"/>
          <w:sz w:val="24"/>
          <w:szCs w:val="20"/>
        </w:rPr>
      </w:pPr>
    </w:p>
    <w:p w14:paraId="3F7C5F30" w14:textId="2F77595F" w:rsidR="001D7DCC" w:rsidRPr="00D06ADF" w:rsidRDefault="00D06ADF" w:rsidP="000E0486">
      <w:pPr>
        <w:pStyle w:val="Heading3"/>
        <w:jc w:val="both"/>
        <w:rPr>
          <w:rStyle w:val="normaltextrun"/>
          <w:rFonts w:ascii="Times New Roman" w:hAnsi="Times New Roman"/>
          <w:b/>
          <w:bCs/>
          <w:i w:val="0"/>
          <w:iCs/>
          <w:color w:val="000000"/>
          <w:szCs w:val="24"/>
          <w:bdr w:val="none" w:sz="0" w:space="0" w:color="auto" w:frame="1"/>
        </w:rPr>
      </w:pPr>
      <w:r w:rsidRPr="00D06ADF">
        <w:rPr>
          <w:rStyle w:val="normaltextrun"/>
          <w:rFonts w:ascii="Times New Roman" w:hAnsi="Times New Roman"/>
          <w:b/>
          <w:bCs/>
          <w:i w:val="0"/>
          <w:iCs/>
          <w:color w:val="000000"/>
          <w:szCs w:val="24"/>
          <w:bdr w:val="none" w:sz="0" w:space="0" w:color="auto" w:frame="1"/>
        </w:rPr>
        <w:lastRenderedPageBreak/>
        <w:t xml:space="preserve">Persona 4: Frugal Dreamers &amp; Persona 5: Buffet Lovers </w:t>
      </w:r>
    </w:p>
    <w:p w14:paraId="11DB3214" w14:textId="1695178D" w:rsidR="001D7DCC" w:rsidRDefault="001D7DCC" w:rsidP="000E0486">
      <w:pPr>
        <w:spacing w:line="240" w:lineRule="auto"/>
        <w:jc w:val="both"/>
        <w:rPr>
          <w:rFonts w:ascii="Times New Roman" w:hAnsi="Times New Roman" w:cs="Times New Roman"/>
          <w:color w:val="auto"/>
          <w:sz w:val="24"/>
          <w:szCs w:val="20"/>
        </w:rPr>
      </w:pPr>
    </w:p>
    <w:p w14:paraId="70B539BC" w14:textId="48CDB078" w:rsidR="00D06ADF" w:rsidRDefault="00161884" w:rsidP="000E0486">
      <w:pPr>
        <w:spacing w:line="240" w:lineRule="auto"/>
        <w:jc w:val="both"/>
        <w:rPr>
          <w:rFonts w:ascii="Times New Roman" w:hAnsi="Times New Roman" w:cs="Times New Roman"/>
          <w:color w:val="auto"/>
          <w:sz w:val="24"/>
          <w:szCs w:val="20"/>
        </w:rPr>
      </w:pPr>
      <w:r>
        <w:rPr>
          <w:rFonts w:ascii="Times New Roman" w:hAnsi="Times New Roman" w:cs="Times New Roman"/>
          <w:color w:val="auto"/>
          <w:sz w:val="24"/>
          <w:szCs w:val="20"/>
        </w:rPr>
        <w:t xml:space="preserve">Both personas </w:t>
      </w:r>
      <w:r w:rsidR="00E56DBF">
        <w:rPr>
          <w:rFonts w:ascii="Times New Roman" w:hAnsi="Times New Roman" w:cs="Times New Roman"/>
          <w:color w:val="auto"/>
          <w:sz w:val="24"/>
          <w:szCs w:val="20"/>
        </w:rPr>
        <w:t xml:space="preserve">exhibit similar behavior in terms of frequency. However, what differentiates these segments </w:t>
      </w:r>
      <w:r w:rsidR="00F15C5E">
        <w:rPr>
          <w:rFonts w:ascii="Times New Roman" w:hAnsi="Times New Roman" w:cs="Times New Roman"/>
          <w:color w:val="auto"/>
          <w:sz w:val="24"/>
          <w:szCs w:val="20"/>
        </w:rPr>
        <w:t>are</w:t>
      </w:r>
      <w:r w:rsidR="00E56DBF">
        <w:rPr>
          <w:rFonts w:ascii="Times New Roman" w:hAnsi="Times New Roman" w:cs="Times New Roman"/>
          <w:color w:val="auto"/>
          <w:sz w:val="24"/>
          <w:szCs w:val="20"/>
        </w:rPr>
        <w:t xml:space="preserve"> th</w:t>
      </w:r>
      <w:r w:rsidR="009C76BA">
        <w:rPr>
          <w:rFonts w:ascii="Times New Roman" w:hAnsi="Times New Roman" w:cs="Times New Roman"/>
          <w:color w:val="auto"/>
          <w:sz w:val="24"/>
          <w:szCs w:val="20"/>
        </w:rPr>
        <w:t>eir spend behavior</w:t>
      </w:r>
      <w:r w:rsidR="00F15C5E">
        <w:rPr>
          <w:rFonts w:ascii="Times New Roman" w:hAnsi="Times New Roman" w:cs="Times New Roman"/>
          <w:color w:val="auto"/>
          <w:sz w:val="24"/>
          <w:szCs w:val="20"/>
        </w:rPr>
        <w:t>s</w:t>
      </w:r>
      <w:r w:rsidR="00E56DBF">
        <w:rPr>
          <w:rFonts w:ascii="Times New Roman" w:hAnsi="Times New Roman" w:cs="Times New Roman"/>
          <w:color w:val="auto"/>
          <w:sz w:val="24"/>
          <w:szCs w:val="20"/>
        </w:rPr>
        <w:t xml:space="preserve">. </w:t>
      </w:r>
      <w:r w:rsidR="00E56DBF" w:rsidRPr="00F15C5E">
        <w:rPr>
          <w:rFonts w:ascii="Times New Roman" w:hAnsi="Times New Roman" w:cs="Times New Roman"/>
          <w:b/>
          <w:bCs/>
          <w:color w:val="auto"/>
          <w:sz w:val="24"/>
          <w:szCs w:val="20"/>
        </w:rPr>
        <w:t xml:space="preserve">Frugal </w:t>
      </w:r>
      <w:r w:rsidR="00F15C5E" w:rsidRPr="00F15C5E">
        <w:rPr>
          <w:rFonts w:ascii="Times New Roman" w:hAnsi="Times New Roman" w:cs="Times New Roman"/>
          <w:b/>
          <w:bCs/>
          <w:color w:val="auto"/>
          <w:sz w:val="24"/>
          <w:szCs w:val="20"/>
        </w:rPr>
        <w:t>D</w:t>
      </w:r>
      <w:r w:rsidR="00E56DBF" w:rsidRPr="00F15C5E">
        <w:rPr>
          <w:rFonts w:ascii="Times New Roman" w:hAnsi="Times New Roman" w:cs="Times New Roman"/>
          <w:b/>
          <w:bCs/>
          <w:color w:val="auto"/>
          <w:sz w:val="24"/>
          <w:szCs w:val="20"/>
        </w:rPr>
        <w:t>reamers</w:t>
      </w:r>
      <w:r w:rsidR="00E56DBF">
        <w:rPr>
          <w:rFonts w:ascii="Times New Roman" w:hAnsi="Times New Roman" w:cs="Times New Roman"/>
          <w:color w:val="auto"/>
          <w:sz w:val="24"/>
          <w:szCs w:val="20"/>
        </w:rPr>
        <w:t xml:space="preserve"> seem to be individuals who are looking for that big</w:t>
      </w:r>
      <w:r w:rsidR="00213679">
        <w:rPr>
          <w:rFonts w:ascii="Times New Roman" w:hAnsi="Times New Roman" w:cs="Times New Roman"/>
          <w:color w:val="auto"/>
          <w:sz w:val="24"/>
          <w:szCs w:val="20"/>
        </w:rPr>
        <w:t xml:space="preserve"> jackpot</w:t>
      </w:r>
      <w:r w:rsidR="00E56DBF">
        <w:rPr>
          <w:rFonts w:ascii="Times New Roman" w:hAnsi="Times New Roman" w:cs="Times New Roman"/>
          <w:color w:val="auto"/>
          <w:sz w:val="24"/>
          <w:szCs w:val="20"/>
        </w:rPr>
        <w:t xml:space="preserve">. Although they do not visit the </w:t>
      </w:r>
      <w:r w:rsidR="00D3033E">
        <w:rPr>
          <w:rFonts w:ascii="Times New Roman" w:hAnsi="Times New Roman" w:cs="Times New Roman"/>
          <w:color w:val="auto"/>
          <w:sz w:val="24"/>
          <w:szCs w:val="20"/>
        </w:rPr>
        <w:t>Casino</w:t>
      </w:r>
      <w:r w:rsidR="00E56DBF">
        <w:rPr>
          <w:rFonts w:ascii="Times New Roman" w:hAnsi="Times New Roman" w:cs="Times New Roman"/>
          <w:color w:val="auto"/>
          <w:sz w:val="24"/>
          <w:szCs w:val="20"/>
        </w:rPr>
        <w:t xml:space="preserve"> much, whenever they do</w:t>
      </w:r>
      <w:r w:rsidR="00CB11EB">
        <w:rPr>
          <w:rFonts w:ascii="Times New Roman" w:hAnsi="Times New Roman" w:cs="Times New Roman"/>
          <w:color w:val="auto"/>
          <w:sz w:val="24"/>
          <w:szCs w:val="20"/>
        </w:rPr>
        <w:t>,</w:t>
      </w:r>
      <w:r w:rsidR="00E56DBF">
        <w:rPr>
          <w:rFonts w:ascii="Times New Roman" w:hAnsi="Times New Roman" w:cs="Times New Roman"/>
          <w:color w:val="auto"/>
          <w:sz w:val="24"/>
          <w:szCs w:val="20"/>
        </w:rPr>
        <w:t xml:space="preserve"> more is spent on </w:t>
      </w:r>
      <w:r w:rsidR="00D3033E">
        <w:rPr>
          <w:rFonts w:ascii="Times New Roman" w:hAnsi="Times New Roman" w:cs="Times New Roman"/>
          <w:color w:val="auto"/>
          <w:sz w:val="24"/>
          <w:szCs w:val="20"/>
        </w:rPr>
        <w:t>Casino</w:t>
      </w:r>
      <w:r w:rsidR="00E56DBF">
        <w:rPr>
          <w:rFonts w:ascii="Times New Roman" w:hAnsi="Times New Roman" w:cs="Times New Roman"/>
          <w:color w:val="auto"/>
          <w:sz w:val="24"/>
          <w:szCs w:val="20"/>
        </w:rPr>
        <w:t xml:space="preserve"> related </w:t>
      </w:r>
      <w:r w:rsidR="00810EBE">
        <w:rPr>
          <w:rFonts w:ascii="Times New Roman" w:hAnsi="Times New Roman" w:cs="Times New Roman"/>
          <w:color w:val="auto"/>
          <w:sz w:val="24"/>
          <w:szCs w:val="20"/>
        </w:rPr>
        <w:t>activities</w:t>
      </w:r>
      <w:r w:rsidR="00E56DBF">
        <w:rPr>
          <w:rFonts w:ascii="Times New Roman" w:hAnsi="Times New Roman" w:cs="Times New Roman"/>
          <w:color w:val="auto"/>
          <w:sz w:val="24"/>
          <w:szCs w:val="20"/>
        </w:rPr>
        <w:t xml:space="preserve"> than </w:t>
      </w:r>
      <w:r w:rsidR="00F15C5E">
        <w:rPr>
          <w:rFonts w:ascii="Times New Roman" w:hAnsi="Times New Roman" w:cs="Times New Roman"/>
          <w:color w:val="auto"/>
          <w:sz w:val="24"/>
          <w:szCs w:val="20"/>
        </w:rPr>
        <w:t xml:space="preserve">other entertainment venues at the </w:t>
      </w:r>
      <w:r w:rsidR="00D3033E">
        <w:rPr>
          <w:rFonts w:ascii="Times New Roman" w:hAnsi="Times New Roman" w:cs="Times New Roman"/>
          <w:color w:val="auto"/>
          <w:sz w:val="24"/>
          <w:szCs w:val="20"/>
        </w:rPr>
        <w:t>Casino</w:t>
      </w:r>
      <w:r w:rsidR="00F15C5E">
        <w:rPr>
          <w:rFonts w:ascii="Times New Roman" w:hAnsi="Times New Roman" w:cs="Times New Roman"/>
          <w:color w:val="auto"/>
          <w:sz w:val="24"/>
          <w:szCs w:val="20"/>
        </w:rPr>
        <w:t xml:space="preserve">. On the contrary, </w:t>
      </w:r>
      <w:r w:rsidR="00E56DBF" w:rsidRPr="00F15C5E">
        <w:rPr>
          <w:rFonts w:ascii="Times New Roman" w:hAnsi="Times New Roman" w:cs="Times New Roman"/>
          <w:b/>
          <w:bCs/>
          <w:color w:val="auto"/>
          <w:sz w:val="24"/>
          <w:szCs w:val="20"/>
        </w:rPr>
        <w:t xml:space="preserve">Buffet </w:t>
      </w:r>
      <w:r w:rsidR="009C76BA" w:rsidRPr="00F15C5E">
        <w:rPr>
          <w:rFonts w:ascii="Times New Roman" w:hAnsi="Times New Roman" w:cs="Times New Roman"/>
          <w:b/>
          <w:bCs/>
          <w:color w:val="auto"/>
          <w:sz w:val="24"/>
          <w:szCs w:val="20"/>
        </w:rPr>
        <w:t>L</w:t>
      </w:r>
      <w:r w:rsidR="00E56DBF" w:rsidRPr="00F15C5E">
        <w:rPr>
          <w:rFonts w:ascii="Times New Roman" w:hAnsi="Times New Roman" w:cs="Times New Roman"/>
          <w:b/>
          <w:bCs/>
          <w:color w:val="auto"/>
          <w:sz w:val="24"/>
          <w:szCs w:val="20"/>
        </w:rPr>
        <w:t>overs</w:t>
      </w:r>
      <w:r w:rsidR="00E56DBF">
        <w:rPr>
          <w:rFonts w:ascii="Times New Roman" w:hAnsi="Times New Roman" w:cs="Times New Roman"/>
          <w:color w:val="auto"/>
          <w:sz w:val="24"/>
          <w:szCs w:val="20"/>
        </w:rPr>
        <w:t xml:space="preserve"> seem to be individuals who spend more of their time on the entertainment component of a </w:t>
      </w:r>
      <w:r w:rsidR="00D3033E">
        <w:rPr>
          <w:rFonts w:ascii="Times New Roman" w:hAnsi="Times New Roman" w:cs="Times New Roman"/>
          <w:color w:val="auto"/>
          <w:sz w:val="24"/>
          <w:szCs w:val="20"/>
        </w:rPr>
        <w:t>Casino</w:t>
      </w:r>
      <w:r w:rsidR="00E56DBF">
        <w:rPr>
          <w:rFonts w:ascii="Times New Roman" w:hAnsi="Times New Roman" w:cs="Times New Roman"/>
          <w:color w:val="auto"/>
          <w:sz w:val="24"/>
          <w:szCs w:val="20"/>
        </w:rPr>
        <w:t xml:space="preserve"> (</w:t>
      </w:r>
      <w:proofErr w:type="spellStart"/>
      <w:r w:rsidR="00E56DBF">
        <w:rPr>
          <w:rFonts w:ascii="Times New Roman" w:hAnsi="Times New Roman" w:cs="Times New Roman"/>
          <w:color w:val="auto"/>
          <w:sz w:val="24"/>
          <w:szCs w:val="20"/>
        </w:rPr>
        <w:t>ie</w:t>
      </w:r>
      <w:proofErr w:type="spellEnd"/>
      <w:r w:rsidR="00E56DBF">
        <w:rPr>
          <w:rFonts w:ascii="Times New Roman" w:hAnsi="Times New Roman" w:cs="Times New Roman"/>
          <w:color w:val="auto"/>
          <w:sz w:val="24"/>
          <w:szCs w:val="20"/>
        </w:rPr>
        <w:t xml:space="preserve">. Drinks, restaurant, events) than the gambling component. </w:t>
      </w:r>
      <w:r w:rsidR="00CB11EB">
        <w:rPr>
          <w:rFonts w:ascii="Times New Roman" w:hAnsi="Times New Roman" w:cs="Times New Roman"/>
          <w:color w:val="auto"/>
          <w:sz w:val="24"/>
          <w:szCs w:val="20"/>
        </w:rPr>
        <w:t xml:space="preserve">As a result, Buffet Lovers may be more interested in communication related to </w:t>
      </w:r>
      <w:r w:rsidR="00F15C5E">
        <w:rPr>
          <w:rFonts w:ascii="Times New Roman" w:hAnsi="Times New Roman" w:cs="Times New Roman"/>
          <w:color w:val="auto"/>
          <w:sz w:val="24"/>
          <w:szCs w:val="20"/>
        </w:rPr>
        <w:t>e</w:t>
      </w:r>
      <w:r w:rsidR="00CB11EB">
        <w:rPr>
          <w:rFonts w:ascii="Times New Roman" w:hAnsi="Times New Roman" w:cs="Times New Roman"/>
          <w:color w:val="auto"/>
          <w:sz w:val="24"/>
          <w:szCs w:val="20"/>
        </w:rPr>
        <w:t xml:space="preserve">ntertainment vs frugal dreamers who may resonate more with slot tournaments. </w:t>
      </w:r>
    </w:p>
    <w:p w14:paraId="2635E65B" w14:textId="77777777" w:rsidR="001D7DCC" w:rsidRDefault="001D7DCC" w:rsidP="000E0486">
      <w:pPr>
        <w:spacing w:line="240" w:lineRule="auto"/>
        <w:jc w:val="both"/>
        <w:rPr>
          <w:rFonts w:ascii="Times New Roman" w:hAnsi="Times New Roman" w:cs="Times New Roman"/>
          <w:color w:val="auto"/>
          <w:sz w:val="24"/>
          <w:szCs w:val="20"/>
        </w:rPr>
      </w:pPr>
    </w:p>
    <w:p w14:paraId="426AE3DF" w14:textId="61217DE0" w:rsidR="001D7DCC" w:rsidRPr="008C1EED" w:rsidRDefault="008C1EED" w:rsidP="000E0486">
      <w:pPr>
        <w:spacing w:line="240" w:lineRule="auto"/>
        <w:jc w:val="both"/>
        <w:rPr>
          <w:rFonts w:ascii="Times New Roman" w:hAnsi="Times New Roman" w:cs="Times New Roman"/>
          <w:b/>
          <w:bCs/>
          <w:color w:val="auto"/>
          <w:sz w:val="24"/>
          <w:szCs w:val="20"/>
        </w:rPr>
      </w:pPr>
      <w:r w:rsidRPr="008C1EED">
        <w:rPr>
          <w:rFonts w:ascii="Times New Roman" w:hAnsi="Times New Roman" w:cs="Times New Roman"/>
          <w:b/>
          <w:bCs/>
          <w:color w:val="auto"/>
          <w:sz w:val="24"/>
          <w:szCs w:val="20"/>
        </w:rPr>
        <w:t xml:space="preserve">Persona 6: High Value Hopefuls </w:t>
      </w:r>
    </w:p>
    <w:p w14:paraId="5CE6D44A" w14:textId="1E6AF386" w:rsidR="008C1EED" w:rsidRDefault="008C1EED" w:rsidP="000E0486">
      <w:pPr>
        <w:spacing w:line="240" w:lineRule="auto"/>
        <w:jc w:val="both"/>
        <w:rPr>
          <w:rFonts w:ascii="Times New Roman" w:hAnsi="Times New Roman" w:cs="Times New Roman"/>
          <w:color w:val="auto"/>
          <w:sz w:val="24"/>
          <w:szCs w:val="20"/>
        </w:rPr>
      </w:pPr>
    </w:p>
    <w:p w14:paraId="080D30F4" w14:textId="5309EC75" w:rsidR="008C1EED" w:rsidRDefault="006C5758" w:rsidP="000E0486">
      <w:pPr>
        <w:spacing w:line="240" w:lineRule="auto"/>
        <w:jc w:val="both"/>
        <w:rPr>
          <w:rFonts w:ascii="Times New Roman" w:hAnsi="Times New Roman" w:cs="Times New Roman"/>
          <w:color w:val="auto"/>
          <w:sz w:val="24"/>
          <w:szCs w:val="20"/>
        </w:rPr>
      </w:pPr>
      <w:r>
        <w:rPr>
          <w:rFonts w:ascii="Times New Roman" w:hAnsi="Times New Roman" w:cs="Times New Roman"/>
          <w:color w:val="auto"/>
          <w:sz w:val="24"/>
          <w:szCs w:val="20"/>
        </w:rPr>
        <w:t xml:space="preserve">The </w:t>
      </w:r>
      <w:r w:rsidRPr="00F15C5E">
        <w:rPr>
          <w:rFonts w:ascii="Times New Roman" w:hAnsi="Times New Roman" w:cs="Times New Roman"/>
          <w:b/>
          <w:bCs/>
          <w:color w:val="auto"/>
          <w:sz w:val="24"/>
          <w:szCs w:val="20"/>
        </w:rPr>
        <w:t>High Value Hopeful</w:t>
      </w:r>
      <w:r>
        <w:rPr>
          <w:rFonts w:ascii="Times New Roman" w:hAnsi="Times New Roman" w:cs="Times New Roman"/>
          <w:color w:val="auto"/>
          <w:sz w:val="24"/>
          <w:szCs w:val="20"/>
        </w:rPr>
        <w:t xml:space="preserve"> persona is </w:t>
      </w:r>
      <w:r w:rsidR="00F15C5E">
        <w:rPr>
          <w:rFonts w:ascii="Times New Roman" w:hAnsi="Times New Roman" w:cs="Times New Roman"/>
          <w:color w:val="auto"/>
          <w:sz w:val="24"/>
          <w:szCs w:val="20"/>
        </w:rPr>
        <w:t>like</w:t>
      </w:r>
      <w:r>
        <w:rPr>
          <w:rFonts w:ascii="Times New Roman" w:hAnsi="Times New Roman" w:cs="Times New Roman"/>
          <w:color w:val="auto"/>
          <w:sz w:val="24"/>
          <w:szCs w:val="20"/>
        </w:rPr>
        <w:t xml:space="preserve"> that of </w:t>
      </w:r>
      <w:r w:rsidR="00B150E5">
        <w:rPr>
          <w:rFonts w:ascii="Times New Roman" w:hAnsi="Times New Roman" w:cs="Times New Roman"/>
          <w:color w:val="auto"/>
          <w:sz w:val="24"/>
          <w:szCs w:val="20"/>
        </w:rPr>
        <w:t>P</w:t>
      </w:r>
      <w:r>
        <w:rPr>
          <w:rFonts w:ascii="Times New Roman" w:hAnsi="Times New Roman" w:cs="Times New Roman"/>
          <w:color w:val="auto"/>
          <w:sz w:val="24"/>
          <w:szCs w:val="20"/>
        </w:rPr>
        <w:t>ersona 2</w:t>
      </w:r>
      <w:r w:rsidR="00F15C5E">
        <w:rPr>
          <w:rFonts w:ascii="Times New Roman" w:hAnsi="Times New Roman" w:cs="Times New Roman"/>
          <w:color w:val="auto"/>
          <w:sz w:val="24"/>
          <w:szCs w:val="20"/>
        </w:rPr>
        <w:t>, the</w:t>
      </w:r>
      <w:r>
        <w:rPr>
          <w:rFonts w:ascii="Times New Roman" w:hAnsi="Times New Roman" w:cs="Times New Roman"/>
          <w:color w:val="auto"/>
          <w:sz w:val="24"/>
          <w:szCs w:val="20"/>
        </w:rPr>
        <w:t xml:space="preserve"> “Rich Retired Rachels”. The only caveat is that this segment does not visit as often as that of persona 2. It is imperative for </w:t>
      </w:r>
      <w:r w:rsidR="00D3033E">
        <w:rPr>
          <w:rFonts w:ascii="Times New Roman" w:hAnsi="Times New Roman" w:cs="Times New Roman"/>
          <w:color w:val="auto"/>
          <w:sz w:val="24"/>
          <w:szCs w:val="20"/>
        </w:rPr>
        <w:t>Casino</w:t>
      </w:r>
      <w:r>
        <w:rPr>
          <w:rFonts w:ascii="Times New Roman" w:hAnsi="Times New Roman" w:cs="Times New Roman"/>
          <w:color w:val="auto"/>
          <w:sz w:val="24"/>
          <w:szCs w:val="20"/>
        </w:rPr>
        <w:t xml:space="preserve"> Woodbine to focus their attention on this persona as this group has proven themselves to spend a lot at the </w:t>
      </w:r>
      <w:r w:rsidR="00D3033E">
        <w:rPr>
          <w:rFonts w:ascii="Times New Roman" w:hAnsi="Times New Roman" w:cs="Times New Roman"/>
          <w:color w:val="auto"/>
          <w:sz w:val="24"/>
          <w:szCs w:val="20"/>
        </w:rPr>
        <w:t>Casino</w:t>
      </w:r>
      <w:r>
        <w:rPr>
          <w:rFonts w:ascii="Times New Roman" w:hAnsi="Times New Roman" w:cs="Times New Roman"/>
          <w:color w:val="auto"/>
          <w:sz w:val="24"/>
          <w:szCs w:val="20"/>
        </w:rPr>
        <w:t xml:space="preserve">. One promotional idea may be more frequency-based campaigns (such as visit x times, get x in slot offers) to incentivize that additional visit. Another option would be the development of recommender systems to get players from this group to try different games. Increasing a </w:t>
      </w:r>
      <w:r w:rsidR="004C3606">
        <w:rPr>
          <w:rFonts w:ascii="Times New Roman" w:hAnsi="Times New Roman" w:cs="Times New Roman"/>
          <w:color w:val="auto"/>
          <w:sz w:val="24"/>
          <w:szCs w:val="20"/>
        </w:rPr>
        <w:t>player’s</w:t>
      </w:r>
      <w:r>
        <w:rPr>
          <w:rFonts w:ascii="Times New Roman" w:hAnsi="Times New Roman" w:cs="Times New Roman"/>
          <w:color w:val="auto"/>
          <w:sz w:val="24"/>
          <w:szCs w:val="20"/>
        </w:rPr>
        <w:t xml:space="preserve"> game profile may result </w:t>
      </w:r>
      <w:r w:rsidR="004C3606">
        <w:rPr>
          <w:rFonts w:ascii="Times New Roman" w:hAnsi="Times New Roman" w:cs="Times New Roman"/>
          <w:color w:val="auto"/>
          <w:sz w:val="24"/>
          <w:szCs w:val="20"/>
        </w:rPr>
        <w:t xml:space="preserve">in </w:t>
      </w:r>
      <w:r>
        <w:rPr>
          <w:rFonts w:ascii="Times New Roman" w:hAnsi="Times New Roman" w:cs="Times New Roman"/>
          <w:color w:val="auto"/>
          <w:sz w:val="24"/>
          <w:szCs w:val="20"/>
        </w:rPr>
        <w:t xml:space="preserve">more frequent or longer stays at </w:t>
      </w:r>
      <w:r w:rsidR="004C3606">
        <w:rPr>
          <w:rFonts w:ascii="Times New Roman" w:hAnsi="Times New Roman" w:cs="Times New Roman"/>
          <w:color w:val="auto"/>
          <w:sz w:val="24"/>
          <w:szCs w:val="20"/>
        </w:rPr>
        <w:t>Woodbine</w:t>
      </w:r>
      <w:r>
        <w:rPr>
          <w:rFonts w:ascii="Times New Roman" w:hAnsi="Times New Roman" w:cs="Times New Roman"/>
          <w:color w:val="auto"/>
          <w:sz w:val="24"/>
          <w:szCs w:val="20"/>
        </w:rPr>
        <w:t xml:space="preserve">.    </w:t>
      </w:r>
    </w:p>
    <w:p w14:paraId="45D0E948" w14:textId="77777777" w:rsidR="001D7DCC" w:rsidRDefault="001D7DCC" w:rsidP="000E0486">
      <w:pPr>
        <w:spacing w:line="240" w:lineRule="auto"/>
        <w:jc w:val="both"/>
        <w:rPr>
          <w:rFonts w:ascii="Times New Roman" w:hAnsi="Times New Roman" w:cs="Times New Roman"/>
          <w:color w:val="auto"/>
          <w:sz w:val="24"/>
          <w:szCs w:val="20"/>
        </w:rPr>
      </w:pPr>
    </w:p>
    <w:p w14:paraId="3311354A" w14:textId="3F5FA15B" w:rsidR="00E0582D" w:rsidRDefault="006C5758" w:rsidP="000E0486">
      <w:pPr>
        <w:spacing w:line="240" w:lineRule="auto"/>
        <w:jc w:val="both"/>
        <w:rPr>
          <w:rFonts w:ascii="Times New Roman" w:hAnsi="Times New Roman" w:cs="Times New Roman"/>
          <w:b/>
          <w:bCs/>
          <w:color w:val="auto"/>
          <w:sz w:val="24"/>
          <w:szCs w:val="20"/>
        </w:rPr>
      </w:pPr>
      <w:r w:rsidRPr="006C5758">
        <w:rPr>
          <w:rFonts w:ascii="Times New Roman" w:hAnsi="Times New Roman" w:cs="Times New Roman"/>
          <w:b/>
          <w:bCs/>
          <w:color w:val="auto"/>
          <w:sz w:val="24"/>
          <w:szCs w:val="20"/>
        </w:rPr>
        <w:t xml:space="preserve">Persona 7: Ballers on a Budget </w:t>
      </w:r>
    </w:p>
    <w:p w14:paraId="52BE0416" w14:textId="5EAFACA3" w:rsidR="004C3606" w:rsidRDefault="004C3606" w:rsidP="000E0486">
      <w:pPr>
        <w:spacing w:line="240" w:lineRule="auto"/>
        <w:jc w:val="both"/>
        <w:rPr>
          <w:rFonts w:ascii="Times New Roman" w:hAnsi="Times New Roman" w:cs="Times New Roman"/>
          <w:b/>
          <w:bCs/>
          <w:color w:val="auto"/>
          <w:sz w:val="24"/>
          <w:szCs w:val="20"/>
        </w:rPr>
      </w:pPr>
    </w:p>
    <w:p w14:paraId="147ED198" w14:textId="5A3A8AFB" w:rsidR="004C3606" w:rsidRPr="00F65A2C" w:rsidRDefault="004C3606" w:rsidP="000E0486">
      <w:pPr>
        <w:spacing w:line="240" w:lineRule="auto"/>
        <w:jc w:val="both"/>
        <w:rPr>
          <w:rFonts w:ascii="Times New Roman" w:hAnsi="Times New Roman" w:cs="Times New Roman"/>
          <w:color w:val="auto"/>
          <w:sz w:val="24"/>
          <w:szCs w:val="20"/>
        </w:rPr>
      </w:pPr>
      <w:r w:rsidRPr="00F65A2C">
        <w:rPr>
          <w:rFonts w:ascii="Times New Roman" w:hAnsi="Times New Roman" w:cs="Times New Roman"/>
          <w:color w:val="auto"/>
          <w:sz w:val="24"/>
          <w:szCs w:val="20"/>
        </w:rPr>
        <w:t xml:space="preserve">The </w:t>
      </w:r>
      <w:r w:rsidRPr="00F15C5E">
        <w:rPr>
          <w:rFonts w:ascii="Times New Roman" w:hAnsi="Times New Roman" w:cs="Times New Roman"/>
          <w:b/>
          <w:bCs/>
          <w:color w:val="auto"/>
          <w:sz w:val="24"/>
          <w:szCs w:val="20"/>
        </w:rPr>
        <w:t>Ballers on a Budget</w:t>
      </w:r>
      <w:r w:rsidRPr="00F65A2C">
        <w:rPr>
          <w:rFonts w:ascii="Times New Roman" w:hAnsi="Times New Roman" w:cs="Times New Roman"/>
          <w:color w:val="auto"/>
          <w:sz w:val="24"/>
          <w:szCs w:val="20"/>
        </w:rPr>
        <w:t xml:space="preserve"> segment rank the lowest in terms of spend per visit across all other clusters. However, they visit the </w:t>
      </w:r>
      <w:r w:rsidR="00D3033E">
        <w:rPr>
          <w:rFonts w:ascii="Times New Roman" w:hAnsi="Times New Roman" w:cs="Times New Roman"/>
          <w:color w:val="auto"/>
          <w:sz w:val="24"/>
          <w:szCs w:val="20"/>
        </w:rPr>
        <w:t>Casino</w:t>
      </w:r>
      <w:r w:rsidRPr="00F65A2C">
        <w:rPr>
          <w:rFonts w:ascii="Times New Roman" w:hAnsi="Times New Roman" w:cs="Times New Roman"/>
          <w:color w:val="auto"/>
          <w:sz w:val="24"/>
          <w:szCs w:val="20"/>
        </w:rPr>
        <w:t xml:space="preserve"> on such a frequent basis that they are in fact one of </w:t>
      </w:r>
      <w:r w:rsidR="00D3033E">
        <w:rPr>
          <w:rFonts w:ascii="Times New Roman" w:hAnsi="Times New Roman" w:cs="Times New Roman"/>
          <w:color w:val="auto"/>
          <w:sz w:val="24"/>
          <w:szCs w:val="20"/>
        </w:rPr>
        <w:t>Casino</w:t>
      </w:r>
      <w:r w:rsidRPr="00F65A2C">
        <w:rPr>
          <w:rFonts w:ascii="Times New Roman" w:hAnsi="Times New Roman" w:cs="Times New Roman"/>
          <w:color w:val="auto"/>
          <w:sz w:val="24"/>
          <w:szCs w:val="20"/>
        </w:rPr>
        <w:t xml:space="preserve"> Woodbine’s most valuable clusters. </w:t>
      </w:r>
      <w:r w:rsidR="00AB00B1">
        <w:rPr>
          <w:rFonts w:ascii="Times New Roman" w:hAnsi="Times New Roman" w:cs="Times New Roman"/>
          <w:color w:val="auto"/>
          <w:sz w:val="24"/>
          <w:szCs w:val="20"/>
        </w:rPr>
        <w:t>As a result of this behavior,</w:t>
      </w:r>
      <w:r w:rsidRPr="00F65A2C">
        <w:rPr>
          <w:rFonts w:ascii="Times New Roman" w:hAnsi="Times New Roman" w:cs="Times New Roman"/>
          <w:color w:val="auto"/>
          <w:sz w:val="24"/>
          <w:szCs w:val="20"/>
        </w:rPr>
        <w:t xml:space="preserve"> it seems as if these players have a “budget” for how much they want to spend per </w:t>
      </w:r>
      <w:r w:rsidR="00F65A2C">
        <w:rPr>
          <w:rFonts w:ascii="Times New Roman" w:hAnsi="Times New Roman" w:cs="Times New Roman"/>
          <w:color w:val="auto"/>
          <w:sz w:val="24"/>
          <w:szCs w:val="20"/>
        </w:rPr>
        <w:t>trip to Woodbine</w:t>
      </w:r>
      <w:r w:rsidRPr="00F65A2C">
        <w:rPr>
          <w:rFonts w:ascii="Times New Roman" w:hAnsi="Times New Roman" w:cs="Times New Roman"/>
          <w:color w:val="auto"/>
          <w:sz w:val="24"/>
          <w:szCs w:val="20"/>
        </w:rPr>
        <w:t xml:space="preserve">. </w:t>
      </w:r>
      <w:r w:rsidR="00F65A2C" w:rsidRPr="00F65A2C">
        <w:rPr>
          <w:rFonts w:ascii="Times New Roman" w:hAnsi="Times New Roman" w:cs="Times New Roman"/>
          <w:color w:val="auto"/>
          <w:sz w:val="24"/>
          <w:szCs w:val="20"/>
        </w:rPr>
        <w:t>In addition, t</w:t>
      </w:r>
      <w:r w:rsidRPr="00F65A2C">
        <w:rPr>
          <w:rFonts w:ascii="Times New Roman" w:hAnsi="Times New Roman" w:cs="Times New Roman"/>
          <w:color w:val="auto"/>
          <w:sz w:val="24"/>
          <w:szCs w:val="20"/>
        </w:rPr>
        <w:t xml:space="preserve">hese players can be classified as sure things. They seem generally invested in gambling </w:t>
      </w:r>
      <w:r w:rsidR="00F65A2C" w:rsidRPr="00F65A2C">
        <w:rPr>
          <w:rFonts w:ascii="Times New Roman" w:hAnsi="Times New Roman" w:cs="Times New Roman"/>
          <w:color w:val="auto"/>
          <w:sz w:val="24"/>
          <w:szCs w:val="20"/>
        </w:rPr>
        <w:t xml:space="preserve">that they will most likely </w:t>
      </w:r>
      <w:r w:rsidRPr="00F65A2C">
        <w:rPr>
          <w:rFonts w:ascii="Times New Roman" w:hAnsi="Times New Roman" w:cs="Times New Roman"/>
          <w:color w:val="auto"/>
          <w:sz w:val="24"/>
          <w:szCs w:val="20"/>
        </w:rPr>
        <w:t xml:space="preserve">continue this </w:t>
      </w:r>
      <w:r w:rsidR="00F65A2C" w:rsidRPr="00F65A2C">
        <w:rPr>
          <w:rFonts w:ascii="Times New Roman" w:hAnsi="Times New Roman" w:cs="Times New Roman"/>
          <w:color w:val="auto"/>
          <w:sz w:val="24"/>
          <w:szCs w:val="20"/>
        </w:rPr>
        <w:t>behavior</w:t>
      </w:r>
      <w:r w:rsidRPr="00F65A2C">
        <w:rPr>
          <w:rFonts w:ascii="Times New Roman" w:hAnsi="Times New Roman" w:cs="Times New Roman"/>
          <w:color w:val="auto"/>
          <w:sz w:val="24"/>
          <w:szCs w:val="20"/>
        </w:rPr>
        <w:t xml:space="preserve"> regardless of </w:t>
      </w:r>
      <w:r w:rsidR="00F65A2C" w:rsidRPr="00F65A2C">
        <w:rPr>
          <w:rFonts w:ascii="Times New Roman" w:hAnsi="Times New Roman" w:cs="Times New Roman"/>
          <w:color w:val="auto"/>
          <w:sz w:val="24"/>
          <w:szCs w:val="20"/>
        </w:rPr>
        <w:t xml:space="preserve">any marketing incentives. </w:t>
      </w:r>
      <w:r w:rsidR="00F65A2C">
        <w:rPr>
          <w:rFonts w:ascii="Times New Roman" w:hAnsi="Times New Roman" w:cs="Times New Roman"/>
          <w:color w:val="auto"/>
          <w:sz w:val="24"/>
          <w:szCs w:val="20"/>
        </w:rPr>
        <w:t xml:space="preserve">If Woodbine were to incentivize them, then the target would be to increase their spend per visit. This could be achieved by introducing new games, hosting more frequent slot </w:t>
      </w:r>
      <w:r w:rsidR="00AB00B1">
        <w:rPr>
          <w:rFonts w:ascii="Times New Roman" w:hAnsi="Times New Roman" w:cs="Times New Roman"/>
          <w:color w:val="auto"/>
          <w:sz w:val="24"/>
          <w:szCs w:val="20"/>
        </w:rPr>
        <w:t>tournaments,</w:t>
      </w:r>
      <w:r w:rsidR="00F65A2C">
        <w:rPr>
          <w:rFonts w:ascii="Times New Roman" w:hAnsi="Times New Roman" w:cs="Times New Roman"/>
          <w:color w:val="auto"/>
          <w:sz w:val="24"/>
          <w:szCs w:val="20"/>
        </w:rPr>
        <w:t xml:space="preserve"> </w:t>
      </w:r>
      <w:r w:rsidR="00AB00B1">
        <w:rPr>
          <w:rFonts w:ascii="Times New Roman" w:hAnsi="Times New Roman" w:cs="Times New Roman"/>
          <w:color w:val="auto"/>
          <w:sz w:val="24"/>
          <w:szCs w:val="20"/>
        </w:rPr>
        <w:t>or</w:t>
      </w:r>
      <w:r w:rsidR="00F65A2C">
        <w:rPr>
          <w:rFonts w:ascii="Times New Roman" w:hAnsi="Times New Roman" w:cs="Times New Roman"/>
          <w:color w:val="auto"/>
          <w:sz w:val="24"/>
          <w:szCs w:val="20"/>
        </w:rPr>
        <w:t xml:space="preserve"> prolonging their duration at the </w:t>
      </w:r>
      <w:r w:rsidR="00D3033E">
        <w:rPr>
          <w:rFonts w:ascii="Times New Roman" w:hAnsi="Times New Roman" w:cs="Times New Roman"/>
          <w:color w:val="auto"/>
          <w:sz w:val="24"/>
          <w:szCs w:val="20"/>
        </w:rPr>
        <w:t>Casino</w:t>
      </w:r>
      <w:r w:rsidR="00F65A2C">
        <w:rPr>
          <w:rFonts w:ascii="Times New Roman" w:hAnsi="Times New Roman" w:cs="Times New Roman"/>
          <w:color w:val="auto"/>
          <w:sz w:val="24"/>
          <w:szCs w:val="20"/>
        </w:rPr>
        <w:t xml:space="preserve"> through lunch/dinner restaurant specials. </w:t>
      </w:r>
      <w:r w:rsidRPr="00F65A2C">
        <w:rPr>
          <w:rFonts w:ascii="Times New Roman" w:hAnsi="Times New Roman" w:cs="Times New Roman"/>
          <w:color w:val="auto"/>
          <w:sz w:val="24"/>
          <w:szCs w:val="20"/>
        </w:rPr>
        <w:t xml:space="preserve">  </w:t>
      </w:r>
    </w:p>
    <w:p w14:paraId="073EA909" w14:textId="1F3CD46A" w:rsidR="00E0582D" w:rsidRDefault="00E0582D" w:rsidP="000E0486">
      <w:pPr>
        <w:spacing w:line="240" w:lineRule="auto"/>
        <w:jc w:val="both"/>
        <w:rPr>
          <w:rFonts w:ascii="Times New Roman" w:hAnsi="Times New Roman" w:cs="Times New Roman"/>
          <w:color w:val="auto"/>
          <w:sz w:val="24"/>
          <w:szCs w:val="20"/>
        </w:rPr>
      </w:pPr>
    </w:p>
    <w:p w14:paraId="4F10B41B" w14:textId="44725490" w:rsidR="004135BC" w:rsidRPr="00AB00B1" w:rsidRDefault="00AB00B1" w:rsidP="000E0486">
      <w:pPr>
        <w:spacing w:line="240" w:lineRule="auto"/>
        <w:jc w:val="both"/>
        <w:rPr>
          <w:rFonts w:ascii="Times New Roman" w:hAnsi="Times New Roman" w:cs="Times New Roman"/>
          <w:b/>
          <w:bCs/>
          <w:color w:val="auto"/>
          <w:sz w:val="24"/>
          <w:szCs w:val="20"/>
        </w:rPr>
      </w:pPr>
      <w:r w:rsidRPr="00AB00B1">
        <w:rPr>
          <w:rFonts w:ascii="Times New Roman" w:hAnsi="Times New Roman" w:cs="Times New Roman"/>
          <w:b/>
          <w:bCs/>
          <w:color w:val="auto"/>
          <w:sz w:val="24"/>
          <w:szCs w:val="20"/>
        </w:rPr>
        <w:t xml:space="preserve">Final Remarks </w:t>
      </w:r>
    </w:p>
    <w:p w14:paraId="3ED8B7D8" w14:textId="456EE5D7" w:rsidR="004135BC" w:rsidRDefault="004135BC" w:rsidP="000E0486">
      <w:pPr>
        <w:spacing w:line="240" w:lineRule="auto"/>
        <w:jc w:val="both"/>
        <w:rPr>
          <w:noProof/>
        </w:rPr>
      </w:pPr>
    </w:p>
    <w:p w14:paraId="4A744F75" w14:textId="0DB4547C" w:rsidR="00AB00B1" w:rsidRDefault="00213679" w:rsidP="000E0486">
      <w:pPr>
        <w:spacing w:line="240" w:lineRule="auto"/>
        <w:jc w:val="both"/>
        <w:rPr>
          <w:rFonts w:ascii="Times New Roman" w:hAnsi="Times New Roman" w:cs="Times New Roman"/>
          <w:noProof/>
          <w:color w:val="161718" w:themeColor="text1"/>
          <w:sz w:val="24"/>
          <w:szCs w:val="20"/>
        </w:rPr>
      </w:pPr>
      <w:r w:rsidRPr="00B200F0">
        <w:rPr>
          <w:rFonts w:ascii="Times New Roman" w:hAnsi="Times New Roman" w:cs="Times New Roman"/>
          <w:noProof/>
          <w:color w:val="161718" w:themeColor="text1"/>
          <w:sz w:val="24"/>
          <w:szCs w:val="20"/>
        </w:rPr>
        <w:t xml:space="preserve">From the descriptive analytics </w:t>
      </w:r>
      <w:r w:rsidR="00B200F0" w:rsidRPr="00B200F0">
        <w:rPr>
          <w:rFonts w:ascii="Times New Roman" w:hAnsi="Times New Roman" w:cs="Times New Roman"/>
          <w:noProof/>
          <w:color w:val="161718" w:themeColor="text1"/>
          <w:sz w:val="24"/>
          <w:szCs w:val="20"/>
        </w:rPr>
        <w:t xml:space="preserve">phase it was evident that </w:t>
      </w:r>
      <w:r w:rsidR="00D3033E">
        <w:rPr>
          <w:rFonts w:ascii="Times New Roman" w:hAnsi="Times New Roman" w:cs="Times New Roman"/>
          <w:noProof/>
          <w:color w:val="161718" w:themeColor="text1"/>
          <w:sz w:val="24"/>
          <w:szCs w:val="20"/>
        </w:rPr>
        <w:t>Casino</w:t>
      </w:r>
      <w:r w:rsidR="00B200F0" w:rsidRPr="00B200F0">
        <w:rPr>
          <w:rFonts w:ascii="Times New Roman" w:hAnsi="Times New Roman" w:cs="Times New Roman"/>
          <w:noProof/>
          <w:color w:val="161718" w:themeColor="text1"/>
          <w:sz w:val="24"/>
          <w:szCs w:val="20"/>
        </w:rPr>
        <w:t xml:space="preserve"> Woodbine had a few areas that needed improvement. The problems ranged from inefficient marketing spend</w:t>
      </w:r>
      <w:r w:rsidR="000E4D28">
        <w:rPr>
          <w:rFonts w:ascii="Times New Roman" w:hAnsi="Times New Roman" w:cs="Times New Roman"/>
          <w:noProof/>
          <w:color w:val="161718" w:themeColor="text1"/>
          <w:sz w:val="24"/>
          <w:szCs w:val="20"/>
        </w:rPr>
        <w:t xml:space="preserve"> (determined through net comp)</w:t>
      </w:r>
      <w:r w:rsidR="00B200F0" w:rsidRPr="00B200F0">
        <w:rPr>
          <w:rFonts w:ascii="Times New Roman" w:hAnsi="Times New Roman" w:cs="Times New Roman"/>
          <w:noProof/>
          <w:color w:val="161718" w:themeColor="text1"/>
          <w:sz w:val="24"/>
          <w:szCs w:val="20"/>
        </w:rPr>
        <w:t>, inequality of player spend across tiers</w:t>
      </w:r>
      <w:r w:rsidR="00690C8B">
        <w:rPr>
          <w:rFonts w:ascii="Times New Roman" w:hAnsi="Times New Roman" w:cs="Times New Roman"/>
          <w:noProof/>
          <w:color w:val="161718" w:themeColor="text1"/>
          <w:sz w:val="24"/>
          <w:szCs w:val="20"/>
        </w:rPr>
        <w:t>,</w:t>
      </w:r>
      <w:r w:rsidR="00B200F0" w:rsidRPr="00B200F0">
        <w:rPr>
          <w:rFonts w:ascii="Times New Roman" w:hAnsi="Times New Roman" w:cs="Times New Roman"/>
          <w:noProof/>
          <w:color w:val="161718" w:themeColor="text1"/>
          <w:sz w:val="24"/>
          <w:szCs w:val="20"/>
        </w:rPr>
        <w:t xml:space="preserve"> to an aging population. Through this initital investigation, it became extremely important for Woodbine to leverage more analytical based solutions in order to assist in the strategy component. Unsuperivised Machine Learning </w:t>
      </w:r>
      <w:r w:rsidR="00690C8B">
        <w:rPr>
          <w:rFonts w:ascii="Times New Roman" w:hAnsi="Times New Roman" w:cs="Times New Roman"/>
          <w:noProof/>
          <w:color w:val="161718" w:themeColor="text1"/>
          <w:sz w:val="24"/>
          <w:szCs w:val="20"/>
        </w:rPr>
        <w:t>served as the solution as the output of the hierarchical based clustering lead to the de</w:t>
      </w:r>
      <w:r w:rsidR="008E38CD">
        <w:rPr>
          <w:rFonts w:ascii="Times New Roman" w:hAnsi="Times New Roman" w:cs="Times New Roman"/>
          <w:noProof/>
          <w:color w:val="161718" w:themeColor="text1"/>
          <w:sz w:val="24"/>
          <w:szCs w:val="20"/>
        </w:rPr>
        <w:t>v</w:t>
      </w:r>
      <w:r w:rsidR="00690C8B">
        <w:rPr>
          <w:rFonts w:ascii="Times New Roman" w:hAnsi="Times New Roman" w:cs="Times New Roman"/>
          <w:noProof/>
          <w:color w:val="161718" w:themeColor="text1"/>
          <w:sz w:val="24"/>
          <w:szCs w:val="20"/>
        </w:rPr>
        <w:t>elopment of seven personas. These personas</w:t>
      </w:r>
      <w:r w:rsidR="008E38CD">
        <w:rPr>
          <w:rFonts w:ascii="Times New Roman" w:hAnsi="Times New Roman" w:cs="Times New Roman"/>
          <w:noProof/>
          <w:color w:val="161718" w:themeColor="text1"/>
          <w:sz w:val="24"/>
          <w:szCs w:val="20"/>
        </w:rPr>
        <w:t xml:space="preserve"> not only showcased vast differences of player preferences across Woodbine’s customer base but also </w:t>
      </w:r>
      <w:r w:rsidR="00690C8B">
        <w:rPr>
          <w:rFonts w:ascii="Times New Roman" w:hAnsi="Times New Roman" w:cs="Times New Roman"/>
          <w:noProof/>
          <w:color w:val="161718" w:themeColor="text1"/>
          <w:sz w:val="24"/>
          <w:szCs w:val="20"/>
        </w:rPr>
        <w:t>demonstrated the need for an internal segmentation</w:t>
      </w:r>
      <w:r w:rsidR="008E38CD">
        <w:rPr>
          <w:rFonts w:ascii="Times New Roman" w:hAnsi="Times New Roman" w:cs="Times New Roman"/>
          <w:noProof/>
          <w:color w:val="161718" w:themeColor="text1"/>
          <w:sz w:val="24"/>
          <w:szCs w:val="20"/>
        </w:rPr>
        <w:t>. The hope is that Woodbine can now leverage the seven personas to be more effective in their use of marketing dollars</w:t>
      </w:r>
      <w:r w:rsidR="00F15C5E">
        <w:rPr>
          <w:rFonts w:ascii="Times New Roman" w:hAnsi="Times New Roman" w:cs="Times New Roman"/>
          <w:noProof/>
          <w:color w:val="161718" w:themeColor="text1"/>
          <w:sz w:val="24"/>
          <w:szCs w:val="20"/>
        </w:rPr>
        <w:t xml:space="preserve"> for future endeavours</w:t>
      </w:r>
      <w:r w:rsidR="008E38CD">
        <w:rPr>
          <w:rFonts w:ascii="Times New Roman" w:hAnsi="Times New Roman" w:cs="Times New Roman"/>
          <w:noProof/>
          <w:color w:val="161718" w:themeColor="text1"/>
          <w:sz w:val="24"/>
          <w:szCs w:val="20"/>
        </w:rPr>
        <w:t xml:space="preserve">.  </w:t>
      </w:r>
      <w:r w:rsidR="00690C8B">
        <w:rPr>
          <w:rFonts w:ascii="Times New Roman" w:hAnsi="Times New Roman" w:cs="Times New Roman"/>
          <w:noProof/>
          <w:color w:val="161718" w:themeColor="text1"/>
          <w:sz w:val="24"/>
          <w:szCs w:val="20"/>
        </w:rPr>
        <w:t xml:space="preserve"> </w:t>
      </w:r>
    </w:p>
    <w:p w14:paraId="5A19E1E0" w14:textId="2DFB3D7F" w:rsidR="00F43330" w:rsidRDefault="00F43330" w:rsidP="000E0486">
      <w:pPr>
        <w:spacing w:line="240" w:lineRule="auto"/>
        <w:jc w:val="both"/>
        <w:rPr>
          <w:rFonts w:ascii="Times New Roman" w:hAnsi="Times New Roman" w:cs="Times New Roman"/>
          <w:noProof/>
          <w:color w:val="161718" w:themeColor="text1"/>
          <w:sz w:val="24"/>
          <w:szCs w:val="20"/>
        </w:rPr>
      </w:pPr>
    </w:p>
    <w:p w14:paraId="1A72F2ED" w14:textId="46DE3401" w:rsidR="00F43330" w:rsidRDefault="00F43330" w:rsidP="000E0486">
      <w:pPr>
        <w:spacing w:line="240" w:lineRule="auto"/>
        <w:jc w:val="both"/>
        <w:rPr>
          <w:rFonts w:ascii="Times New Roman" w:hAnsi="Times New Roman" w:cs="Times New Roman"/>
          <w:noProof/>
          <w:color w:val="161718" w:themeColor="text1"/>
          <w:sz w:val="24"/>
          <w:szCs w:val="20"/>
        </w:rPr>
      </w:pPr>
    </w:p>
    <w:p w14:paraId="557DF642" w14:textId="5C5D3165" w:rsidR="00F43330" w:rsidRDefault="00F43330" w:rsidP="000E0486">
      <w:pPr>
        <w:spacing w:line="240" w:lineRule="auto"/>
        <w:jc w:val="both"/>
        <w:rPr>
          <w:rFonts w:ascii="Times New Roman" w:hAnsi="Times New Roman" w:cs="Times New Roman"/>
          <w:noProof/>
          <w:color w:val="161718" w:themeColor="text1"/>
          <w:sz w:val="24"/>
          <w:szCs w:val="20"/>
        </w:rPr>
      </w:pPr>
    </w:p>
    <w:p w14:paraId="7E3CCD59" w14:textId="7D9ED17B" w:rsidR="00F43330" w:rsidRDefault="00F43330" w:rsidP="000E0486">
      <w:pPr>
        <w:spacing w:line="240" w:lineRule="auto"/>
        <w:jc w:val="both"/>
        <w:rPr>
          <w:rFonts w:ascii="Times New Roman" w:hAnsi="Times New Roman" w:cs="Times New Roman"/>
          <w:noProof/>
          <w:color w:val="161718" w:themeColor="text1"/>
          <w:sz w:val="24"/>
          <w:szCs w:val="20"/>
        </w:rPr>
      </w:pPr>
    </w:p>
    <w:p w14:paraId="50D74927" w14:textId="6E1E458A" w:rsidR="00F43330" w:rsidRDefault="00F43330" w:rsidP="000E0486">
      <w:pPr>
        <w:spacing w:line="240" w:lineRule="auto"/>
        <w:jc w:val="both"/>
        <w:rPr>
          <w:rFonts w:ascii="Times New Roman" w:hAnsi="Times New Roman" w:cs="Times New Roman"/>
          <w:noProof/>
          <w:color w:val="161718" w:themeColor="text1"/>
          <w:sz w:val="24"/>
          <w:szCs w:val="20"/>
        </w:rPr>
      </w:pPr>
    </w:p>
    <w:p w14:paraId="1A5EC050" w14:textId="4004763C" w:rsidR="00F43330" w:rsidRDefault="00F43330" w:rsidP="000E0486">
      <w:pPr>
        <w:spacing w:line="240" w:lineRule="auto"/>
        <w:jc w:val="both"/>
        <w:rPr>
          <w:rFonts w:ascii="Times New Roman" w:hAnsi="Times New Roman" w:cs="Times New Roman"/>
          <w:noProof/>
          <w:color w:val="161718" w:themeColor="text1"/>
          <w:sz w:val="24"/>
          <w:szCs w:val="20"/>
        </w:rPr>
      </w:pPr>
    </w:p>
    <w:p w14:paraId="0638A5FB" w14:textId="77777777" w:rsidR="00F43330" w:rsidRPr="00B200F0" w:rsidRDefault="00F43330" w:rsidP="000E0486">
      <w:pPr>
        <w:spacing w:line="240" w:lineRule="auto"/>
        <w:jc w:val="both"/>
        <w:rPr>
          <w:rFonts w:ascii="Times New Roman" w:hAnsi="Times New Roman" w:cs="Times New Roman"/>
          <w:noProof/>
          <w:color w:val="161718" w:themeColor="text1"/>
          <w:sz w:val="24"/>
          <w:szCs w:val="20"/>
        </w:rPr>
      </w:pPr>
    </w:p>
    <w:p w14:paraId="6E793109" w14:textId="26A89255" w:rsidR="00F43330" w:rsidRDefault="00F43330" w:rsidP="00F43330">
      <w:pPr>
        <w:pStyle w:val="Heading3"/>
        <w:rPr>
          <w:rStyle w:val="normaltextrun"/>
          <w:rFonts w:ascii="Franklin Gothic Book" w:hAnsi="Franklin Gothic Book"/>
          <w:b/>
          <w:bCs/>
          <w:color w:val="000000"/>
          <w:sz w:val="44"/>
          <w:szCs w:val="44"/>
          <w:bdr w:val="none" w:sz="0" w:space="0" w:color="auto" w:frame="1"/>
        </w:rPr>
      </w:pPr>
      <w:r>
        <w:rPr>
          <w:rStyle w:val="normaltextrun"/>
          <w:rFonts w:ascii="Franklin Gothic Book" w:hAnsi="Franklin Gothic Book"/>
          <w:b/>
          <w:bCs/>
          <w:color w:val="000000"/>
          <w:sz w:val="44"/>
          <w:szCs w:val="44"/>
          <w:bdr w:val="none" w:sz="0" w:space="0" w:color="auto" w:frame="1"/>
        </w:rPr>
        <w:t>References</w:t>
      </w:r>
    </w:p>
    <w:p w14:paraId="2C029B66" w14:textId="7B106DB2" w:rsidR="00F43330" w:rsidRDefault="00F43330" w:rsidP="00F43330">
      <w:pPr>
        <w:rPr>
          <w:rStyle w:val="normaltextrun"/>
          <w:rFonts w:ascii="Franklin Gothic Book" w:hAnsi="Franklin Gothic Book"/>
          <w:b/>
          <w:bCs/>
          <w:color w:val="000000"/>
          <w:sz w:val="44"/>
          <w:szCs w:val="44"/>
          <w:bdr w:val="none" w:sz="0" w:space="0" w:color="auto" w:frame="1"/>
        </w:rPr>
      </w:pPr>
    </w:p>
    <w:sdt>
      <w:sdtPr>
        <w:rPr>
          <w:rFonts w:eastAsiaTheme="minorEastAsia"/>
          <w:color w:val="FFFFFF" w:themeColor="background1"/>
          <w:sz w:val="28"/>
          <w:lang w:val="en-US"/>
        </w:rPr>
        <w:id w:val="-573587230"/>
        <w:bibliography/>
      </w:sdtPr>
      <w:sdtEndPr>
        <w:rPr>
          <w:sz w:val="24"/>
          <w:szCs w:val="20"/>
        </w:rPr>
      </w:sdtEndPr>
      <w:sdtContent>
        <w:p w14:paraId="3E905290" w14:textId="77777777" w:rsidR="00F43330" w:rsidRPr="00F43330" w:rsidRDefault="00F43330" w:rsidP="00F43330">
          <w:pPr>
            <w:pStyle w:val="Bibliography"/>
            <w:ind w:left="720" w:hanging="720"/>
            <w:rPr>
              <w:rFonts w:ascii="Times New Roman" w:hAnsi="Times New Roman" w:cs="Times New Roman"/>
              <w:noProof/>
              <w:sz w:val="24"/>
              <w:szCs w:val="24"/>
              <w:lang w:val="en-US"/>
            </w:rPr>
          </w:pPr>
          <w:r w:rsidRPr="00F43330">
            <w:rPr>
              <w:rFonts w:ascii="Times New Roman" w:hAnsi="Times New Roman" w:cs="Times New Roman"/>
            </w:rPr>
            <w:fldChar w:fldCharType="begin"/>
          </w:r>
          <w:r w:rsidRPr="00F43330">
            <w:rPr>
              <w:rFonts w:ascii="Times New Roman" w:hAnsi="Times New Roman" w:cs="Times New Roman"/>
            </w:rPr>
            <w:instrText xml:space="preserve"> BIBLIOGRAPHY </w:instrText>
          </w:r>
          <w:r w:rsidRPr="00F43330">
            <w:rPr>
              <w:rFonts w:ascii="Times New Roman" w:hAnsi="Times New Roman" w:cs="Times New Roman"/>
            </w:rPr>
            <w:fldChar w:fldCharType="separate"/>
          </w:r>
          <w:r w:rsidRPr="00F43330">
            <w:rPr>
              <w:rFonts w:ascii="Times New Roman" w:hAnsi="Times New Roman" w:cs="Times New Roman"/>
              <w:noProof/>
              <w:lang w:val="en-US"/>
            </w:rPr>
            <w:t xml:space="preserve">Canadian Gaming Association. (2017). </w:t>
          </w:r>
          <w:r w:rsidRPr="00F43330">
            <w:rPr>
              <w:rFonts w:ascii="Times New Roman" w:hAnsi="Times New Roman" w:cs="Times New Roman"/>
              <w:i/>
              <w:iCs/>
              <w:noProof/>
              <w:lang w:val="en-US"/>
            </w:rPr>
            <w:t>The National Economic Benefit of the Candian Gaming Industry.</w:t>
          </w:r>
          <w:r w:rsidRPr="00F43330">
            <w:rPr>
              <w:rFonts w:ascii="Times New Roman" w:hAnsi="Times New Roman" w:cs="Times New Roman"/>
              <w:noProof/>
              <w:lang w:val="en-US"/>
            </w:rPr>
            <w:t xml:space="preserve"> HLT Advisory.</w:t>
          </w:r>
        </w:p>
        <w:p w14:paraId="41BC2652" w14:textId="77777777" w:rsidR="00F43330" w:rsidRPr="00F43330" w:rsidRDefault="00F43330" w:rsidP="00F43330">
          <w:pPr>
            <w:pStyle w:val="Bibliography"/>
            <w:ind w:left="720" w:hanging="720"/>
            <w:rPr>
              <w:rFonts w:ascii="Times New Roman" w:hAnsi="Times New Roman" w:cs="Times New Roman"/>
              <w:noProof/>
              <w:lang w:val="en-US"/>
            </w:rPr>
          </w:pPr>
          <w:r w:rsidRPr="00F43330">
            <w:rPr>
              <w:rFonts w:ascii="Times New Roman" w:hAnsi="Times New Roman" w:cs="Times New Roman"/>
              <w:noProof/>
              <w:lang w:val="en-US"/>
            </w:rPr>
            <w:t xml:space="preserve">Watson, P. (2015, September 25). </w:t>
          </w:r>
          <w:r w:rsidRPr="00F43330">
            <w:rPr>
              <w:rFonts w:ascii="Times New Roman" w:hAnsi="Times New Roman" w:cs="Times New Roman"/>
              <w:i/>
              <w:iCs/>
              <w:noProof/>
              <w:lang w:val="en-US"/>
            </w:rPr>
            <w:t>Engaging loyalty: Creating a loyalty relationship at every point</w:t>
          </w:r>
          <w:r w:rsidRPr="00F43330">
            <w:rPr>
              <w:rFonts w:ascii="Times New Roman" w:hAnsi="Times New Roman" w:cs="Times New Roman"/>
              <w:noProof/>
              <w:lang w:val="en-US"/>
            </w:rPr>
            <w:t>. Retrieved from Canadian Gaming Business: http://www.canadiangamingbusiness.com/Creatingaloyaltyrelationship.aspx</w:t>
          </w:r>
        </w:p>
        <w:p w14:paraId="6A16E09E" w14:textId="77777777" w:rsidR="00F43330" w:rsidRPr="00F43330" w:rsidRDefault="00F43330" w:rsidP="00F43330">
          <w:pPr>
            <w:pStyle w:val="Bibliography"/>
            <w:ind w:left="720" w:hanging="720"/>
            <w:rPr>
              <w:rFonts w:ascii="Times New Roman" w:hAnsi="Times New Roman" w:cs="Times New Roman"/>
              <w:noProof/>
              <w:lang w:val="en-US"/>
            </w:rPr>
          </w:pPr>
          <w:r w:rsidRPr="00F43330">
            <w:rPr>
              <w:rFonts w:ascii="Times New Roman" w:hAnsi="Times New Roman" w:cs="Times New Roman"/>
              <w:noProof/>
              <w:lang w:val="en-US"/>
            </w:rPr>
            <w:t xml:space="preserve">Wheeler, L. (2019, June 23). </w:t>
          </w:r>
          <w:r w:rsidRPr="00F43330">
            <w:rPr>
              <w:rFonts w:ascii="Times New Roman" w:hAnsi="Times New Roman" w:cs="Times New Roman"/>
              <w:i/>
              <w:iCs/>
              <w:noProof/>
              <w:lang w:val="en-US"/>
            </w:rPr>
            <w:t>The Gambling Industry in Canada</w:t>
          </w:r>
          <w:r w:rsidRPr="00F43330">
            <w:rPr>
              <w:rFonts w:ascii="Times New Roman" w:hAnsi="Times New Roman" w:cs="Times New Roman"/>
              <w:noProof/>
              <w:lang w:val="en-US"/>
            </w:rPr>
            <w:t>. Retrieved from 888 Casuno: https://www.888casino.com/blog/casino-tips/gambling-industry-in-canada#:~:text=Canada%20has%20multiple%20provinces%2C%20each,online%20gambling%2C%20and%20horse%20racing.</w:t>
          </w:r>
        </w:p>
        <w:p w14:paraId="0AB3FC85" w14:textId="7BE53460" w:rsidR="00F43330" w:rsidRPr="005C116D" w:rsidRDefault="00F43330" w:rsidP="00F43330">
          <w:pPr>
            <w:rPr>
              <w:color w:val="auto"/>
              <w:sz w:val="24"/>
              <w:szCs w:val="20"/>
              <w:lang w:val="en-CA"/>
            </w:rPr>
          </w:pPr>
          <w:r w:rsidRPr="00F43330">
            <w:rPr>
              <w:rFonts w:ascii="Times New Roman" w:hAnsi="Times New Roman" w:cs="Times New Roman"/>
              <w:b/>
              <w:bCs/>
              <w:noProof/>
            </w:rPr>
            <w:fldChar w:fldCharType="end"/>
          </w:r>
          <w:r w:rsidRPr="005C116D">
            <w:rPr>
              <w:rFonts w:ascii="Times New Roman" w:hAnsi="Times New Roman" w:cs="Times New Roman"/>
              <w:noProof/>
              <w:color w:val="auto"/>
              <w:sz w:val="24"/>
              <w:szCs w:val="20"/>
            </w:rPr>
            <w:t>Mosmer, Masoum (2020,August)</w:t>
          </w:r>
          <w:r w:rsidR="005C116D" w:rsidRPr="005C116D">
            <w:rPr>
              <w:rFonts w:ascii="Times New Roman" w:hAnsi="Times New Roman" w:cs="Times New Roman"/>
              <w:noProof/>
              <w:color w:val="auto"/>
              <w:sz w:val="24"/>
              <w:szCs w:val="20"/>
            </w:rPr>
            <w:t xml:space="preserve">. </w:t>
          </w:r>
          <w:r w:rsidR="005C116D" w:rsidRPr="005C116D">
            <w:rPr>
              <w:rFonts w:ascii="Times New Roman" w:hAnsi="Times New Roman" w:cs="Times New Roman"/>
              <w:i/>
              <w:iCs/>
              <w:noProof/>
              <w:color w:val="auto"/>
              <w:sz w:val="24"/>
              <w:szCs w:val="20"/>
            </w:rPr>
            <w:t>MMA831_Week3_POST_TargetedAdvertising&amp;Promotions</w:t>
          </w:r>
        </w:p>
      </w:sdtContent>
    </w:sdt>
    <w:p w14:paraId="404D371B" w14:textId="77777777" w:rsidR="00F43330" w:rsidRPr="00F43330" w:rsidRDefault="00F43330" w:rsidP="00F43330">
      <w:pPr>
        <w:pStyle w:val="Heading3"/>
        <w:jc w:val="both"/>
        <w:rPr>
          <w:rStyle w:val="normaltextrun"/>
          <w:rFonts w:ascii="Times New Roman" w:hAnsi="Times New Roman"/>
          <w:b/>
          <w:bCs/>
          <w:i w:val="0"/>
          <w:iCs/>
          <w:color w:val="000000"/>
          <w:szCs w:val="24"/>
          <w:bdr w:val="none" w:sz="0" w:space="0" w:color="auto" w:frame="1"/>
        </w:rPr>
      </w:pPr>
    </w:p>
    <w:p w14:paraId="3AD045DC" w14:textId="6314E6E1" w:rsidR="004135BC" w:rsidRDefault="004135BC" w:rsidP="000E0486">
      <w:pPr>
        <w:jc w:val="both"/>
        <w:rPr>
          <w:noProof/>
        </w:rPr>
      </w:pPr>
    </w:p>
    <w:sectPr w:rsidR="004135BC" w:rsidSect="004B7E44">
      <w:headerReference w:type="default" r:id="rId54"/>
      <w:footerReference w:type="default" r:id="rId55"/>
      <w:footerReference w:type="first" r:id="rId56"/>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2F987" w14:textId="77777777" w:rsidR="006D1C0F" w:rsidRDefault="006D1C0F" w:rsidP="004B7E44">
      <w:r>
        <w:separator/>
      </w:r>
    </w:p>
  </w:endnote>
  <w:endnote w:type="continuationSeparator" w:id="0">
    <w:p w14:paraId="166071E1" w14:textId="77777777" w:rsidR="006D1C0F" w:rsidRDefault="006D1C0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F43330" w14:paraId="6956C320"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168437A0" w14:textId="548333E5" w:rsidR="00F43330" w:rsidRDefault="00F43330" w:rsidP="004B7E44">
          <w:pPr>
            <w:pStyle w:val="Footer"/>
          </w:pPr>
          <w:r>
            <w:rPr>
              <w:noProof/>
            </w:rPr>
            <mc:AlternateContent>
              <mc:Choice Requires="wps">
                <w:drawing>
                  <wp:anchor distT="0" distB="0" distL="114300" distR="114300" simplePos="0" relativeHeight="251659264" behindDoc="0" locked="0" layoutInCell="0" allowOverlap="1" wp14:anchorId="486AC5F6" wp14:editId="5D8A3D02">
                    <wp:simplePos x="0" y="0"/>
                    <wp:positionH relativeFrom="page">
                      <wp:posOffset>0</wp:posOffset>
                    </wp:positionH>
                    <wp:positionV relativeFrom="page">
                      <wp:posOffset>9594215</wp:posOffset>
                    </wp:positionV>
                    <wp:extent cx="7772400" cy="273050"/>
                    <wp:effectExtent l="0" t="0" r="0" b="12700"/>
                    <wp:wrapNone/>
                    <wp:docPr id="17" name="MSIPCM83254c5aa25c72861b012f31" descr="{&quot;HashCode&quot;:-1920450407,&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53C4BB2" w14:textId="7F7E7AC0" w:rsidR="00F43330" w:rsidRPr="00F15C5E" w:rsidRDefault="00F43330" w:rsidP="00F15C5E">
                                <w:pPr>
                                  <w:jc w:val="center"/>
                                  <w:rPr>
                                    <w:rFonts w:ascii="Calibri" w:hAnsi="Calibri" w:cs="Calibri"/>
                                    <w:color w:val="000000"/>
                                    <w:sz w:val="20"/>
                                  </w:rPr>
                                </w:pPr>
                                <w:r w:rsidRPr="00F15C5E">
                                  <w:rPr>
                                    <w:rFonts w:ascii="Calibri" w:hAnsi="Calibri" w:cs="Calibri"/>
                                    <w:color w:val="000000"/>
                                    <w:sz w:val="20"/>
                                  </w:rPr>
                                  <w:t>OLG 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86AC5F6" id="_x0000_t202" coordsize="21600,21600" o:spt="202" path="m,l,21600r21600,l21600,xe">
                    <v:stroke joinstyle="miter"/>
                    <v:path gradientshapeok="t" o:connecttype="rect"/>
                  </v:shapetype>
                  <v:shape id="MSIPCM83254c5aa25c72861b012f31" o:spid="_x0000_s1033" type="#_x0000_t202" alt="{&quot;HashCode&quot;:-1920450407,&quot;Height&quot;:792.0,&quot;Width&quot;:612.0,&quot;Placement&quot;:&quot;Footer&quot;,&quot;Index&quot;:&quot;Primary&quot;,&quot;Section&quot;:1,&quot;Top&quot;:0.0,&quot;Left&quot;:0.0}" style="position:absolute;left:0;text-align:left;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qdrwIAAE8FAAAOAAAAZHJzL2Uyb0RvYy54bWysVMlu2zAQvRfoPxA89NRaixclauTAdeA2&#10;gJMYcIqcaYqyBEgchqQjuUX/vUMtztKeil7I4ezzZoYXl01VkiehTQEyocHIp0RIDmkh9wn9fr/6&#10;dEaJsUymrAQpEnoUhl7O37+7qFUsQsihTIUm6ESauFYJza1VsecZnouKmREoIVGYga6Yxafee6lm&#10;NXqvSi/0/ZlXg06VBi6MQe5VJ6Tz1n+WCW7vsswIS8qEYm62PXV77tzpzS9YvNdM5QXv02D/kEXF&#10;ColBT66umGXkoIs/XFUF12AgsyMOlQdZVnDR1oDVBP6barY5U6KtBcEx6gST+X9u+e3TRpMixd5F&#10;lEhWYY9utteb5c3ZOJxO+JSxcMqj8GwW7PwgzMYBJakwHCH8+eHxAPbzN2byJaSie8WfgvPQn0z9&#10;iR997BVEsc9tL47Ow5HfCx6K1OY9fxY88zcl46IScrDpVFYAVuiO7h1cy1Q0vYPu2uiiYvr4SmuL&#10;Q4DT2esFve09qJ7jnxJai2yIicxfbjhqZWLEaKsQJdt8gQaBGvgGma7nTaYrd2M3CcpxzI6n0RKN&#10;JRyZURSFEx9FHGVhNPan7ex5z9ZKG/tVQEUckVCNWbcTxZ7WxmImqDqouGASVkVZtuNbSlIndDZG&#10;l68kaFFKNHQ1dLk6yja7pmv4UMcO0iOWp6HbDqP4qsAc1szYDdO4Dpg2rri9wyMrAWNBT1GSg/7x&#10;N77TxylFKSU1rldCzeOBaUFJeS1xfs+DycTtY/tAQr/k7gauPFRLwM3FocOsWtLp2nIgMw3VA/4A&#10;CxcNRUxyjJnQ3UAuLb5QgD8IF4tFS+PmKWbXcqu4c+0wc8jeNw9Mqx5+i427hWEBWfymC51uh/bi&#10;YCEr2hY5fDs0e9hxa9vO9T+M+xZevlut539w/hsAAP//AwBQSwMEFAAGAAgAAAAhAPumCdHeAAAA&#10;CwEAAA8AAABkcnMvZG93bnJldi54bWxMj81OwzAQhO9IvIO1SNyo09AiEuJUCMQFCaEWxNmJNz9N&#10;vI5it03ens0JjvvNaHYm2022F2ccfetIwXoVgUAqnWmpVvD99Xb3CMIHTUb3jlDBjB52+fVVplPj&#10;LrTH8yHUgkPIp1pBE8KQSunLBq32KzcgsVa50erA51hLM+oLh9texlH0IK1uiT80esCXBsvucLIK&#10;Np9JUcljZ48f8/s8t13181pUSt3eTM9PIAJO4c8MS32uDjl3KtyJjBe9Ah4SmG7XUQJi0eN4w6xY&#10;2PY+AZln8v+G/BcAAP//AwBQSwECLQAUAAYACAAAACEAtoM4kv4AAADhAQAAEwAAAAAAAAAAAAAA&#10;AAAAAAAAW0NvbnRlbnRfVHlwZXNdLnhtbFBLAQItABQABgAIAAAAIQA4/SH/1gAAAJQBAAALAAAA&#10;AAAAAAAAAAAAAC8BAABfcmVscy8ucmVsc1BLAQItABQABgAIAAAAIQAKiAqdrwIAAE8FAAAOAAAA&#10;AAAAAAAAAAAAAC4CAABkcnMvZTJvRG9jLnhtbFBLAQItABQABgAIAAAAIQD7pgnR3gAAAAsBAAAP&#10;AAAAAAAAAAAAAAAAAAkFAABkcnMvZG93bnJldi54bWxQSwUGAAAAAAQABADzAAAAFAYAAAAA&#10;" o:allowincell="f" filled="f" stroked="f" strokeweight=".5pt">
                    <v:textbox inset=",0,,0">
                      <w:txbxContent>
                        <w:p w14:paraId="253C4BB2" w14:textId="7F7E7AC0" w:rsidR="00F43330" w:rsidRPr="00F15C5E" w:rsidRDefault="00F43330" w:rsidP="00F15C5E">
                          <w:pPr>
                            <w:jc w:val="center"/>
                            <w:rPr>
                              <w:rFonts w:ascii="Calibri" w:hAnsi="Calibri" w:cs="Calibri"/>
                              <w:color w:val="000000"/>
                              <w:sz w:val="20"/>
                            </w:rPr>
                          </w:pPr>
                          <w:r w:rsidRPr="00F15C5E">
                            <w:rPr>
                              <w:rFonts w:ascii="Calibri" w:hAnsi="Calibri" w:cs="Calibri"/>
                              <w:color w:val="000000"/>
                              <w:sz w:val="20"/>
                            </w:rPr>
                            <w:t>OLG Internal</w:t>
                          </w:r>
                        </w:p>
                      </w:txbxContent>
                    </v:textbox>
                    <w10:wrap anchorx="page" anchory="page"/>
                  </v:shape>
                </w:pict>
              </mc:Fallback>
            </mc:AlternateContent>
          </w:r>
          <w:r>
            <w:t>www.jarvisconsulting.com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D0D15" w14:textId="66E0D6AE" w:rsidR="00F43330" w:rsidRDefault="00F43330" w:rsidP="004B7E44">
    <w:pPr>
      <w:pStyle w:val="Footer"/>
    </w:pPr>
    <w:r>
      <w:rPr>
        <w:noProof/>
      </w:rPr>
      <mc:AlternateContent>
        <mc:Choice Requires="wps">
          <w:drawing>
            <wp:anchor distT="0" distB="0" distL="114300" distR="114300" simplePos="0" relativeHeight="251660288" behindDoc="0" locked="0" layoutInCell="0" allowOverlap="1" wp14:anchorId="5A98C965" wp14:editId="332775E3">
              <wp:simplePos x="0" y="0"/>
              <wp:positionH relativeFrom="page">
                <wp:posOffset>0</wp:posOffset>
              </wp:positionH>
              <wp:positionV relativeFrom="page">
                <wp:posOffset>9594215</wp:posOffset>
              </wp:positionV>
              <wp:extent cx="7772400" cy="273050"/>
              <wp:effectExtent l="0" t="0" r="0" b="12700"/>
              <wp:wrapNone/>
              <wp:docPr id="18" name="MSIPCMb30c4117ac537a8e55e54264" descr="{&quot;HashCode&quot;:-1920450407,&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03C9CFA" w14:textId="24812623" w:rsidR="00F43330" w:rsidRPr="00F15C5E" w:rsidRDefault="00F43330" w:rsidP="00F15C5E">
                          <w:pPr>
                            <w:jc w:val="center"/>
                            <w:rPr>
                              <w:rFonts w:ascii="Calibri" w:hAnsi="Calibri" w:cs="Calibri"/>
                              <w:color w:val="000000"/>
                              <w:sz w:val="20"/>
                            </w:rPr>
                          </w:pPr>
                          <w:r w:rsidRPr="00F15C5E">
                            <w:rPr>
                              <w:rFonts w:ascii="Calibri" w:hAnsi="Calibri" w:cs="Calibri"/>
                              <w:color w:val="000000"/>
                              <w:sz w:val="20"/>
                            </w:rPr>
                            <w:t>OLG 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A98C965" id="_x0000_t202" coordsize="21600,21600" o:spt="202" path="m,l,21600r21600,l21600,xe">
              <v:stroke joinstyle="miter"/>
              <v:path gradientshapeok="t" o:connecttype="rect"/>
            </v:shapetype>
            <v:shape id="MSIPCMb30c4117ac537a8e55e54264" o:spid="_x0000_s1034" type="#_x0000_t202" alt="{&quot;HashCode&quot;:-1920450407,&quot;Height&quot;:792.0,&quot;Width&quot;:612.0,&quot;Placement&quot;:&quot;Footer&quot;,&quot;Index&quot;:&quot;FirstPage&quot;,&quot;Section&quot;:1,&quot;Top&quot;:0.0,&quot;Left&quot;:0.0}" style="position:absolute;left:0;text-align:left;margin-left:0;margin-top:755.4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hFsgIAAFEFAAAOAAAAZHJzL2Uyb0RvYy54bWysVEtv2zAMvg/YfzB02GmNH3HiNqtTZCm6&#10;FUjbAOnQsyLLsQFbVCWlcTfsv4+S5bTrdhp2samPFEV+fJxfdG0TPHGlaxA5iUcRCbhgUNRil5Nv&#10;91cnpyTQhoqCNiB4Tp65Jhfz9+/OD3LGE6igKbgK0InQs4PMSWWMnIWhZhVvqR6B5AKVJaiWGjyq&#10;XVgoekDvbRMmUTQND6AKqYBxrRG97JVk7vyXJWfmriw1N0GTE4zNuK9y3639hvNzOtspKqua+TDo&#10;P0TR0lrgo0dXl9TQYK/qP1y1NVOgoTQjBm0IZVkz7nLAbOLoTTabikruckFytDzSpP+fW3b7tFZB&#10;XWDtsFKCtlijm831enmzHUcsjeOMssk4o6d8MuGTNJmmJCi4Zkjhjw+PezCfvlJdLaHg/Wl2Ep8l&#10;UTqJ0ij76A14vauMV2dnySjyioe6MJXHp/ELvm4o4y0Xw53e5ArAcNXL3sG1KHjnHXijWmmzpjsf&#10;jbfbYBtgf3rL2KP3ID0SHUNa8XJ4FcGftj0OUs+QpY1Enkz3GTqkasA1grbqXala+8d6BqjHRns+&#10;NhfvTMAQzLIsSSNUMdQl2TiauO4LX25LjP0LhzawQk4URu16ij6ttMFI0HQwsY8JuKqbxjVwI4JD&#10;TqZjdPmbBm80Ai/aHPpYrWS6bedKngx5bKF4xvQU9POhJbuyRK6oJVPhQGDYOOTmDj9lA/gWeIkE&#10;Fajvf8OtPfYpaklwwAHLiX7cU8VJ0FwL7OCzOE3tRLoDCuo1uh1QsW+XgLMb4xqRzInW1jSDWCpo&#10;H3AHLOxrqKKC4Zs52Q7i0uAJFbhDGF8snIyzJ6lZiY1k1rXlzDJ73z1QJT39Bgt3C8MI0tmbKvS2&#10;PduLvYGydiWy/PZsetpxbl3l/I6xi+H12Vm9bML5LwAAAP//AwBQSwMEFAAGAAgAAAAhAPumCdHe&#10;AAAACwEAAA8AAABkcnMvZG93bnJldi54bWxMj81OwzAQhO9IvIO1SNyo09AiEuJUCMQFCaEWxNmJ&#10;Nz9NvI5it03ens0JjvvNaHYm2022F2ccfetIwXoVgUAqnWmpVvD99Xb3CMIHTUb3jlDBjB52+fVV&#10;plPjLrTH8yHUgkPIp1pBE8KQSunLBq32KzcgsVa50erA51hLM+oLh9texlH0IK1uiT80esCXBsvu&#10;cLIKNp9JUcljZ48f8/s8t13181pUSt3eTM9PIAJO4c8MS32uDjl3KtyJjBe9Ah4SmG7XUQJi0eN4&#10;w6xY2PY+AZln8v+G/BcAAP//AwBQSwECLQAUAAYACAAAACEAtoM4kv4AAADhAQAAEwAAAAAAAAAA&#10;AAAAAAAAAAAAW0NvbnRlbnRfVHlwZXNdLnhtbFBLAQItABQABgAIAAAAIQA4/SH/1gAAAJQBAAAL&#10;AAAAAAAAAAAAAAAAAC8BAABfcmVscy8ucmVsc1BLAQItABQABgAIAAAAIQDTyxhFsgIAAFEFAAAO&#10;AAAAAAAAAAAAAAAAAC4CAABkcnMvZTJvRG9jLnhtbFBLAQItABQABgAIAAAAIQD7pgnR3gAAAAsB&#10;AAAPAAAAAAAAAAAAAAAAAAwFAABkcnMvZG93bnJldi54bWxQSwUGAAAAAAQABADzAAAAFwYAAAAA&#10;" o:allowincell="f" filled="f" stroked="f" strokeweight=".5pt">
              <v:textbox inset=",0,,0">
                <w:txbxContent>
                  <w:p w14:paraId="303C9CFA" w14:textId="24812623" w:rsidR="00F43330" w:rsidRPr="00F15C5E" w:rsidRDefault="00F43330" w:rsidP="00F15C5E">
                    <w:pPr>
                      <w:jc w:val="center"/>
                      <w:rPr>
                        <w:rFonts w:ascii="Calibri" w:hAnsi="Calibri" w:cs="Calibri"/>
                        <w:color w:val="000000"/>
                        <w:sz w:val="20"/>
                      </w:rPr>
                    </w:pPr>
                    <w:r w:rsidRPr="00F15C5E">
                      <w:rPr>
                        <w:rFonts w:ascii="Calibri" w:hAnsi="Calibri" w:cs="Calibri"/>
                        <w:color w:val="000000"/>
                        <w:sz w:val="20"/>
                      </w:rPr>
                      <w:t>OLG Internal</w:t>
                    </w:r>
                  </w:p>
                </w:txbxContent>
              </v:textbox>
              <w10:wrap anchorx="page" anchory="page"/>
            </v:shape>
          </w:pict>
        </mc:Fallback>
      </mc:AlternateContent>
    </w:r>
    <w:sdt>
      <w:sdtPr>
        <w:id w:val="-18261910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97F15" w14:textId="77777777" w:rsidR="006D1C0F" w:rsidRDefault="006D1C0F" w:rsidP="004B7E44">
      <w:r>
        <w:separator/>
      </w:r>
    </w:p>
  </w:footnote>
  <w:footnote w:type="continuationSeparator" w:id="0">
    <w:p w14:paraId="7190C4C0" w14:textId="77777777" w:rsidR="006D1C0F" w:rsidRDefault="006D1C0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F43330" w14:paraId="52C60C5D" w14:textId="77777777" w:rsidTr="004B7E44">
      <w:trPr>
        <w:trHeight w:val="1318"/>
      </w:trPr>
      <w:tc>
        <w:tcPr>
          <w:tcW w:w="12210" w:type="dxa"/>
          <w:tcBorders>
            <w:top w:val="nil"/>
            <w:left w:val="nil"/>
            <w:bottom w:val="nil"/>
            <w:right w:val="nil"/>
          </w:tcBorders>
        </w:tcPr>
        <w:p w14:paraId="060A4357" w14:textId="77777777" w:rsidR="00F43330" w:rsidRDefault="00F43330" w:rsidP="004B7E44">
          <w:pPr>
            <w:pStyle w:val="Header"/>
          </w:pPr>
          <w:r>
            <w:rPr>
              <w:noProof/>
            </w:rPr>
            <mc:AlternateContent>
              <mc:Choice Requires="wps">
                <w:drawing>
                  <wp:inline distT="0" distB="0" distL="0" distR="0" wp14:anchorId="567BA874" wp14:editId="60FA55F6">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01C4D" w14:textId="77777777" w:rsidR="00F43330" w:rsidRPr="004B7E44" w:rsidRDefault="00F43330"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7BA874" id="Rectangle 11" o:spid="_x0000_s1032"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14:paraId="2FD01C4D" w14:textId="77777777" w:rsidR="00F43330" w:rsidRPr="004B7E44" w:rsidRDefault="00F43330"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4272D"/>
    <w:multiLevelType w:val="hybridMultilevel"/>
    <w:tmpl w:val="682A7B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915DF6"/>
    <w:multiLevelType w:val="hybridMultilevel"/>
    <w:tmpl w:val="F76CA0EC"/>
    <w:lvl w:ilvl="0" w:tplc="F078E572">
      <w:start w:val="1"/>
      <w:numFmt w:val="bullet"/>
      <w:lvlText w:val=""/>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B527261"/>
    <w:multiLevelType w:val="hybridMultilevel"/>
    <w:tmpl w:val="A51CC3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6528A6"/>
    <w:multiLevelType w:val="hybridMultilevel"/>
    <w:tmpl w:val="4754E5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0A168F3"/>
    <w:multiLevelType w:val="hybridMultilevel"/>
    <w:tmpl w:val="0F3259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26C4ACF"/>
    <w:multiLevelType w:val="hybridMultilevel"/>
    <w:tmpl w:val="290AB206"/>
    <w:lvl w:ilvl="0" w:tplc="9A5E80BC">
      <w:start w:val="2"/>
      <w:numFmt w:val="bullet"/>
      <w:lvlText w:val="-"/>
      <w:lvlJc w:val="left"/>
      <w:pPr>
        <w:ind w:left="720" w:hanging="360"/>
      </w:pPr>
      <w:rPr>
        <w:rFonts w:ascii="Calibri" w:eastAsiaTheme="minorHAnsi" w:hAnsi="Calibri" w:cs="Calibri"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DA2288F"/>
    <w:multiLevelType w:val="hybridMultilevel"/>
    <w:tmpl w:val="722EE8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DC4487C"/>
    <w:multiLevelType w:val="hybridMultilevel"/>
    <w:tmpl w:val="FB78AF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253778"/>
    <w:multiLevelType w:val="hybridMultilevel"/>
    <w:tmpl w:val="55E4A6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6400B5A"/>
    <w:multiLevelType w:val="hybridMultilevel"/>
    <w:tmpl w:val="77380A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9624AE1"/>
    <w:multiLevelType w:val="hybridMultilevel"/>
    <w:tmpl w:val="C624EC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ED97A9F"/>
    <w:multiLevelType w:val="hybridMultilevel"/>
    <w:tmpl w:val="EBDE3E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A4C2ABD"/>
    <w:multiLevelType w:val="hybridMultilevel"/>
    <w:tmpl w:val="D7FA2E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B3E00B2"/>
    <w:multiLevelType w:val="hybridMultilevel"/>
    <w:tmpl w:val="66B839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AD80DE4"/>
    <w:multiLevelType w:val="hybridMultilevel"/>
    <w:tmpl w:val="E2A0DA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8"/>
  </w:num>
  <w:num w:numId="4">
    <w:abstractNumId w:val="3"/>
  </w:num>
  <w:num w:numId="5">
    <w:abstractNumId w:val="14"/>
  </w:num>
  <w:num w:numId="6">
    <w:abstractNumId w:val="5"/>
  </w:num>
  <w:num w:numId="7">
    <w:abstractNumId w:val="12"/>
  </w:num>
  <w:num w:numId="8">
    <w:abstractNumId w:val="1"/>
  </w:num>
  <w:num w:numId="9">
    <w:abstractNumId w:val="4"/>
  </w:num>
  <w:num w:numId="10">
    <w:abstractNumId w:val="11"/>
  </w:num>
  <w:num w:numId="11">
    <w:abstractNumId w:val="6"/>
  </w:num>
  <w:num w:numId="12">
    <w:abstractNumId w:val="0"/>
  </w:num>
  <w:num w:numId="13">
    <w:abstractNumId w:val="2"/>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E85"/>
    <w:rsid w:val="00063F6F"/>
    <w:rsid w:val="000826AD"/>
    <w:rsid w:val="00094C04"/>
    <w:rsid w:val="000A75DE"/>
    <w:rsid w:val="000E0486"/>
    <w:rsid w:val="000E1A29"/>
    <w:rsid w:val="000E4D28"/>
    <w:rsid w:val="000F154A"/>
    <w:rsid w:val="000F5663"/>
    <w:rsid w:val="00106614"/>
    <w:rsid w:val="001139A8"/>
    <w:rsid w:val="00133E9B"/>
    <w:rsid w:val="00161884"/>
    <w:rsid w:val="00161CE0"/>
    <w:rsid w:val="00182EB3"/>
    <w:rsid w:val="00183BC8"/>
    <w:rsid w:val="001914EB"/>
    <w:rsid w:val="001C2984"/>
    <w:rsid w:val="001C555C"/>
    <w:rsid w:val="001D7DCC"/>
    <w:rsid w:val="001E0FFA"/>
    <w:rsid w:val="00213679"/>
    <w:rsid w:val="00293B83"/>
    <w:rsid w:val="002F6FC3"/>
    <w:rsid w:val="00312B11"/>
    <w:rsid w:val="00316FC0"/>
    <w:rsid w:val="00325ED8"/>
    <w:rsid w:val="0033482C"/>
    <w:rsid w:val="0033755D"/>
    <w:rsid w:val="00352542"/>
    <w:rsid w:val="00353B4A"/>
    <w:rsid w:val="00365CE3"/>
    <w:rsid w:val="00366F70"/>
    <w:rsid w:val="00370625"/>
    <w:rsid w:val="00381DA2"/>
    <w:rsid w:val="003823B9"/>
    <w:rsid w:val="003A3C04"/>
    <w:rsid w:val="003C2B46"/>
    <w:rsid w:val="003C6311"/>
    <w:rsid w:val="003E241B"/>
    <w:rsid w:val="003F534B"/>
    <w:rsid w:val="003F5B89"/>
    <w:rsid w:val="004135BC"/>
    <w:rsid w:val="00436E85"/>
    <w:rsid w:val="004405B3"/>
    <w:rsid w:val="004410CF"/>
    <w:rsid w:val="0045384D"/>
    <w:rsid w:val="0046359C"/>
    <w:rsid w:val="00474EFD"/>
    <w:rsid w:val="004A27C9"/>
    <w:rsid w:val="004A2A75"/>
    <w:rsid w:val="004B1A56"/>
    <w:rsid w:val="004B5BF5"/>
    <w:rsid w:val="004B7E44"/>
    <w:rsid w:val="004C3606"/>
    <w:rsid w:val="004D5252"/>
    <w:rsid w:val="004E754F"/>
    <w:rsid w:val="004F2B86"/>
    <w:rsid w:val="00540013"/>
    <w:rsid w:val="0055306C"/>
    <w:rsid w:val="00580E6D"/>
    <w:rsid w:val="005A718F"/>
    <w:rsid w:val="005C116D"/>
    <w:rsid w:val="005D65F3"/>
    <w:rsid w:val="005F5B0F"/>
    <w:rsid w:val="005F641C"/>
    <w:rsid w:val="00607323"/>
    <w:rsid w:val="00620A0B"/>
    <w:rsid w:val="006338C3"/>
    <w:rsid w:val="00633F0C"/>
    <w:rsid w:val="00635764"/>
    <w:rsid w:val="00647DFB"/>
    <w:rsid w:val="0067699F"/>
    <w:rsid w:val="00690C8B"/>
    <w:rsid w:val="006A3CE7"/>
    <w:rsid w:val="006A6C78"/>
    <w:rsid w:val="006C5758"/>
    <w:rsid w:val="006D1C0F"/>
    <w:rsid w:val="006E5A7C"/>
    <w:rsid w:val="0071721D"/>
    <w:rsid w:val="007516CF"/>
    <w:rsid w:val="007613AE"/>
    <w:rsid w:val="00766A34"/>
    <w:rsid w:val="007760D3"/>
    <w:rsid w:val="00795A1F"/>
    <w:rsid w:val="007A2677"/>
    <w:rsid w:val="007A34BF"/>
    <w:rsid w:val="007B14E8"/>
    <w:rsid w:val="007E2D13"/>
    <w:rsid w:val="007F0183"/>
    <w:rsid w:val="007F3435"/>
    <w:rsid w:val="00810EBE"/>
    <w:rsid w:val="00841871"/>
    <w:rsid w:val="00887C67"/>
    <w:rsid w:val="008A3F92"/>
    <w:rsid w:val="008B33BC"/>
    <w:rsid w:val="008C1EED"/>
    <w:rsid w:val="008D2A05"/>
    <w:rsid w:val="008E38CD"/>
    <w:rsid w:val="008F2F28"/>
    <w:rsid w:val="00902DBC"/>
    <w:rsid w:val="009120E9"/>
    <w:rsid w:val="00913D82"/>
    <w:rsid w:val="00915A1F"/>
    <w:rsid w:val="00945900"/>
    <w:rsid w:val="00964E7C"/>
    <w:rsid w:val="0097450B"/>
    <w:rsid w:val="00980F2A"/>
    <w:rsid w:val="00981421"/>
    <w:rsid w:val="009A61AC"/>
    <w:rsid w:val="009B0B3B"/>
    <w:rsid w:val="009C396C"/>
    <w:rsid w:val="009C757F"/>
    <w:rsid w:val="009C76BA"/>
    <w:rsid w:val="009F20C7"/>
    <w:rsid w:val="00A022C4"/>
    <w:rsid w:val="00A05683"/>
    <w:rsid w:val="00A31258"/>
    <w:rsid w:val="00A727B9"/>
    <w:rsid w:val="00A7785A"/>
    <w:rsid w:val="00A9511B"/>
    <w:rsid w:val="00AA4CFF"/>
    <w:rsid w:val="00AB00B1"/>
    <w:rsid w:val="00AE75EA"/>
    <w:rsid w:val="00B03BF0"/>
    <w:rsid w:val="00B150E5"/>
    <w:rsid w:val="00B200F0"/>
    <w:rsid w:val="00B52FB6"/>
    <w:rsid w:val="00B56F1B"/>
    <w:rsid w:val="00B56F76"/>
    <w:rsid w:val="00B572B4"/>
    <w:rsid w:val="00B845A7"/>
    <w:rsid w:val="00B93E5B"/>
    <w:rsid w:val="00B97934"/>
    <w:rsid w:val="00BC47CB"/>
    <w:rsid w:val="00C15C3A"/>
    <w:rsid w:val="00C35D77"/>
    <w:rsid w:val="00C54410"/>
    <w:rsid w:val="00C72DBF"/>
    <w:rsid w:val="00C738DE"/>
    <w:rsid w:val="00CB11EB"/>
    <w:rsid w:val="00D06ADF"/>
    <w:rsid w:val="00D1318F"/>
    <w:rsid w:val="00D1509C"/>
    <w:rsid w:val="00D3033E"/>
    <w:rsid w:val="00D519D5"/>
    <w:rsid w:val="00D534C9"/>
    <w:rsid w:val="00D82412"/>
    <w:rsid w:val="00DA32AD"/>
    <w:rsid w:val="00DB26A7"/>
    <w:rsid w:val="00DB38AD"/>
    <w:rsid w:val="00DD29EB"/>
    <w:rsid w:val="00DD49BA"/>
    <w:rsid w:val="00DD7709"/>
    <w:rsid w:val="00DF06E6"/>
    <w:rsid w:val="00DF65EE"/>
    <w:rsid w:val="00E0582D"/>
    <w:rsid w:val="00E12E68"/>
    <w:rsid w:val="00E43ED2"/>
    <w:rsid w:val="00E526A2"/>
    <w:rsid w:val="00E56DBF"/>
    <w:rsid w:val="00E76CAD"/>
    <w:rsid w:val="00E9101C"/>
    <w:rsid w:val="00E94B5F"/>
    <w:rsid w:val="00EC312A"/>
    <w:rsid w:val="00EE1C8A"/>
    <w:rsid w:val="00F15C5E"/>
    <w:rsid w:val="00F166B0"/>
    <w:rsid w:val="00F21949"/>
    <w:rsid w:val="00F32FD6"/>
    <w:rsid w:val="00F43330"/>
    <w:rsid w:val="00F523A3"/>
    <w:rsid w:val="00F65A2C"/>
    <w:rsid w:val="00F804FE"/>
    <w:rsid w:val="00F902BA"/>
    <w:rsid w:val="00F93161"/>
    <w:rsid w:val="00FA3371"/>
    <w:rsid w:val="00FA4D53"/>
    <w:rsid w:val="00FC1FD6"/>
    <w:rsid w:val="00FF1B6C"/>
    <w:rsid w:val="03017075"/>
    <w:rsid w:val="03F02378"/>
    <w:rsid w:val="044AD656"/>
    <w:rsid w:val="04F85802"/>
    <w:rsid w:val="06E4DBB4"/>
    <w:rsid w:val="08DC616B"/>
    <w:rsid w:val="09EC3703"/>
    <w:rsid w:val="0BA04C14"/>
    <w:rsid w:val="0C3583B5"/>
    <w:rsid w:val="0CA85AC8"/>
    <w:rsid w:val="0CC1F549"/>
    <w:rsid w:val="101E965C"/>
    <w:rsid w:val="11593B1B"/>
    <w:rsid w:val="117AB379"/>
    <w:rsid w:val="1464E7DB"/>
    <w:rsid w:val="15B6C604"/>
    <w:rsid w:val="1616D6AD"/>
    <w:rsid w:val="169EA795"/>
    <w:rsid w:val="16EC8DA9"/>
    <w:rsid w:val="181EBBC6"/>
    <w:rsid w:val="18CD6A6C"/>
    <w:rsid w:val="1C39C174"/>
    <w:rsid w:val="1E0D7A5E"/>
    <w:rsid w:val="1E1123EF"/>
    <w:rsid w:val="1E3001D8"/>
    <w:rsid w:val="204AA0C7"/>
    <w:rsid w:val="2214AC95"/>
    <w:rsid w:val="227CA722"/>
    <w:rsid w:val="228679C8"/>
    <w:rsid w:val="235B4EB6"/>
    <w:rsid w:val="23A9AD4D"/>
    <w:rsid w:val="241B6AD0"/>
    <w:rsid w:val="25D08F67"/>
    <w:rsid w:val="2635D84C"/>
    <w:rsid w:val="266A6E78"/>
    <w:rsid w:val="27DFB656"/>
    <w:rsid w:val="28FF3B6E"/>
    <w:rsid w:val="293BDC13"/>
    <w:rsid w:val="2C190B1C"/>
    <w:rsid w:val="2C7219B1"/>
    <w:rsid w:val="2D3CAEDB"/>
    <w:rsid w:val="2D92FD47"/>
    <w:rsid w:val="2E06E0BF"/>
    <w:rsid w:val="32A7BE68"/>
    <w:rsid w:val="32DAD21F"/>
    <w:rsid w:val="333CA84A"/>
    <w:rsid w:val="33466531"/>
    <w:rsid w:val="35049A56"/>
    <w:rsid w:val="356AA57C"/>
    <w:rsid w:val="37A86D20"/>
    <w:rsid w:val="38701356"/>
    <w:rsid w:val="39FC8BEE"/>
    <w:rsid w:val="3B5CB7C9"/>
    <w:rsid w:val="3C386B24"/>
    <w:rsid w:val="3DD9FDFC"/>
    <w:rsid w:val="43217874"/>
    <w:rsid w:val="482C5664"/>
    <w:rsid w:val="4B4F5124"/>
    <w:rsid w:val="4E0FB42A"/>
    <w:rsid w:val="4E2DEC11"/>
    <w:rsid w:val="4E642B1B"/>
    <w:rsid w:val="4E884A8B"/>
    <w:rsid w:val="4F5E0AE9"/>
    <w:rsid w:val="4F768764"/>
    <w:rsid w:val="4FC4ACE8"/>
    <w:rsid w:val="50281995"/>
    <w:rsid w:val="504B77B5"/>
    <w:rsid w:val="50D97D4D"/>
    <w:rsid w:val="580FF381"/>
    <w:rsid w:val="59313543"/>
    <w:rsid w:val="5D041F5B"/>
    <w:rsid w:val="5FCBE87F"/>
    <w:rsid w:val="62BE5407"/>
    <w:rsid w:val="6463E69B"/>
    <w:rsid w:val="6560A7CF"/>
    <w:rsid w:val="656FCA39"/>
    <w:rsid w:val="66633211"/>
    <w:rsid w:val="680EDD8F"/>
    <w:rsid w:val="68E02DF6"/>
    <w:rsid w:val="68F1D414"/>
    <w:rsid w:val="6B1305B0"/>
    <w:rsid w:val="6B35437A"/>
    <w:rsid w:val="6BDAA06F"/>
    <w:rsid w:val="6F750EBD"/>
    <w:rsid w:val="6FBDAAAE"/>
    <w:rsid w:val="70BA6E83"/>
    <w:rsid w:val="71DC800E"/>
    <w:rsid w:val="72123FF7"/>
    <w:rsid w:val="73CCA022"/>
    <w:rsid w:val="74175863"/>
    <w:rsid w:val="7559B476"/>
    <w:rsid w:val="761C8C67"/>
    <w:rsid w:val="76D76DBD"/>
    <w:rsid w:val="78E62199"/>
    <w:rsid w:val="7936690A"/>
    <w:rsid w:val="7B5B7327"/>
    <w:rsid w:val="7C54623D"/>
    <w:rsid w:val="7D0CB783"/>
    <w:rsid w:val="7D91CA31"/>
    <w:rsid w:val="7FCDD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1A48B"/>
  <w15:chartTrackingRefBased/>
  <w15:docId w15:val="{49E4EC62-047C-4220-A217-92B24988D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9"/>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9"/>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9"/>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9"/>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0"/>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0"/>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11"/>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11"/>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9"/>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9"/>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9"/>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Date">
    <w:name w:val="Date"/>
    <w:basedOn w:val="Normal"/>
    <w:next w:val="Normal"/>
    <w:link w:val="DateChar"/>
    <w:uiPriority w:val="99"/>
    <w:rsid w:val="00436E85"/>
    <w:pPr>
      <w:spacing w:line="240" w:lineRule="auto"/>
    </w:pPr>
    <w:rPr>
      <w:color w:val="auto"/>
      <w:sz w:val="18"/>
      <w:lang w:eastAsia="ja-JP"/>
    </w:rPr>
  </w:style>
  <w:style w:type="character" w:customStyle="1" w:styleId="DateChar">
    <w:name w:val="Date Char"/>
    <w:basedOn w:val="DefaultParagraphFont"/>
    <w:link w:val="Date"/>
    <w:uiPriority w:val="99"/>
    <w:rsid w:val="00436E85"/>
    <w:rPr>
      <w:rFonts w:eastAsiaTheme="minorEastAsia"/>
      <w:szCs w:val="22"/>
      <w:lang w:eastAsia="ja-JP"/>
    </w:rPr>
  </w:style>
  <w:style w:type="character" w:styleId="Hyperlink">
    <w:name w:val="Hyperlink"/>
    <w:basedOn w:val="DefaultParagraphFont"/>
    <w:uiPriority w:val="99"/>
    <w:unhideWhenUsed/>
    <w:rsid w:val="00436E85"/>
    <w:rPr>
      <w:color w:val="6E9A2D" w:themeColor="accent2" w:themeShade="BF"/>
      <w:u w:val="single"/>
    </w:rPr>
  </w:style>
  <w:style w:type="paragraph" w:styleId="ListParagraph">
    <w:name w:val="List Paragraph"/>
    <w:basedOn w:val="Normal"/>
    <w:uiPriority w:val="34"/>
    <w:unhideWhenUsed/>
    <w:qFormat/>
    <w:rsid w:val="00FA3371"/>
    <w:pPr>
      <w:ind w:left="720"/>
      <w:contextualSpacing/>
    </w:pPr>
  </w:style>
  <w:style w:type="table" w:styleId="TableGrid">
    <w:name w:val="Table Grid"/>
    <w:basedOn w:val="TableNormal"/>
    <w:uiPriority w:val="39"/>
    <w:rsid w:val="004B5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352542"/>
  </w:style>
  <w:style w:type="character" w:customStyle="1" w:styleId="eop">
    <w:name w:val="eop"/>
    <w:basedOn w:val="DefaultParagraphFont"/>
    <w:rsid w:val="00352542"/>
  </w:style>
  <w:style w:type="paragraph" w:customStyle="1" w:styleId="paragraph">
    <w:name w:val="paragraph"/>
    <w:basedOn w:val="Normal"/>
    <w:rsid w:val="0055306C"/>
    <w:pPr>
      <w:spacing w:before="100" w:beforeAutospacing="1" w:after="100" w:afterAutospacing="1" w:line="240" w:lineRule="auto"/>
    </w:pPr>
    <w:rPr>
      <w:rFonts w:ascii="Times New Roman" w:eastAsia="Times New Roman" w:hAnsi="Times New Roman" w:cs="Times New Roman"/>
      <w:color w:val="auto"/>
      <w:sz w:val="24"/>
      <w:szCs w:val="24"/>
      <w:lang w:val="en-CA" w:eastAsia="en-CA"/>
    </w:rPr>
  </w:style>
  <w:style w:type="character" w:styleId="UnresolvedMention">
    <w:name w:val="Unresolved Mention"/>
    <w:basedOn w:val="DefaultParagraphFont"/>
    <w:uiPriority w:val="99"/>
    <w:semiHidden/>
    <w:unhideWhenUsed/>
    <w:rsid w:val="00DF65EE"/>
    <w:rPr>
      <w:color w:val="605E5C"/>
      <w:shd w:val="clear" w:color="auto" w:fill="E1DFDD"/>
    </w:rPr>
  </w:style>
  <w:style w:type="paragraph" w:styleId="Bibliography">
    <w:name w:val="Bibliography"/>
    <w:basedOn w:val="Normal"/>
    <w:next w:val="Normal"/>
    <w:uiPriority w:val="37"/>
    <w:semiHidden/>
    <w:unhideWhenUsed/>
    <w:rsid w:val="00F43330"/>
    <w:pPr>
      <w:spacing w:after="160" w:line="256" w:lineRule="auto"/>
    </w:pPr>
    <w:rPr>
      <w:rFonts w:eastAsiaTheme="minorHAnsi"/>
      <w:color w:val="auto"/>
      <w:sz w:val="22"/>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8808850">
      <w:bodyDiv w:val="1"/>
      <w:marLeft w:val="0"/>
      <w:marRight w:val="0"/>
      <w:marTop w:val="0"/>
      <w:marBottom w:val="0"/>
      <w:divBdr>
        <w:top w:val="none" w:sz="0" w:space="0" w:color="auto"/>
        <w:left w:val="none" w:sz="0" w:space="0" w:color="auto"/>
        <w:bottom w:val="none" w:sz="0" w:space="0" w:color="auto"/>
        <w:right w:val="none" w:sz="0" w:space="0" w:color="auto"/>
      </w:divBdr>
      <w:divsChild>
        <w:div w:id="644161925">
          <w:marLeft w:val="0"/>
          <w:marRight w:val="0"/>
          <w:marTop w:val="0"/>
          <w:marBottom w:val="0"/>
          <w:divBdr>
            <w:top w:val="none" w:sz="0" w:space="0" w:color="auto"/>
            <w:left w:val="none" w:sz="0" w:space="0" w:color="auto"/>
            <w:bottom w:val="none" w:sz="0" w:space="0" w:color="auto"/>
            <w:right w:val="none" w:sz="0" w:space="0" w:color="auto"/>
          </w:divBdr>
        </w:div>
        <w:div w:id="1793207562">
          <w:marLeft w:val="0"/>
          <w:marRight w:val="0"/>
          <w:marTop w:val="0"/>
          <w:marBottom w:val="0"/>
          <w:divBdr>
            <w:top w:val="none" w:sz="0" w:space="0" w:color="auto"/>
            <w:left w:val="none" w:sz="0" w:space="0" w:color="auto"/>
            <w:bottom w:val="none" w:sz="0" w:space="0" w:color="auto"/>
            <w:right w:val="none" w:sz="0" w:space="0" w:color="auto"/>
          </w:divBdr>
        </w:div>
        <w:div w:id="1600678914">
          <w:marLeft w:val="0"/>
          <w:marRight w:val="0"/>
          <w:marTop w:val="0"/>
          <w:marBottom w:val="0"/>
          <w:divBdr>
            <w:top w:val="none" w:sz="0" w:space="0" w:color="auto"/>
            <w:left w:val="none" w:sz="0" w:space="0" w:color="auto"/>
            <w:bottom w:val="none" w:sz="0" w:space="0" w:color="auto"/>
            <w:right w:val="none" w:sz="0" w:space="0" w:color="auto"/>
          </w:divBdr>
        </w:div>
        <w:div w:id="746418541">
          <w:marLeft w:val="0"/>
          <w:marRight w:val="0"/>
          <w:marTop w:val="0"/>
          <w:marBottom w:val="0"/>
          <w:divBdr>
            <w:top w:val="none" w:sz="0" w:space="0" w:color="auto"/>
            <w:left w:val="none" w:sz="0" w:space="0" w:color="auto"/>
            <w:bottom w:val="none" w:sz="0" w:space="0" w:color="auto"/>
            <w:right w:val="none" w:sz="0" w:space="0" w:color="auto"/>
          </w:divBdr>
        </w:div>
        <w:div w:id="282615300">
          <w:marLeft w:val="0"/>
          <w:marRight w:val="0"/>
          <w:marTop w:val="0"/>
          <w:marBottom w:val="0"/>
          <w:divBdr>
            <w:top w:val="none" w:sz="0" w:space="0" w:color="auto"/>
            <w:left w:val="none" w:sz="0" w:space="0" w:color="auto"/>
            <w:bottom w:val="none" w:sz="0" w:space="0" w:color="auto"/>
            <w:right w:val="none" w:sz="0" w:space="0" w:color="auto"/>
          </w:divBdr>
        </w:div>
        <w:div w:id="1856066674">
          <w:marLeft w:val="0"/>
          <w:marRight w:val="0"/>
          <w:marTop w:val="0"/>
          <w:marBottom w:val="0"/>
          <w:divBdr>
            <w:top w:val="none" w:sz="0" w:space="0" w:color="auto"/>
            <w:left w:val="none" w:sz="0" w:space="0" w:color="auto"/>
            <w:bottom w:val="none" w:sz="0" w:space="0" w:color="auto"/>
            <w:right w:val="none" w:sz="0" w:space="0" w:color="auto"/>
          </w:divBdr>
        </w:div>
        <w:div w:id="776945799">
          <w:marLeft w:val="0"/>
          <w:marRight w:val="0"/>
          <w:marTop w:val="0"/>
          <w:marBottom w:val="0"/>
          <w:divBdr>
            <w:top w:val="none" w:sz="0" w:space="0" w:color="auto"/>
            <w:left w:val="none" w:sz="0" w:space="0" w:color="auto"/>
            <w:bottom w:val="none" w:sz="0" w:space="0" w:color="auto"/>
            <w:right w:val="none" w:sz="0" w:space="0" w:color="auto"/>
          </w:divBdr>
        </w:div>
      </w:divsChild>
    </w:div>
    <w:div w:id="1748720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chart" Target="charts/chart3.xm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ela\AppData\Roaming\Microsoft\Templates\Business%20report%20(Professional%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neela\Desktop\MMA%20831%20Team%20Assignment\Casino%20Woodbine%20Data%20Cleaned.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eela\Desktop\Casino%20Woodbine%20Data%20Cleaned.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Distribution</a:t>
            </a:r>
            <a:r>
              <a:rPr lang="en-CA" baseline="0"/>
              <a:t> of Players by Age</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8"/>
              <c:pt idx="0">
                <c:v>19-26</c:v>
              </c:pt>
              <c:pt idx="1">
                <c:v>27-34</c:v>
              </c:pt>
              <c:pt idx="2">
                <c:v>35-42</c:v>
              </c:pt>
              <c:pt idx="3">
                <c:v>43-50</c:v>
              </c:pt>
              <c:pt idx="4">
                <c:v>51-58</c:v>
              </c:pt>
              <c:pt idx="5">
                <c:v>59-66</c:v>
              </c:pt>
              <c:pt idx="6">
                <c:v>67-74</c:v>
              </c:pt>
              <c:pt idx="7">
                <c:v>75+</c:v>
              </c:pt>
            </c:strLit>
          </c:cat>
          <c:val>
            <c:numLit>
              <c:formatCode>General</c:formatCode>
              <c:ptCount val="8"/>
              <c:pt idx="0">
                <c:v>118</c:v>
              </c:pt>
              <c:pt idx="1">
                <c:v>471</c:v>
              </c:pt>
              <c:pt idx="2">
                <c:v>979</c:v>
              </c:pt>
              <c:pt idx="3">
                <c:v>1976</c:v>
              </c:pt>
              <c:pt idx="4">
                <c:v>3448</c:v>
              </c:pt>
              <c:pt idx="5">
                <c:v>3520</c:v>
              </c:pt>
              <c:pt idx="6">
                <c:v>2558</c:v>
              </c:pt>
              <c:pt idx="7">
                <c:v>1357</c:v>
              </c:pt>
            </c:numLit>
          </c:val>
          <c:extLst>
            <c:ext xmlns:c16="http://schemas.microsoft.com/office/drawing/2014/chart" uri="{C3380CC4-5D6E-409C-BE32-E72D297353CC}">
              <c16:uniqueId val="{00000000-4734-4EDA-B92C-E2995BB8D34B}"/>
            </c:ext>
          </c:extLst>
        </c:ser>
        <c:dLbls>
          <c:showLegendKey val="0"/>
          <c:showVal val="0"/>
          <c:showCatName val="0"/>
          <c:showSerName val="0"/>
          <c:showPercent val="0"/>
          <c:showBubbleSize val="0"/>
        </c:dLbls>
        <c:gapWidth val="219"/>
        <c:overlap val="-27"/>
        <c:axId val="386979592"/>
        <c:axId val="386979920"/>
      </c:barChart>
      <c:catAx>
        <c:axId val="386979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979920"/>
        <c:crosses val="autoZero"/>
        <c:auto val="1"/>
        <c:lblAlgn val="ctr"/>
        <c:lblOffset val="100"/>
        <c:noMultiLvlLbl val="0"/>
      </c:catAx>
      <c:valAx>
        <c:axId val="3869799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6979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[Casino Woodbine Data Cleaned.csv]Sheet1!PivotTable1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Lapsed Players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4"/>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2"/>
        <c:spPr>
          <a:solidFill>
            <a:schemeClr val="accent3"/>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3"/>
        <c:spPr>
          <a:solidFill>
            <a:schemeClr val="accent2"/>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4"/>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8"/>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9"/>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12"/>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13"/>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
        <c:idx val="14"/>
        <c:spPr>
          <a:solidFill>
            <a:schemeClr val="accent1"/>
          </a:solidFill>
          <a:ln w="19050">
            <a:solidFill>
              <a:schemeClr val="lt1"/>
            </a:solid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1"/>
          <c:showBubbleSize val="0"/>
          <c:extLst>
            <c:ext xmlns:c15="http://schemas.microsoft.com/office/drawing/2012/chart" uri="{CE6537A1-D6FC-4f65-9D91-7224C49458BB}"/>
          </c:extLst>
        </c:dLbl>
      </c:pivotFmt>
    </c:pivotFmts>
    <c:plotArea>
      <c:layout/>
      <c:doughnutChart>
        <c:varyColors val="1"/>
        <c:ser>
          <c:idx val="0"/>
          <c:order val="0"/>
          <c:tx>
            <c:strRef>
              <c:f>Sheet1!$B$3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F3D-4E18-A57F-E031D607243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F3D-4E18-A57F-E031D607243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F3D-4E18-A57F-E031D607243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F3D-4E18-A57F-E031D607243C}"/>
              </c:ext>
            </c:extLst>
          </c:dPt>
          <c:dLbls>
            <c:dLbl>
              <c:idx val="0"/>
              <c:layout>
                <c:manualLayout>
                  <c:x val="0.10277777777777777"/>
                  <c:y val="-0.12500000000000003"/>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F3D-4E18-A57F-E031D607243C}"/>
                </c:ext>
              </c:extLst>
            </c:dLbl>
            <c:dLbl>
              <c:idx val="1"/>
              <c:layout>
                <c:manualLayout>
                  <c:x val="0.13055555555555556"/>
                  <c:y val="-0.16666666666666671"/>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F3D-4E18-A57F-E031D607243C}"/>
                </c:ext>
              </c:extLst>
            </c:dLbl>
            <c:dLbl>
              <c:idx val="2"/>
              <c:layout>
                <c:manualLayout>
                  <c:x val="8.3333333333333232E-2"/>
                  <c:y val="8.7962962962962798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F3D-4E18-A57F-E031D607243C}"/>
                </c:ext>
              </c:extLst>
            </c:dLbl>
            <c:dLbl>
              <c:idx val="3"/>
              <c:layout>
                <c:manualLayout>
                  <c:x val="-8.611111111111111E-2"/>
                  <c:y val="9.722222222222214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F3D-4E18-A57F-E031D607243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Sheet1!$A$4:$A$8</c:f>
              <c:strCache>
                <c:ptCount val="4"/>
                <c:pt idx="0">
                  <c:v>1 Month Lapsed</c:v>
                </c:pt>
                <c:pt idx="1">
                  <c:v>3 Month Lapsed</c:v>
                </c:pt>
                <c:pt idx="2">
                  <c:v>6 Month Lasped</c:v>
                </c:pt>
                <c:pt idx="3">
                  <c:v>No Lapse</c:v>
                </c:pt>
              </c:strCache>
            </c:strRef>
          </c:cat>
          <c:val>
            <c:numRef>
              <c:f>Sheet1!$B$4:$B$8</c:f>
              <c:numCache>
                <c:formatCode>_-* #,##0_-;\-* #,##0_-;_-* "-"??_-;_-@_-</c:formatCode>
                <c:ptCount val="4"/>
                <c:pt idx="0">
                  <c:v>2533</c:v>
                </c:pt>
                <c:pt idx="1">
                  <c:v>1569</c:v>
                </c:pt>
                <c:pt idx="2">
                  <c:v>1766</c:v>
                </c:pt>
                <c:pt idx="3">
                  <c:v>8559</c:v>
                </c:pt>
              </c:numCache>
            </c:numRef>
          </c:val>
          <c:extLst>
            <c:ext xmlns:c16="http://schemas.microsoft.com/office/drawing/2014/chart" uri="{C3380CC4-5D6E-409C-BE32-E72D297353CC}">
              <c16:uniqueId val="{00000008-CF3D-4E18-A57F-E031D607243C}"/>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6680923009623797"/>
          <c:y val="0.38851742490522018"/>
          <c:w val="0.21246325459317586"/>
          <c:h val="0.379768518518518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[Casino Woodbine Data Cleaned.csv]Sheet1!PivotTable1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Comps</a:t>
            </a:r>
            <a:r>
              <a:rPr lang="en-CA" baseline="0"/>
              <a:t> Earned vs Comps Taken (in Dollars)</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dLbl>
          <c:idx val="0"/>
          <c:layout>
            <c:manualLayout>
              <c:x val="-4.1666666666666664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2"/>
          </a:solidFill>
          <a:ln>
            <a:noFill/>
          </a:ln>
          <a:effectLst/>
        </c:spPr>
        <c:dLbl>
          <c:idx val="0"/>
          <c:layout>
            <c:manualLayout>
              <c:x val="8.3333333333333332E-3"/>
              <c:y val="-1.388888888888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dLbl>
          <c:idx val="0"/>
          <c:layout>
            <c:manualLayout>
              <c:x val="0"/>
              <c:y val="9.259259259259258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2"/>
          </a:solidFill>
          <a:ln>
            <a:noFill/>
          </a:ln>
          <a:effectLst/>
        </c:spPr>
        <c:dLbl>
          <c:idx val="0"/>
          <c:layout>
            <c:manualLayout>
              <c:x val="3.0555555555555555E-2"/>
              <c:y val="9.259259259259173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2"/>
          </a:solidFill>
          <a:ln>
            <a:noFill/>
          </a:ln>
          <a:effectLst/>
        </c:spPr>
        <c:dLbl>
          <c:idx val="0"/>
          <c:layout>
            <c:manualLayout>
              <c:x val="3.0555555555555555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dLbl>
          <c:idx val="0"/>
          <c:layout>
            <c:manualLayout>
              <c:x val="0"/>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dLbl>
          <c:idx val="0"/>
          <c:layout>
            <c:manualLayout>
              <c:x val="0"/>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dLbl>
          <c:idx val="0"/>
          <c:layout>
            <c:manualLayout>
              <c:x val="-4.1666666666666664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dLbl>
          <c:idx val="0"/>
          <c:layout>
            <c:manualLayout>
              <c:x val="0"/>
              <c:y val="9.259259259259258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2"/>
          </a:solidFill>
          <a:ln>
            <a:noFill/>
          </a:ln>
          <a:effectLst/>
        </c:spPr>
        <c:dLbl>
          <c:idx val="0"/>
          <c:layout>
            <c:manualLayout>
              <c:x val="3.0555555555555555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dLbl>
          <c:idx val="0"/>
          <c:layout>
            <c:manualLayout>
              <c:x val="8.3333333333333332E-3"/>
              <c:y val="-1.388888888888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2"/>
          </a:solidFill>
          <a:ln>
            <a:noFill/>
          </a:ln>
          <a:effectLst/>
        </c:spPr>
        <c:dLbl>
          <c:idx val="0"/>
          <c:layout>
            <c:manualLayout>
              <c:x val="3.0555555555555555E-2"/>
              <c:y val="9.259259259259173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dLbl>
          <c:idx val="0"/>
          <c:layout>
            <c:manualLayout>
              <c:x val="0"/>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dLbl>
          <c:idx val="0"/>
          <c:layout>
            <c:manualLayout>
              <c:x val="-4.1666666666666664E-2"/>
              <c:y val="-1.388888888888888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dLbl>
          <c:idx val="0"/>
          <c:layout>
            <c:manualLayout>
              <c:x val="0"/>
              <c:y val="9.259259259259258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2"/>
          </a:solidFill>
          <a:ln>
            <a:noFill/>
          </a:ln>
          <a:effectLst/>
        </c:spPr>
        <c:dLbl>
          <c:idx val="0"/>
          <c:layout>
            <c:manualLayout>
              <c:x val="3.0555555555555555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2"/>
          </a:solidFill>
          <a:ln>
            <a:noFill/>
          </a:ln>
          <a:effectLst/>
        </c:spPr>
        <c:dLbl>
          <c:idx val="0"/>
          <c:layout>
            <c:manualLayout>
              <c:x val="8.3333333333333332E-3"/>
              <c:y val="-1.388888888888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2"/>
          </a:solidFill>
          <a:ln>
            <a:noFill/>
          </a:ln>
          <a:effectLst/>
        </c:spPr>
        <c:dLbl>
          <c:idx val="0"/>
          <c:layout>
            <c:manualLayout>
              <c:x val="3.0555555555555555E-2"/>
              <c:y val="9.2592592592591737E-3"/>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Sheet1!$B$3</c:f>
              <c:strCache>
                <c:ptCount val="1"/>
                <c:pt idx="0">
                  <c:v>Sum of Comps Earned</c:v>
                </c:pt>
              </c:strCache>
            </c:strRef>
          </c:tx>
          <c:spPr>
            <a:solidFill>
              <a:schemeClr val="accent1"/>
            </a:solidFill>
            <a:ln>
              <a:noFill/>
            </a:ln>
            <a:effectLst/>
          </c:spPr>
          <c:invertIfNegative val="0"/>
          <c:dLbls>
            <c:dLbl>
              <c:idx val="0"/>
              <c:layout>
                <c:manualLayout>
                  <c:x val="0"/>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5A2-4720-BF61-68A80DB323F7}"/>
                </c:ext>
              </c:extLst>
            </c:dLbl>
            <c:dLbl>
              <c:idx val="1"/>
              <c:layout>
                <c:manualLayout>
                  <c:x val="-4.1666666666666664E-2"/>
                  <c:y val="-1.388888888888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5A2-4720-BF61-68A80DB323F7}"/>
                </c:ext>
              </c:extLst>
            </c:dLbl>
            <c:dLbl>
              <c:idx val="2"/>
              <c:layout>
                <c:manualLayout>
                  <c:x val="0"/>
                  <c:y val="9.259259259259258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A2-4720-BF61-68A80DB323F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3"/>
                <c:pt idx="0">
                  <c:v>GOLD   </c:v>
                </c:pt>
                <c:pt idx="1">
                  <c:v>REWARDS</c:v>
                </c:pt>
                <c:pt idx="2">
                  <c:v>SILVER </c:v>
                </c:pt>
              </c:strCache>
            </c:strRef>
          </c:cat>
          <c:val>
            <c:numRef>
              <c:f>Sheet1!$B$4:$B$7</c:f>
              <c:numCache>
                <c:formatCode>_-"$"* #,##0_-;\-"$"* #,##0_-;_-"$"* "-"??_-;_-@_-</c:formatCode>
                <c:ptCount val="3"/>
                <c:pt idx="0">
                  <c:v>12645615.344198549</c:v>
                </c:pt>
                <c:pt idx="1">
                  <c:v>748174.88160042046</c:v>
                </c:pt>
                <c:pt idx="2">
                  <c:v>2834186.2751005995</c:v>
                </c:pt>
              </c:numCache>
            </c:numRef>
          </c:val>
          <c:extLst>
            <c:ext xmlns:c16="http://schemas.microsoft.com/office/drawing/2014/chart" uri="{C3380CC4-5D6E-409C-BE32-E72D297353CC}">
              <c16:uniqueId val="{00000003-85A2-4720-BF61-68A80DB323F7}"/>
            </c:ext>
          </c:extLst>
        </c:ser>
        <c:ser>
          <c:idx val="1"/>
          <c:order val="1"/>
          <c:tx>
            <c:strRef>
              <c:f>Sheet1!$C$3</c:f>
              <c:strCache>
                <c:ptCount val="1"/>
                <c:pt idx="0">
                  <c:v>Sum of Comps Taken</c:v>
                </c:pt>
              </c:strCache>
            </c:strRef>
          </c:tx>
          <c:spPr>
            <a:solidFill>
              <a:schemeClr val="accent2"/>
            </a:solidFill>
            <a:ln>
              <a:noFill/>
            </a:ln>
            <a:effectLst/>
          </c:spPr>
          <c:invertIfNegative val="0"/>
          <c:dLbls>
            <c:dLbl>
              <c:idx val="0"/>
              <c:layout>
                <c:manualLayout>
                  <c:x val="3.0555555555555555E-2"/>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A2-4720-BF61-68A80DB323F7}"/>
                </c:ext>
              </c:extLst>
            </c:dLbl>
            <c:dLbl>
              <c:idx val="1"/>
              <c:layout>
                <c:manualLayout>
                  <c:x val="8.3333333333333332E-3"/>
                  <c:y val="-1.38888888888888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5A2-4720-BF61-68A80DB323F7}"/>
                </c:ext>
              </c:extLst>
            </c:dLbl>
            <c:dLbl>
              <c:idx val="2"/>
              <c:layout>
                <c:manualLayout>
                  <c:x val="3.0555555555555555E-2"/>
                  <c:y val="9.2592592592591737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5A2-4720-BF61-68A80DB323F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3"/>
                <c:pt idx="0">
                  <c:v>GOLD   </c:v>
                </c:pt>
                <c:pt idx="1">
                  <c:v>REWARDS</c:v>
                </c:pt>
                <c:pt idx="2">
                  <c:v>SILVER </c:v>
                </c:pt>
              </c:strCache>
            </c:strRef>
          </c:cat>
          <c:val>
            <c:numRef>
              <c:f>Sheet1!$C$4:$C$7</c:f>
              <c:numCache>
                <c:formatCode>_-"$"* #,##0_-;\-"$"* #,##0_-;_-"$"* "-"??_-;_-@_-</c:formatCode>
                <c:ptCount val="3"/>
                <c:pt idx="0">
                  <c:v>5269439</c:v>
                </c:pt>
                <c:pt idx="1">
                  <c:v>339084</c:v>
                </c:pt>
                <c:pt idx="2">
                  <c:v>1320991</c:v>
                </c:pt>
              </c:numCache>
            </c:numRef>
          </c:val>
          <c:extLst>
            <c:ext xmlns:c16="http://schemas.microsoft.com/office/drawing/2014/chart" uri="{C3380CC4-5D6E-409C-BE32-E72D297353CC}">
              <c16:uniqueId val="{00000007-85A2-4720-BF61-68A80DB323F7}"/>
            </c:ext>
          </c:extLst>
        </c:ser>
        <c:dLbls>
          <c:showLegendKey val="0"/>
          <c:showVal val="0"/>
          <c:showCatName val="0"/>
          <c:showSerName val="0"/>
          <c:showPercent val="0"/>
          <c:showBubbleSize val="0"/>
        </c:dLbls>
        <c:gapWidth val="219"/>
        <c:overlap val="-27"/>
        <c:axId val="475084096"/>
        <c:axId val="475084752"/>
      </c:barChart>
      <c:catAx>
        <c:axId val="475084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084752"/>
        <c:crosses val="autoZero"/>
        <c:auto val="1"/>
        <c:lblAlgn val="ctr"/>
        <c:lblOffset val="100"/>
        <c:noMultiLvlLbl val="0"/>
      </c:catAx>
      <c:valAx>
        <c:axId val="475084752"/>
        <c:scaling>
          <c:orientation val="minMax"/>
        </c:scaling>
        <c:delete val="0"/>
        <c:axPos val="l"/>
        <c:numFmt formatCode="_-&quot;$&quot;* #,##0_-;\-&quot;$&quot;* #,##0_-;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0840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1500D84DA8245C7B7C5F806B60A77E1"/>
        <w:category>
          <w:name w:val="General"/>
          <w:gallery w:val="placeholder"/>
        </w:category>
        <w:types>
          <w:type w:val="bbPlcHdr"/>
        </w:types>
        <w:behaviors>
          <w:behavior w:val="content"/>
        </w:behaviors>
        <w:guid w:val="{6F402537-E7A5-4FB1-AD9D-7FD49C113804}"/>
      </w:docPartPr>
      <w:docPartBody>
        <w:p w:rsidR="001C2984" w:rsidRDefault="001C2984" w:rsidP="001C2984">
          <w:pPr>
            <w:pStyle w:val="E1500D84DA8245C7B7C5F806B60A77E1"/>
          </w:pPr>
          <w:r w:rsidRPr="00D5459D">
            <w:t>Profile</w:t>
          </w:r>
        </w:p>
      </w:docPartBody>
    </w:docPart>
    <w:docPart>
      <w:docPartPr>
        <w:name w:val="6C8620759DED4130AC661A115A57448D"/>
        <w:category>
          <w:name w:val="General"/>
          <w:gallery w:val="placeholder"/>
        </w:category>
        <w:types>
          <w:type w:val="bbPlcHdr"/>
        </w:types>
        <w:behaviors>
          <w:behavior w:val="content"/>
        </w:behaviors>
        <w:guid w:val="{0824E222-E581-4A36-95B5-7BA079BF1E02}"/>
      </w:docPartPr>
      <w:docPartBody>
        <w:p w:rsidR="001C2984" w:rsidRDefault="001C2984" w:rsidP="001C2984">
          <w:pPr>
            <w:pStyle w:val="6C8620759DED4130AC661A115A57448D"/>
          </w:pPr>
          <w:r w:rsidRPr="00D5459D">
            <w:t>Profile</w:t>
          </w:r>
        </w:p>
      </w:docPartBody>
    </w:docPart>
    <w:docPart>
      <w:docPartPr>
        <w:name w:val="E73AD8AF178B42E7B78CB60433F7B184"/>
        <w:category>
          <w:name w:val="General"/>
          <w:gallery w:val="placeholder"/>
        </w:category>
        <w:types>
          <w:type w:val="bbPlcHdr"/>
        </w:types>
        <w:behaviors>
          <w:behavior w:val="content"/>
        </w:behaviors>
        <w:guid w:val="{F39FB9B9-4E92-4034-B5F5-0D7420D58DB9}"/>
      </w:docPartPr>
      <w:docPartBody>
        <w:p w:rsidR="001C2984" w:rsidRDefault="001C2984" w:rsidP="001C2984">
          <w:pPr>
            <w:pStyle w:val="E73AD8AF178B42E7B78CB60433F7B184"/>
          </w:pPr>
          <w:r w:rsidRPr="00D5459D">
            <w:t>Profile</w:t>
          </w:r>
        </w:p>
      </w:docPartBody>
    </w:docPart>
    <w:docPart>
      <w:docPartPr>
        <w:name w:val="A5D41205555148F5BF4DDC7AE5B16662"/>
        <w:category>
          <w:name w:val="General"/>
          <w:gallery w:val="placeholder"/>
        </w:category>
        <w:types>
          <w:type w:val="bbPlcHdr"/>
        </w:types>
        <w:behaviors>
          <w:behavior w:val="content"/>
        </w:behaviors>
        <w:guid w:val="{579C41F3-300C-4B4F-BB82-C0535904738C}"/>
      </w:docPartPr>
      <w:docPartBody>
        <w:p w:rsidR="001C2984" w:rsidRDefault="001C2984" w:rsidP="001C2984">
          <w:pPr>
            <w:pStyle w:val="A5D41205555148F5BF4DDC7AE5B16662"/>
          </w:pPr>
          <w:r w:rsidRPr="00D5459D">
            <w:t>Profile</w:t>
          </w:r>
        </w:p>
      </w:docPartBody>
    </w:docPart>
    <w:docPart>
      <w:docPartPr>
        <w:name w:val="F335968FE37B4E7DBC5E35AB372E5559"/>
        <w:category>
          <w:name w:val="General"/>
          <w:gallery w:val="placeholder"/>
        </w:category>
        <w:types>
          <w:type w:val="bbPlcHdr"/>
        </w:types>
        <w:behaviors>
          <w:behavior w:val="content"/>
        </w:behaviors>
        <w:guid w:val="{EE01AE47-3C36-481F-9638-91FCE4E17B52}"/>
      </w:docPartPr>
      <w:docPartBody>
        <w:p w:rsidR="001C2984" w:rsidRDefault="001C2984" w:rsidP="001C2984">
          <w:pPr>
            <w:pStyle w:val="F335968FE37B4E7DBC5E35AB372E5559"/>
          </w:pPr>
          <w:r w:rsidRPr="00D5459D">
            <w:t>Profile</w:t>
          </w:r>
        </w:p>
      </w:docPartBody>
    </w:docPart>
    <w:docPart>
      <w:docPartPr>
        <w:name w:val="EF9AD6D957654E079076192B2F934F33"/>
        <w:category>
          <w:name w:val="General"/>
          <w:gallery w:val="placeholder"/>
        </w:category>
        <w:types>
          <w:type w:val="bbPlcHdr"/>
        </w:types>
        <w:behaviors>
          <w:behavior w:val="content"/>
        </w:behaviors>
        <w:guid w:val="{E44A5F48-3D9C-4C34-A04A-4A99889B9E52}"/>
      </w:docPartPr>
      <w:docPartBody>
        <w:p w:rsidR="001C2984" w:rsidRDefault="001C2984" w:rsidP="001C2984">
          <w:pPr>
            <w:pStyle w:val="EF9AD6D957654E079076192B2F934F33"/>
          </w:pPr>
          <w:r w:rsidRPr="00D5459D">
            <w:t>Profile</w:t>
          </w:r>
        </w:p>
      </w:docPartBody>
    </w:docPart>
    <w:docPart>
      <w:docPartPr>
        <w:name w:val="A027EA2ED61F445BAF9556ACEA4BB2ED"/>
        <w:category>
          <w:name w:val="General"/>
          <w:gallery w:val="placeholder"/>
        </w:category>
        <w:types>
          <w:type w:val="bbPlcHdr"/>
        </w:types>
        <w:behaviors>
          <w:behavior w:val="content"/>
        </w:behaviors>
        <w:guid w:val="{B23A7890-985B-4EA3-B322-3A4E68BD26F1}"/>
      </w:docPartPr>
      <w:docPartBody>
        <w:p w:rsidR="001C2984" w:rsidRDefault="001C2984" w:rsidP="001C2984">
          <w:pPr>
            <w:pStyle w:val="A027EA2ED61F445BAF9556ACEA4BB2ED"/>
          </w:pPr>
          <w:r w:rsidRPr="00D5459D">
            <w:t>Profile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03F"/>
    <w:rsid w:val="000772AA"/>
    <w:rsid w:val="000F503F"/>
    <w:rsid w:val="001C2984"/>
    <w:rsid w:val="00201A8F"/>
    <w:rsid w:val="002F169D"/>
    <w:rsid w:val="003A11D8"/>
    <w:rsid w:val="0040122E"/>
    <w:rsid w:val="005B4960"/>
    <w:rsid w:val="005D2EF6"/>
    <w:rsid w:val="00665A7B"/>
    <w:rsid w:val="006F4393"/>
    <w:rsid w:val="0075219A"/>
    <w:rsid w:val="00755C0A"/>
    <w:rsid w:val="007D4A3B"/>
    <w:rsid w:val="00920C8C"/>
    <w:rsid w:val="00A61F8D"/>
    <w:rsid w:val="00A6760D"/>
    <w:rsid w:val="00B27C32"/>
    <w:rsid w:val="00CA2717"/>
    <w:rsid w:val="00E33F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0F503F"/>
    <w:pPr>
      <w:keepNext/>
      <w:keepLines/>
      <w:pBdr>
        <w:bottom w:val="single" w:sz="8" w:space="1" w:color="4472C4" w:themeColor="accent1"/>
      </w:pBdr>
      <w:spacing w:before="240" w:after="120" w:line="240" w:lineRule="auto"/>
      <w:outlineLvl w:val="1"/>
    </w:pPr>
    <w:rPr>
      <w:rFonts w:asciiTheme="majorHAnsi" w:eastAsiaTheme="majorEastAsia" w:hAnsiTheme="majorHAnsi" w:cstheme="majorBidi"/>
      <w:b/>
      <w:bCs/>
      <w:caps/>
      <w:szCs w:val="26"/>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64C0F8ED4B4B77AB14DD8B16C8AAA2">
    <w:name w:val="A364C0F8ED4B4B77AB14DD8B16C8AAA2"/>
  </w:style>
  <w:style w:type="paragraph" w:customStyle="1" w:styleId="C72A5A0588994642BB88CE3AF57689A3">
    <w:name w:val="C72A5A0588994642BB88CE3AF57689A3"/>
  </w:style>
  <w:style w:type="paragraph" w:customStyle="1" w:styleId="3E020EF15CDF42AAA65DE4EC3E6CBC03">
    <w:name w:val="3E020EF15CDF42AAA65DE4EC3E6CBC03"/>
  </w:style>
  <w:style w:type="paragraph" w:customStyle="1" w:styleId="46838268384940F280DB98E6F20811D4">
    <w:name w:val="46838268384940F280DB98E6F20811D4"/>
  </w:style>
  <w:style w:type="paragraph" w:customStyle="1" w:styleId="88F005C9E508425A88AF925CF18A7EBE">
    <w:name w:val="88F005C9E508425A88AF925CF18A7EBE"/>
  </w:style>
  <w:style w:type="paragraph" w:customStyle="1" w:styleId="D9C3B88D7E9949F2BB94EF5D0CEFEE56">
    <w:name w:val="D9C3B88D7E9949F2BB94EF5D0CEFEE56"/>
  </w:style>
  <w:style w:type="paragraph" w:customStyle="1" w:styleId="C45FF4EF02CE4BC4B97B64B437F90059">
    <w:name w:val="C45FF4EF02CE4BC4B97B64B437F90059"/>
    <w:rsid w:val="000F503F"/>
  </w:style>
  <w:style w:type="paragraph" w:customStyle="1" w:styleId="24431B62B41444678C35CEAC6A34C8D6">
    <w:name w:val="24431B62B41444678C35CEAC6A34C8D6"/>
    <w:rsid w:val="000F503F"/>
  </w:style>
  <w:style w:type="paragraph" w:customStyle="1" w:styleId="7245773FCB62417096D6871C558C67A6">
    <w:name w:val="7245773FCB62417096D6871C558C67A6"/>
    <w:rsid w:val="000F503F"/>
  </w:style>
  <w:style w:type="paragraph" w:customStyle="1" w:styleId="B62828A4F38143F598BCABC10EB12E42">
    <w:name w:val="B62828A4F38143F598BCABC10EB12E42"/>
    <w:rsid w:val="000F503F"/>
  </w:style>
  <w:style w:type="paragraph" w:customStyle="1" w:styleId="6B1CB9E8E2FF4F98839D60319A1D285A">
    <w:name w:val="6B1CB9E8E2FF4F98839D60319A1D285A"/>
    <w:rsid w:val="000F503F"/>
  </w:style>
  <w:style w:type="paragraph" w:customStyle="1" w:styleId="EB8E4FA7CE4D4ED082B5D75DA8840E7A">
    <w:name w:val="EB8E4FA7CE4D4ED082B5D75DA8840E7A"/>
    <w:rsid w:val="000F503F"/>
  </w:style>
  <w:style w:type="paragraph" w:customStyle="1" w:styleId="F31B57018AFE4D36AAE319977430B10A">
    <w:name w:val="F31B57018AFE4D36AAE319977430B10A"/>
    <w:rsid w:val="000F503F"/>
  </w:style>
  <w:style w:type="paragraph" w:customStyle="1" w:styleId="730769A85E1D4AC2B3E0420EB92CC93B">
    <w:name w:val="730769A85E1D4AC2B3E0420EB92CC93B"/>
    <w:rsid w:val="000F503F"/>
  </w:style>
  <w:style w:type="paragraph" w:customStyle="1" w:styleId="01F165C8FA6D4D10B40B75FE0A30EF38">
    <w:name w:val="01F165C8FA6D4D10B40B75FE0A30EF38"/>
    <w:rsid w:val="000F503F"/>
  </w:style>
  <w:style w:type="paragraph" w:customStyle="1" w:styleId="5681A29BAB114B2F9E4589F808C6BD06">
    <w:name w:val="5681A29BAB114B2F9E4589F808C6BD06"/>
    <w:rsid w:val="000F503F"/>
  </w:style>
  <w:style w:type="character" w:styleId="Hyperlink">
    <w:name w:val="Hyperlink"/>
    <w:basedOn w:val="DefaultParagraphFont"/>
    <w:uiPriority w:val="99"/>
    <w:unhideWhenUsed/>
    <w:rsid w:val="000F503F"/>
    <w:rPr>
      <w:color w:val="C45911" w:themeColor="accent2" w:themeShade="BF"/>
      <w:u w:val="single"/>
    </w:rPr>
  </w:style>
  <w:style w:type="paragraph" w:customStyle="1" w:styleId="B8273B2E7C084D64B8E79F67B1175C4A">
    <w:name w:val="B8273B2E7C084D64B8E79F67B1175C4A"/>
    <w:rsid w:val="000F503F"/>
  </w:style>
  <w:style w:type="paragraph" w:customStyle="1" w:styleId="08D0833B6948467386D7F5FCE4823170">
    <w:name w:val="08D0833B6948467386D7F5FCE4823170"/>
    <w:rsid w:val="000F503F"/>
  </w:style>
  <w:style w:type="paragraph" w:customStyle="1" w:styleId="13E2F0DAF91549D199ACCD40FF83175B">
    <w:name w:val="13E2F0DAF91549D199ACCD40FF83175B"/>
    <w:rsid w:val="000F503F"/>
  </w:style>
  <w:style w:type="paragraph" w:customStyle="1" w:styleId="D0D974BD54E04CD98DF488DE980682C5">
    <w:name w:val="D0D974BD54E04CD98DF488DE980682C5"/>
    <w:rsid w:val="000F503F"/>
  </w:style>
  <w:style w:type="paragraph" w:customStyle="1" w:styleId="FBE8143121C04EEFA68AD21DA5EEA9DA">
    <w:name w:val="FBE8143121C04EEFA68AD21DA5EEA9DA"/>
    <w:rsid w:val="000F503F"/>
  </w:style>
  <w:style w:type="paragraph" w:customStyle="1" w:styleId="46940844265E44F6AA80C3610132082E">
    <w:name w:val="46940844265E44F6AA80C3610132082E"/>
    <w:rsid w:val="000F503F"/>
  </w:style>
  <w:style w:type="paragraph" w:customStyle="1" w:styleId="53562DD27A3C41B2BD5AEE34325D0A2E">
    <w:name w:val="53562DD27A3C41B2BD5AEE34325D0A2E"/>
    <w:rsid w:val="000F503F"/>
  </w:style>
  <w:style w:type="paragraph" w:customStyle="1" w:styleId="4B67CC7E3E56483680FACDE84D4932C5">
    <w:name w:val="4B67CC7E3E56483680FACDE84D4932C5"/>
    <w:rsid w:val="000F503F"/>
  </w:style>
  <w:style w:type="paragraph" w:customStyle="1" w:styleId="F43B98E24518419298011045BE1789E5">
    <w:name w:val="F43B98E24518419298011045BE1789E5"/>
    <w:rsid w:val="000F503F"/>
  </w:style>
  <w:style w:type="paragraph" w:customStyle="1" w:styleId="C766DE40D1F74B5CABFDCC39C118D4AB">
    <w:name w:val="C766DE40D1F74B5CABFDCC39C118D4AB"/>
    <w:rsid w:val="000F503F"/>
  </w:style>
  <w:style w:type="paragraph" w:customStyle="1" w:styleId="0EA6A53367244553A038772D1CE3ADA8">
    <w:name w:val="0EA6A53367244553A038772D1CE3ADA8"/>
    <w:rsid w:val="000F503F"/>
  </w:style>
  <w:style w:type="paragraph" w:customStyle="1" w:styleId="3455B233F81C4D23BCE115744CEDEE28">
    <w:name w:val="3455B233F81C4D23BCE115744CEDEE28"/>
    <w:rsid w:val="000F503F"/>
  </w:style>
  <w:style w:type="paragraph" w:customStyle="1" w:styleId="9EDF30BB476446FA96E39FEF3ABA8F82">
    <w:name w:val="9EDF30BB476446FA96E39FEF3ABA8F82"/>
    <w:rsid w:val="000F503F"/>
  </w:style>
  <w:style w:type="paragraph" w:customStyle="1" w:styleId="94FE27B93B1F4FBE866430C41DD0D99C">
    <w:name w:val="94FE27B93B1F4FBE866430C41DD0D99C"/>
    <w:rsid w:val="000F503F"/>
  </w:style>
  <w:style w:type="paragraph" w:customStyle="1" w:styleId="07D2165C616B455BA7AE7EC118551978">
    <w:name w:val="07D2165C616B455BA7AE7EC118551978"/>
    <w:rsid w:val="000F503F"/>
  </w:style>
  <w:style w:type="paragraph" w:customStyle="1" w:styleId="A0E01A7F9786427DB11CCE2514916662">
    <w:name w:val="A0E01A7F9786427DB11CCE2514916662"/>
    <w:rsid w:val="000F503F"/>
  </w:style>
  <w:style w:type="paragraph" w:customStyle="1" w:styleId="C08AFF8F6B79488684A87CFD7852211D">
    <w:name w:val="C08AFF8F6B79488684A87CFD7852211D"/>
    <w:rsid w:val="000F503F"/>
  </w:style>
  <w:style w:type="paragraph" w:customStyle="1" w:styleId="DA3E00B25DCF477FAAB8B1CD44E22B26">
    <w:name w:val="DA3E00B25DCF477FAAB8B1CD44E22B26"/>
    <w:rsid w:val="000F503F"/>
  </w:style>
  <w:style w:type="paragraph" w:customStyle="1" w:styleId="359BF2312EC3457EB7F8C2C5653F8409">
    <w:name w:val="359BF2312EC3457EB7F8C2C5653F8409"/>
    <w:rsid w:val="000F503F"/>
  </w:style>
  <w:style w:type="paragraph" w:customStyle="1" w:styleId="EB3554B0E31C450DA370AB5981F698F2">
    <w:name w:val="EB3554B0E31C450DA370AB5981F698F2"/>
    <w:rsid w:val="000F503F"/>
  </w:style>
  <w:style w:type="paragraph" w:customStyle="1" w:styleId="C172007646FB465CA3769D2AF5D8E195">
    <w:name w:val="C172007646FB465CA3769D2AF5D8E195"/>
    <w:rsid w:val="000F503F"/>
  </w:style>
  <w:style w:type="paragraph" w:customStyle="1" w:styleId="0EF79C3EF8444B01ACC5FFA2E319B7E3">
    <w:name w:val="0EF79C3EF8444B01ACC5FFA2E319B7E3"/>
    <w:rsid w:val="000F503F"/>
  </w:style>
  <w:style w:type="paragraph" w:customStyle="1" w:styleId="B2E5D38517E345EB9AB10D398181A136">
    <w:name w:val="B2E5D38517E345EB9AB10D398181A136"/>
    <w:rsid w:val="000F503F"/>
  </w:style>
  <w:style w:type="paragraph" w:customStyle="1" w:styleId="A39A4A6C8D4F4393B098DBA2254949AF">
    <w:name w:val="A39A4A6C8D4F4393B098DBA2254949AF"/>
    <w:rsid w:val="000F503F"/>
  </w:style>
  <w:style w:type="paragraph" w:customStyle="1" w:styleId="B2334BD55FD34316B34D3090981A2C3E">
    <w:name w:val="B2334BD55FD34316B34D3090981A2C3E"/>
    <w:rsid w:val="000F503F"/>
  </w:style>
  <w:style w:type="paragraph" w:customStyle="1" w:styleId="BB19C5C753B54D26812FE4C7D4EF6BB7">
    <w:name w:val="BB19C5C753B54D26812FE4C7D4EF6BB7"/>
    <w:rsid w:val="000F503F"/>
  </w:style>
  <w:style w:type="paragraph" w:customStyle="1" w:styleId="8798DC7A427F4A9BA48DBFBD14A8E4EF">
    <w:name w:val="8798DC7A427F4A9BA48DBFBD14A8E4EF"/>
    <w:rsid w:val="000F503F"/>
  </w:style>
  <w:style w:type="paragraph" w:customStyle="1" w:styleId="980C2A12D37C4241806F7EAFA6DD7619">
    <w:name w:val="980C2A12D37C4241806F7EAFA6DD7619"/>
    <w:rsid w:val="000F503F"/>
  </w:style>
  <w:style w:type="paragraph" w:customStyle="1" w:styleId="A3A47069990945A199CC5C458AA47898">
    <w:name w:val="A3A47069990945A199CC5C458AA47898"/>
    <w:rsid w:val="000F503F"/>
  </w:style>
  <w:style w:type="paragraph" w:customStyle="1" w:styleId="EBCAE14827294A7DB08B3E9A6F3F5547">
    <w:name w:val="EBCAE14827294A7DB08B3E9A6F3F5547"/>
    <w:rsid w:val="000F503F"/>
  </w:style>
  <w:style w:type="character" w:customStyle="1" w:styleId="Heading2Char">
    <w:name w:val="Heading 2 Char"/>
    <w:basedOn w:val="DefaultParagraphFont"/>
    <w:link w:val="Heading2"/>
    <w:uiPriority w:val="9"/>
    <w:rsid w:val="000F503F"/>
    <w:rPr>
      <w:rFonts w:asciiTheme="majorHAnsi" w:eastAsiaTheme="majorEastAsia" w:hAnsiTheme="majorHAnsi" w:cstheme="majorBidi"/>
      <w:b/>
      <w:bCs/>
      <w:caps/>
      <w:szCs w:val="26"/>
      <w:lang w:val="en-US" w:eastAsia="ja-JP"/>
    </w:rPr>
  </w:style>
  <w:style w:type="paragraph" w:customStyle="1" w:styleId="65CFC4ABD1A74525AFD7B0C3435BCBA3">
    <w:name w:val="65CFC4ABD1A74525AFD7B0C3435BCBA3"/>
    <w:rsid w:val="000F503F"/>
  </w:style>
  <w:style w:type="paragraph" w:customStyle="1" w:styleId="590A6A48A98F4AADA9656DDB46A5478B">
    <w:name w:val="590A6A48A98F4AADA9656DDB46A5478B"/>
    <w:rsid w:val="000F503F"/>
  </w:style>
  <w:style w:type="paragraph" w:customStyle="1" w:styleId="B9275D5997A84EEAB6DE2A08D0E49544">
    <w:name w:val="B9275D5997A84EEAB6DE2A08D0E49544"/>
    <w:rsid w:val="000F503F"/>
  </w:style>
  <w:style w:type="paragraph" w:customStyle="1" w:styleId="794EEE8B900B4354BB837107B636EAA8">
    <w:name w:val="794EEE8B900B4354BB837107B636EAA8"/>
    <w:rsid w:val="000F503F"/>
  </w:style>
  <w:style w:type="paragraph" w:customStyle="1" w:styleId="0820A2734BDD4004917ED749CFDE4559">
    <w:name w:val="0820A2734BDD4004917ED749CFDE4559"/>
    <w:rsid w:val="000F503F"/>
  </w:style>
  <w:style w:type="paragraph" w:customStyle="1" w:styleId="0A511EBA2E4041C18F67758AE73594D6">
    <w:name w:val="0A511EBA2E4041C18F67758AE73594D6"/>
    <w:rsid w:val="000F503F"/>
  </w:style>
  <w:style w:type="paragraph" w:customStyle="1" w:styleId="03208ED3DD2F43B2A0C5C108F15ECD03">
    <w:name w:val="03208ED3DD2F43B2A0C5C108F15ECD03"/>
    <w:rsid w:val="000F503F"/>
  </w:style>
  <w:style w:type="paragraph" w:customStyle="1" w:styleId="2AB28849810245738A1580357F8AE707">
    <w:name w:val="2AB28849810245738A1580357F8AE707"/>
    <w:rsid w:val="000F503F"/>
  </w:style>
  <w:style w:type="paragraph" w:customStyle="1" w:styleId="D9E9FB90944E43B58925EF60326F49F3">
    <w:name w:val="D9E9FB90944E43B58925EF60326F49F3"/>
    <w:rsid w:val="000F503F"/>
  </w:style>
  <w:style w:type="paragraph" w:customStyle="1" w:styleId="1BB28EA322E743ADA0A851A4D09FDE20">
    <w:name w:val="1BB28EA322E743ADA0A851A4D09FDE20"/>
    <w:rsid w:val="000F503F"/>
  </w:style>
  <w:style w:type="paragraph" w:customStyle="1" w:styleId="9C1A50634EFD48C388C5AC2588A494AC">
    <w:name w:val="9C1A50634EFD48C388C5AC2588A494AC"/>
    <w:rsid w:val="000F503F"/>
  </w:style>
  <w:style w:type="paragraph" w:customStyle="1" w:styleId="6E92403059BD416DA6B77E9FFEB4CF1F">
    <w:name w:val="6E92403059BD416DA6B77E9FFEB4CF1F"/>
    <w:rsid w:val="000F503F"/>
  </w:style>
  <w:style w:type="paragraph" w:customStyle="1" w:styleId="ABE78D64F93749799745A0E8733853D5">
    <w:name w:val="ABE78D64F93749799745A0E8733853D5"/>
    <w:rsid w:val="000F503F"/>
  </w:style>
  <w:style w:type="paragraph" w:customStyle="1" w:styleId="A0A756EB11254126A8EF294A7EF9E82B">
    <w:name w:val="A0A756EB11254126A8EF294A7EF9E82B"/>
    <w:rsid w:val="000F503F"/>
  </w:style>
  <w:style w:type="paragraph" w:customStyle="1" w:styleId="1802FA4C7A0444C9A5C55E44ABA36DE1">
    <w:name w:val="1802FA4C7A0444C9A5C55E44ABA36DE1"/>
    <w:rsid w:val="000F503F"/>
  </w:style>
  <w:style w:type="paragraph" w:customStyle="1" w:styleId="9C758FCD3414495EB03C4D9BA148944D">
    <w:name w:val="9C758FCD3414495EB03C4D9BA148944D"/>
    <w:rsid w:val="000F503F"/>
  </w:style>
  <w:style w:type="paragraph" w:customStyle="1" w:styleId="23B923526810435F8E24F84E2F06E689">
    <w:name w:val="23B923526810435F8E24F84E2F06E689"/>
    <w:rsid w:val="000F503F"/>
  </w:style>
  <w:style w:type="paragraph" w:customStyle="1" w:styleId="6B3272A093FE44E88793C1CEA7D002BA">
    <w:name w:val="6B3272A093FE44E88793C1CEA7D002BA"/>
    <w:rsid w:val="000F503F"/>
  </w:style>
  <w:style w:type="paragraph" w:customStyle="1" w:styleId="75757E6F333F4E47BF3F051BF99EC2B6">
    <w:name w:val="75757E6F333F4E47BF3F051BF99EC2B6"/>
    <w:rsid w:val="000F503F"/>
  </w:style>
  <w:style w:type="paragraph" w:customStyle="1" w:styleId="959FD3DC83E14E0D9CD3F81A3DFA2545">
    <w:name w:val="959FD3DC83E14E0D9CD3F81A3DFA2545"/>
    <w:rsid w:val="000F503F"/>
  </w:style>
  <w:style w:type="paragraph" w:customStyle="1" w:styleId="901F0D3699DF45A585CB79FC7006FCE1">
    <w:name w:val="901F0D3699DF45A585CB79FC7006FCE1"/>
    <w:rsid w:val="000F503F"/>
  </w:style>
  <w:style w:type="paragraph" w:customStyle="1" w:styleId="EBD3B2B78F034599874842D86F12751C">
    <w:name w:val="EBD3B2B78F034599874842D86F12751C"/>
    <w:rsid w:val="000F503F"/>
  </w:style>
  <w:style w:type="paragraph" w:customStyle="1" w:styleId="FFF0E47AAE0B46C2B84F5F572D6F7E7B">
    <w:name w:val="FFF0E47AAE0B46C2B84F5F572D6F7E7B"/>
    <w:rsid w:val="000F503F"/>
  </w:style>
  <w:style w:type="paragraph" w:customStyle="1" w:styleId="CDB22ECCA32D4C3AB4174110CBF96DC8">
    <w:name w:val="CDB22ECCA32D4C3AB4174110CBF96DC8"/>
    <w:rsid w:val="000F503F"/>
  </w:style>
  <w:style w:type="paragraph" w:customStyle="1" w:styleId="945FF844094F4D829615865B84722325">
    <w:name w:val="945FF844094F4D829615865B84722325"/>
    <w:rsid w:val="000F503F"/>
  </w:style>
  <w:style w:type="paragraph" w:customStyle="1" w:styleId="0FC34D88522142EEB56CB2A565506884">
    <w:name w:val="0FC34D88522142EEB56CB2A565506884"/>
    <w:rsid w:val="000F503F"/>
  </w:style>
  <w:style w:type="paragraph" w:customStyle="1" w:styleId="D9B0FCCFCA4A49198AAC15764036E77B">
    <w:name w:val="D9B0FCCFCA4A49198AAC15764036E77B"/>
    <w:rsid w:val="000F503F"/>
  </w:style>
  <w:style w:type="paragraph" w:customStyle="1" w:styleId="608EC7493E5545C5A84B3A95EAF89ED7">
    <w:name w:val="608EC7493E5545C5A84B3A95EAF89ED7"/>
    <w:rsid w:val="000F503F"/>
  </w:style>
  <w:style w:type="paragraph" w:customStyle="1" w:styleId="98DBD5A4A3764841947584EDAB703AB6">
    <w:name w:val="98DBD5A4A3764841947584EDAB703AB6"/>
    <w:rsid w:val="000F503F"/>
  </w:style>
  <w:style w:type="paragraph" w:customStyle="1" w:styleId="EC51B295FFB74AA78840D74CFB7AA127">
    <w:name w:val="EC51B295FFB74AA78840D74CFB7AA127"/>
    <w:rsid w:val="000F503F"/>
  </w:style>
  <w:style w:type="paragraph" w:customStyle="1" w:styleId="3FDD5AB360C1402EA545D0C3306CB5BF">
    <w:name w:val="3FDD5AB360C1402EA545D0C3306CB5BF"/>
    <w:rsid w:val="000F503F"/>
  </w:style>
  <w:style w:type="paragraph" w:customStyle="1" w:styleId="505E7A93B4594AE0B17BA7E877ECB71F">
    <w:name w:val="505E7A93B4594AE0B17BA7E877ECB71F"/>
    <w:rsid w:val="000F503F"/>
  </w:style>
  <w:style w:type="paragraph" w:customStyle="1" w:styleId="944019D05E294F23BA6F348E1E701EF8">
    <w:name w:val="944019D05E294F23BA6F348E1E701EF8"/>
    <w:rsid w:val="000F503F"/>
  </w:style>
  <w:style w:type="paragraph" w:customStyle="1" w:styleId="20A59ABE1BCE4E208A5C9BB81AC2D998">
    <w:name w:val="20A59ABE1BCE4E208A5C9BB81AC2D998"/>
    <w:rsid w:val="000F503F"/>
  </w:style>
  <w:style w:type="paragraph" w:customStyle="1" w:styleId="5023AE5BA95B40189909E3FA41D3D0DB">
    <w:name w:val="5023AE5BA95B40189909E3FA41D3D0DB"/>
    <w:rsid w:val="000F503F"/>
  </w:style>
  <w:style w:type="paragraph" w:customStyle="1" w:styleId="CDE546A5E1D74F779BF96A9450EB8727">
    <w:name w:val="CDE546A5E1D74F779BF96A9450EB8727"/>
    <w:rsid w:val="000F503F"/>
  </w:style>
  <w:style w:type="paragraph" w:customStyle="1" w:styleId="0C5210B32CE148AE9129305630DECAB8">
    <w:name w:val="0C5210B32CE148AE9129305630DECAB8"/>
    <w:rsid w:val="000F503F"/>
  </w:style>
  <w:style w:type="paragraph" w:customStyle="1" w:styleId="6AFA7675E1DA499EBBDCE36CE7A8E276">
    <w:name w:val="6AFA7675E1DA499EBBDCE36CE7A8E276"/>
    <w:rsid w:val="000F503F"/>
  </w:style>
  <w:style w:type="paragraph" w:customStyle="1" w:styleId="9E1F0F9EA4A341A8ADAAA15925362DE3">
    <w:name w:val="9E1F0F9EA4A341A8ADAAA15925362DE3"/>
    <w:rsid w:val="000F503F"/>
  </w:style>
  <w:style w:type="paragraph" w:customStyle="1" w:styleId="1284FF8396784DD9AD13DD3A8D8855B2">
    <w:name w:val="1284FF8396784DD9AD13DD3A8D8855B2"/>
    <w:rsid w:val="000F503F"/>
  </w:style>
  <w:style w:type="paragraph" w:customStyle="1" w:styleId="A4091D7D3A2E4E58B33984F4342E87D9">
    <w:name w:val="A4091D7D3A2E4E58B33984F4342E87D9"/>
    <w:rsid w:val="000F503F"/>
  </w:style>
  <w:style w:type="paragraph" w:customStyle="1" w:styleId="6ED1032F8AE446768CB82D4069A386AA">
    <w:name w:val="6ED1032F8AE446768CB82D4069A386AA"/>
    <w:rsid w:val="000F503F"/>
  </w:style>
  <w:style w:type="paragraph" w:customStyle="1" w:styleId="55C12A6E0E034D54AC8AC5A768C4FC64">
    <w:name w:val="55C12A6E0E034D54AC8AC5A768C4FC64"/>
    <w:rsid w:val="000F503F"/>
  </w:style>
  <w:style w:type="paragraph" w:customStyle="1" w:styleId="19D9D132DE474029AA4861D2428A6390">
    <w:name w:val="19D9D132DE474029AA4861D2428A6390"/>
    <w:rsid w:val="000F503F"/>
  </w:style>
  <w:style w:type="paragraph" w:customStyle="1" w:styleId="16B7856283594A3C80DAB3CBC5F8861E">
    <w:name w:val="16B7856283594A3C80DAB3CBC5F8861E"/>
    <w:rsid w:val="000F503F"/>
  </w:style>
  <w:style w:type="paragraph" w:customStyle="1" w:styleId="230AA2F9DE4044D3A9531B0FA8727BDE">
    <w:name w:val="230AA2F9DE4044D3A9531B0FA8727BDE"/>
    <w:rsid w:val="000F503F"/>
  </w:style>
  <w:style w:type="paragraph" w:customStyle="1" w:styleId="FC82513B024647BAA92E5D186D72F1BA">
    <w:name w:val="FC82513B024647BAA92E5D186D72F1BA"/>
    <w:rsid w:val="000F503F"/>
  </w:style>
  <w:style w:type="paragraph" w:customStyle="1" w:styleId="2895F2E83E8F44A9AA3A1634EBEC87AD">
    <w:name w:val="2895F2E83E8F44A9AA3A1634EBEC87AD"/>
    <w:rsid w:val="000F503F"/>
  </w:style>
  <w:style w:type="paragraph" w:customStyle="1" w:styleId="20CF2EA711874E9DBA1125FCE97B7E80">
    <w:name w:val="20CF2EA711874E9DBA1125FCE97B7E80"/>
    <w:rsid w:val="000F503F"/>
  </w:style>
  <w:style w:type="paragraph" w:customStyle="1" w:styleId="9FD884D2990D4E859DE71C3099C584E2">
    <w:name w:val="9FD884D2990D4E859DE71C3099C584E2"/>
    <w:rsid w:val="000F503F"/>
  </w:style>
  <w:style w:type="paragraph" w:customStyle="1" w:styleId="46BFDB1C518243C7A292F789B05C7D52">
    <w:name w:val="46BFDB1C518243C7A292F789B05C7D52"/>
    <w:rsid w:val="000F503F"/>
  </w:style>
  <w:style w:type="paragraph" w:customStyle="1" w:styleId="83FFB88E3DB24C3592602B20946D05C9">
    <w:name w:val="83FFB88E3DB24C3592602B20946D05C9"/>
    <w:rsid w:val="000F503F"/>
  </w:style>
  <w:style w:type="paragraph" w:customStyle="1" w:styleId="27C8A55FEF814B57A7BBBB512310DFDA">
    <w:name w:val="27C8A55FEF814B57A7BBBB512310DFDA"/>
    <w:rsid w:val="000F503F"/>
  </w:style>
  <w:style w:type="paragraph" w:customStyle="1" w:styleId="925728091F3745A5AF0F742A88167F7E">
    <w:name w:val="925728091F3745A5AF0F742A88167F7E"/>
    <w:rsid w:val="000F503F"/>
  </w:style>
  <w:style w:type="paragraph" w:customStyle="1" w:styleId="B5B87CDB27C54B74A686DDB97B4D943E">
    <w:name w:val="B5B87CDB27C54B74A686DDB97B4D943E"/>
    <w:rsid w:val="000F503F"/>
  </w:style>
  <w:style w:type="paragraph" w:customStyle="1" w:styleId="A0747B86865740B8813D7CE0D86AB33E">
    <w:name w:val="A0747B86865740B8813D7CE0D86AB33E"/>
    <w:rsid w:val="000F503F"/>
  </w:style>
  <w:style w:type="paragraph" w:customStyle="1" w:styleId="7839E8D0BEF04C5C894179401F79B9E8">
    <w:name w:val="7839E8D0BEF04C5C894179401F79B9E8"/>
    <w:rsid w:val="000F503F"/>
  </w:style>
  <w:style w:type="paragraph" w:customStyle="1" w:styleId="799DD02E0BA8420397D51BAEE923E1E5">
    <w:name w:val="799DD02E0BA8420397D51BAEE923E1E5"/>
    <w:rsid w:val="000F503F"/>
  </w:style>
  <w:style w:type="paragraph" w:customStyle="1" w:styleId="2687789A205641ACA954FC236BEF1603">
    <w:name w:val="2687789A205641ACA954FC236BEF1603"/>
    <w:rsid w:val="000F503F"/>
  </w:style>
  <w:style w:type="paragraph" w:customStyle="1" w:styleId="3860E37B3A0B403CB239FA6375B29EE1">
    <w:name w:val="3860E37B3A0B403CB239FA6375B29EE1"/>
    <w:rsid w:val="000F503F"/>
  </w:style>
  <w:style w:type="paragraph" w:customStyle="1" w:styleId="9F092CDE655C4592BA0AE0CDD4CB754D">
    <w:name w:val="9F092CDE655C4592BA0AE0CDD4CB754D"/>
    <w:rsid w:val="000F503F"/>
  </w:style>
  <w:style w:type="paragraph" w:customStyle="1" w:styleId="72F3911145E8494C95AD6112097CDE7E">
    <w:name w:val="72F3911145E8494C95AD6112097CDE7E"/>
    <w:rsid w:val="000F503F"/>
  </w:style>
  <w:style w:type="paragraph" w:customStyle="1" w:styleId="5AF5BA260FFF4809B924D51CC586569F">
    <w:name w:val="5AF5BA260FFF4809B924D51CC586569F"/>
    <w:rsid w:val="000F503F"/>
  </w:style>
  <w:style w:type="paragraph" w:customStyle="1" w:styleId="6609F174A29A4635BBCA4EF875BBED7E">
    <w:name w:val="6609F174A29A4635BBCA4EF875BBED7E"/>
    <w:rsid w:val="000F503F"/>
  </w:style>
  <w:style w:type="paragraph" w:customStyle="1" w:styleId="0CCEFCF30D1247AE9172562829CC3F90">
    <w:name w:val="0CCEFCF30D1247AE9172562829CC3F90"/>
    <w:rsid w:val="000F503F"/>
  </w:style>
  <w:style w:type="paragraph" w:customStyle="1" w:styleId="563B2DC60278453E9E94BDA4825F3093">
    <w:name w:val="563B2DC60278453E9E94BDA4825F3093"/>
    <w:rsid w:val="000F503F"/>
  </w:style>
  <w:style w:type="paragraph" w:customStyle="1" w:styleId="E5331AFAA85C4541A29AFADC49BAEAEA">
    <w:name w:val="E5331AFAA85C4541A29AFADC49BAEAEA"/>
    <w:rsid w:val="000F503F"/>
  </w:style>
  <w:style w:type="paragraph" w:customStyle="1" w:styleId="A8DDDC24515E419AB17FBA83BF4B6863">
    <w:name w:val="A8DDDC24515E419AB17FBA83BF4B6863"/>
    <w:rsid w:val="000F503F"/>
  </w:style>
  <w:style w:type="paragraph" w:customStyle="1" w:styleId="1D775B6B41104A3296709C9DF6920B79">
    <w:name w:val="1D775B6B41104A3296709C9DF6920B79"/>
    <w:rsid w:val="000F503F"/>
  </w:style>
  <w:style w:type="paragraph" w:customStyle="1" w:styleId="062AF30DC1114279A560B57528233E61">
    <w:name w:val="062AF30DC1114279A560B57528233E61"/>
    <w:rsid w:val="000F503F"/>
  </w:style>
  <w:style w:type="paragraph" w:customStyle="1" w:styleId="5F340C5710D644F8BE739E099F1BBF5A">
    <w:name w:val="5F340C5710D644F8BE739E099F1BBF5A"/>
    <w:rsid w:val="000F503F"/>
  </w:style>
  <w:style w:type="paragraph" w:customStyle="1" w:styleId="C2422FBA19844CC78E4D11022F63E793">
    <w:name w:val="C2422FBA19844CC78E4D11022F63E793"/>
    <w:rsid w:val="000F503F"/>
  </w:style>
  <w:style w:type="paragraph" w:customStyle="1" w:styleId="D46AC07A6A64495FA4A39AF34B79865B">
    <w:name w:val="D46AC07A6A64495FA4A39AF34B79865B"/>
    <w:rsid w:val="000F503F"/>
  </w:style>
  <w:style w:type="paragraph" w:customStyle="1" w:styleId="059F75765A294ACD91194CAD6DB09365">
    <w:name w:val="059F75765A294ACD91194CAD6DB09365"/>
    <w:rsid w:val="000F503F"/>
  </w:style>
  <w:style w:type="paragraph" w:customStyle="1" w:styleId="A1A5DBC402B342CF8BF623B089C4B686">
    <w:name w:val="A1A5DBC402B342CF8BF623B089C4B686"/>
    <w:rsid w:val="000F503F"/>
  </w:style>
  <w:style w:type="paragraph" w:customStyle="1" w:styleId="48B975B2E7504210A610DB2BFA7B7FD6">
    <w:name w:val="48B975B2E7504210A610DB2BFA7B7FD6"/>
    <w:rsid w:val="000F503F"/>
  </w:style>
  <w:style w:type="paragraph" w:customStyle="1" w:styleId="59FD238438D6427C9A1073953C101970">
    <w:name w:val="59FD238438D6427C9A1073953C101970"/>
    <w:rsid w:val="000F503F"/>
  </w:style>
  <w:style w:type="paragraph" w:customStyle="1" w:styleId="9964A06633B040A0BB20B23FFEFDB3D5">
    <w:name w:val="9964A06633B040A0BB20B23FFEFDB3D5"/>
    <w:rsid w:val="000F503F"/>
  </w:style>
  <w:style w:type="paragraph" w:customStyle="1" w:styleId="7BABCA6010FC4B758388FFCC9F03F835">
    <w:name w:val="7BABCA6010FC4B758388FFCC9F03F835"/>
    <w:rsid w:val="000F503F"/>
  </w:style>
  <w:style w:type="paragraph" w:customStyle="1" w:styleId="245F23321EE34F5EB6832070E8433FDA">
    <w:name w:val="245F23321EE34F5EB6832070E8433FDA"/>
    <w:rsid w:val="000F503F"/>
  </w:style>
  <w:style w:type="paragraph" w:customStyle="1" w:styleId="6C938C50BAC7414F9D7AFEA510A5EA4F">
    <w:name w:val="6C938C50BAC7414F9D7AFEA510A5EA4F"/>
    <w:rsid w:val="000F503F"/>
  </w:style>
  <w:style w:type="paragraph" w:customStyle="1" w:styleId="21B7F1489C614C759C9751D434A18E7C">
    <w:name w:val="21B7F1489C614C759C9751D434A18E7C"/>
    <w:rsid w:val="000F503F"/>
  </w:style>
  <w:style w:type="paragraph" w:customStyle="1" w:styleId="0940AEB7B9484D6FAFAA870CE625BAED">
    <w:name w:val="0940AEB7B9484D6FAFAA870CE625BAED"/>
    <w:rsid w:val="000F503F"/>
  </w:style>
  <w:style w:type="paragraph" w:customStyle="1" w:styleId="F8DBF697CF174442ACCCA559BA469996">
    <w:name w:val="F8DBF697CF174442ACCCA559BA469996"/>
    <w:rsid w:val="000F503F"/>
  </w:style>
  <w:style w:type="paragraph" w:customStyle="1" w:styleId="572594BB77A446B981378941B6EF3077">
    <w:name w:val="572594BB77A446B981378941B6EF3077"/>
    <w:rsid w:val="000F503F"/>
  </w:style>
  <w:style w:type="paragraph" w:customStyle="1" w:styleId="AAE010A100D64A49982906256D1C6A10">
    <w:name w:val="AAE010A100D64A49982906256D1C6A10"/>
    <w:rsid w:val="000F503F"/>
  </w:style>
  <w:style w:type="paragraph" w:customStyle="1" w:styleId="6687966DD0F8442BB8D0D054FF7A1641">
    <w:name w:val="6687966DD0F8442BB8D0D054FF7A1641"/>
    <w:rsid w:val="000F503F"/>
  </w:style>
  <w:style w:type="paragraph" w:customStyle="1" w:styleId="CA6536D24C3D4D8CA04F6E1B24CBCEAC">
    <w:name w:val="CA6536D24C3D4D8CA04F6E1B24CBCEAC"/>
    <w:rsid w:val="000F503F"/>
  </w:style>
  <w:style w:type="paragraph" w:customStyle="1" w:styleId="A2EF194BD9A6453C959A6192CCBC4398">
    <w:name w:val="A2EF194BD9A6453C959A6192CCBC4398"/>
    <w:rsid w:val="000F503F"/>
  </w:style>
  <w:style w:type="paragraph" w:customStyle="1" w:styleId="903587D6FF914CC79D87853D4F3C3512">
    <w:name w:val="903587D6FF914CC79D87853D4F3C3512"/>
    <w:rsid w:val="000F503F"/>
  </w:style>
  <w:style w:type="paragraph" w:customStyle="1" w:styleId="48652AA4ABCD499F801EB37C6B6E8D62">
    <w:name w:val="48652AA4ABCD499F801EB37C6B6E8D62"/>
    <w:rsid w:val="000F503F"/>
  </w:style>
  <w:style w:type="paragraph" w:customStyle="1" w:styleId="024BF8CF85774CA9A696DD82A28025D1">
    <w:name w:val="024BF8CF85774CA9A696DD82A28025D1"/>
    <w:rsid w:val="000F503F"/>
  </w:style>
  <w:style w:type="paragraph" w:customStyle="1" w:styleId="6C5155CEA8B1433E8983C312B5A150EB">
    <w:name w:val="6C5155CEA8B1433E8983C312B5A150EB"/>
    <w:rsid w:val="000F503F"/>
  </w:style>
  <w:style w:type="paragraph" w:customStyle="1" w:styleId="0AF1225B066B48B699F7593A27430D5D">
    <w:name w:val="0AF1225B066B48B699F7593A27430D5D"/>
    <w:rsid w:val="000F503F"/>
  </w:style>
  <w:style w:type="paragraph" w:customStyle="1" w:styleId="88E8695FC25645939C0D33A985945038">
    <w:name w:val="88E8695FC25645939C0D33A985945038"/>
    <w:rsid w:val="000F503F"/>
  </w:style>
  <w:style w:type="paragraph" w:customStyle="1" w:styleId="D0C6D5AAEB934EDDAE2A01F9E35547C6">
    <w:name w:val="D0C6D5AAEB934EDDAE2A01F9E35547C6"/>
    <w:rsid w:val="000F503F"/>
  </w:style>
  <w:style w:type="paragraph" w:customStyle="1" w:styleId="0CB3BDEFA4DE4E8B8AAAEAA71E58537D">
    <w:name w:val="0CB3BDEFA4DE4E8B8AAAEAA71E58537D"/>
    <w:rsid w:val="000F503F"/>
  </w:style>
  <w:style w:type="paragraph" w:customStyle="1" w:styleId="77DBF43670894812875A1B20519D6C3E">
    <w:name w:val="77DBF43670894812875A1B20519D6C3E"/>
    <w:rsid w:val="000F503F"/>
  </w:style>
  <w:style w:type="paragraph" w:customStyle="1" w:styleId="63C0392A81C54C0C90D1B6DAB5339D1F">
    <w:name w:val="63C0392A81C54C0C90D1B6DAB5339D1F"/>
    <w:rsid w:val="000F503F"/>
  </w:style>
  <w:style w:type="paragraph" w:customStyle="1" w:styleId="CB6FA0B50A1D477FA08FB1EB16F4AC7F">
    <w:name w:val="CB6FA0B50A1D477FA08FB1EB16F4AC7F"/>
    <w:rsid w:val="000F503F"/>
  </w:style>
  <w:style w:type="paragraph" w:customStyle="1" w:styleId="5F5BD5F2DBA34ECB80D668A07C2D02B1">
    <w:name w:val="5F5BD5F2DBA34ECB80D668A07C2D02B1"/>
    <w:rsid w:val="000F503F"/>
  </w:style>
  <w:style w:type="paragraph" w:customStyle="1" w:styleId="3BCAA17BAE6A465C9A18A8C0D38BB4D5">
    <w:name w:val="3BCAA17BAE6A465C9A18A8C0D38BB4D5"/>
    <w:rsid w:val="000F503F"/>
  </w:style>
  <w:style w:type="paragraph" w:customStyle="1" w:styleId="209A153F4D744900A4FF01AFA611033D">
    <w:name w:val="209A153F4D744900A4FF01AFA611033D"/>
    <w:rsid w:val="000F503F"/>
  </w:style>
  <w:style w:type="paragraph" w:customStyle="1" w:styleId="A8C86A817E224D42A6431D2D87B81DBA">
    <w:name w:val="A8C86A817E224D42A6431D2D87B81DBA"/>
    <w:rsid w:val="000F503F"/>
  </w:style>
  <w:style w:type="paragraph" w:customStyle="1" w:styleId="89F37E1811D64045A1C75879F61E6327">
    <w:name w:val="89F37E1811D64045A1C75879F61E6327"/>
    <w:rsid w:val="000F503F"/>
  </w:style>
  <w:style w:type="paragraph" w:customStyle="1" w:styleId="CFC54453AA7F4A118B770D20F46FF1E6">
    <w:name w:val="CFC54453AA7F4A118B770D20F46FF1E6"/>
    <w:rsid w:val="000F503F"/>
  </w:style>
  <w:style w:type="paragraph" w:customStyle="1" w:styleId="A1443D55356843829039AB52900F4EE2">
    <w:name w:val="A1443D55356843829039AB52900F4EE2"/>
    <w:rsid w:val="000F503F"/>
  </w:style>
  <w:style w:type="paragraph" w:customStyle="1" w:styleId="2E8A983634D44474913349751580139C">
    <w:name w:val="2E8A983634D44474913349751580139C"/>
    <w:rsid w:val="000F503F"/>
  </w:style>
  <w:style w:type="paragraph" w:customStyle="1" w:styleId="88A323227A3345BA93E4A279BEB25920">
    <w:name w:val="88A323227A3345BA93E4A279BEB25920"/>
    <w:rsid w:val="000F503F"/>
  </w:style>
  <w:style w:type="paragraph" w:customStyle="1" w:styleId="07E13AD1BA9B4DC6AD7EEC129220B81B">
    <w:name w:val="07E13AD1BA9B4DC6AD7EEC129220B81B"/>
    <w:rsid w:val="000F503F"/>
  </w:style>
  <w:style w:type="paragraph" w:customStyle="1" w:styleId="4041D60CD56443A3B573A277799F3D68">
    <w:name w:val="4041D60CD56443A3B573A277799F3D68"/>
    <w:rsid w:val="000F503F"/>
  </w:style>
  <w:style w:type="paragraph" w:customStyle="1" w:styleId="5B92D15E9EE347639C6DFD5DDE1FE3DC">
    <w:name w:val="5B92D15E9EE347639C6DFD5DDE1FE3DC"/>
    <w:rsid w:val="000F503F"/>
  </w:style>
  <w:style w:type="paragraph" w:customStyle="1" w:styleId="BC64D4070D7E4F9CB4A099F3A5D3A281">
    <w:name w:val="BC64D4070D7E4F9CB4A099F3A5D3A281"/>
    <w:rsid w:val="000F503F"/>
  </w:style>
  <w:style w:type="paragraph" w:customStyle="1" w:styleId="3AF81D82E59E4112BBFACFAF42E9D4E3">
    <w:name w:val="3AF81D82E59E4112BBFACFAF42E9D4E3"/>
    <w:rsid w:val="000F503F"/>
  </w:style>
  <w:style w:type="paragraph" w:customStyle="1" w:styleId="363880711A264F26883462EEEABC8871">
    <w:name w:val="363880711A264F26883462EEEABC8871"/>
    <w:rsid w:val="000F503F"/>
  </w:style>
  <w:style w:type="paragraph" w:customStyle="1" w:styleId="556746CED89A4826973EC9A68F411E54">
    <w:name w:val="556746CED89A4826973EC9A68F411E54"/>
    <w:rsid w:val="000F503F"/>
  </w:style>
  <w:style w:type="paragraph" w:customStyle="1" w:styleId="8B0264C1422C4135AE48EDB89C56DA8E">
    <w:name w:val="8B0264C1422C4135AE48EDB89C56DA8E"/>
    <w:rsid w:val="000F503F"/>
  </w:style>
  <w:style w:type="paragraph" w:customStyle="1" w:styleId="B4B7A4BCFC7549CD85B85177BC42C198">
    <w:name w:val="B4B7A4BCFC7549CD85B85177BC42C198"/>
    <w:rsid w:val="000F503F"/>
  </w:style>
  <w:style w:type="paragraph" w:customStyle="1" w:styleId="B355DDBA09E84944AEA224A59152EEB5">
    <w:name w:val="B355DDBA09E84944AEA224A59152EEB5"/>
    <w:rsid w:val="000F503F"/>
  </w:style>
  <w:style w:type="paragraph" w:customStyle="1" w:styleId="F462B2741E5149B7B3780A1BEF066E11">
    <w:name w:val="F462B2741E5149B7B3780A1BEF066E11"/>
    <w:rsid w:val="000F503F"/>
  </w:style>
  <w:style w:type="paragraph" w:customStyle="1" w:styleId="7EA33BB6210D47B2AE0249D3B17FBDD3">
    <w:name w:val="7EA33BB6210D47B2AE0249D3B17FBDD3"/>
    <w:rsid w:val="000F503F"/>
  </w:style>
  <w:style w:type="paragraph" w:customStyle="1" w:styleId="C77FCDB7AA4F4F449F42225BEA0BBE6B">
    <w:name w:val="C77FCDB7AA4F4F449F42225BEA0BBE6B"/>
    <w:rsid w:val="000F503F"/>
  </w:style>
  <w:style w:type="paragraph" w:customStyle="1" w:styleId="31F7AABD500B4E43AA5183CBFB2CAACF">
    <w:name w:val="31F7AABD500B4E43AA5183CBFB2CAACF"/>
    <w:rsid w:val="000F503F"/>
  </w:style>
  <w:style w:type="paragraph" w:customStyle="1" w:styleId="5D7613757F6D4CCD8130031A22F9A2E9">
    <w:name w:val="5D7613757F6D4CCD8130031A22F9A2E9"/>
    <w:rsid w:val="000F503F"/>
  </w:style>
  <w:style w:type="paragraph" w:customStyle="1" w:styleId="594A03D0ACCF4483B39CB5B25C685B59">
    <w:name w:val="594A03D0ACCF4483B39CB5B25C685B59"/>
    <w:rsid w:val="000F503F"/>
  </w:style>
  <w:style w:type="paragraph" w:customStyle="1" w:styleId="DF47E720CA944C4CA27E18053C31411E">
    <w:name w:val="DF47E720CA944C4CA27E18053C31411E"/>
    <w:rsid w:val="000F503F"/>
  </w:style>
  <w:style w:type="paragraph" w:customStyle="1" w:styleId="2D7F25B85A134BBB95D580A80A017B69">
    <w:name w:val="2D7F25B85A134BBB95D580A80A017B69"/>
    <w:rsid w:val="000F503F"/>
  </w:style>
  <w:style w:type="paragraph" w:customStyle="1" w:styleId="317D4905F7314F99BC2C6CBAF6727C54">
    <w:name w:val="317D4905F7314F99BC2C6CBAF6727C54"/>
    <w:rsid w:val="000F503F"/>
  </w:style>
  <w:style w:type="paragraph" w:customStyle="1" w:styleId="7F7E7D391D824E0F8524A63A78D18600">
    <w:name w:val="7F7E7D391D824E0F8524A63A78D18600"/>
    <w:rsid w:val="000F503F"/>
  </w:style>
  <w:style w:type="paragraph" w:customStyle="1" w:styleId="97390FDEF40B4B598B1A834C89C026AC">
    <w:name w:val="97390FDEF40B4B598B1A834C89C026AC"/>
    <w:rsid w:val="000F503F"/>
  </w:style>
  <w:style w:type="paragraph" w:customStyle="1" w:styleId="0FDCF06DFAF34C16B288B7605A90B234">
    <w:name w:val="0FDCF06DFAF34C16B288B7605A90B234"/>
    <w:rsid w:val="000F503F"/>
  </w:style>
  <w:style w:type="paragraph" w:customStyle="1" w:styleId="D35EDC541E4A4B269A0364B428E7B3B0">
    <w:name w:val="D35EDC541E4A4B269A0364B428E7B3B0"/>
    <w:rsid w:val="000F503F"/>
  </w:style>
  <w:style w:type="paragraph" w:customStyle="1" w:styleId="8CD7B446B19542E58A2C7D70251F6C84">
    <w:name w:val="8CD7B446B19542E58A2C7D70251F6C84"/>
    <w:rsid w:val="000F503F"/>
  </w:style>
  <w:style w:type="paragraph" w:customStyle="1" w:styleId="64B2E06C572B4927854AAA4D95C6A955">
    <w:name w:val="64B2E06C572B4927854AAA4D95C6A955"/>
    <w:rsid w:val="000F503F"/>
  </w:style>
  <w:style w:type="paragraph" w:customStyle="1" w:styleId="0939B3AB1AB64C79899E623A00E40026">
    <w:name w:val="0939B3AB1AB64C79899E623A00E40026"/>
    <w:rsid w:val="000F503F"/>
  </w:style>
  <w:style w:type="paragraph" w:customStyle="1" w:styleId="11FB0470749D4BF5B0F25D2CBBC43D9E">
    <w:name w:val="11FB0470749D4BF5B0F25D2CBBC43D9E"/>
    <w:rsid w:val="000F503F"/>
  </w:style>
  <w:style w:type="paragraph" w:customStyle="1" w:styleId="EB0E301FC3D04507BF8DC7CD1410F771">
    <w:name w:val="EB0E301FC3D04507BF8DC7CD1410F771"/>
    <w:rsid w:val="000F503F"/>
  </w:style>
  <w:style w:type="paragraph" w:customStyle="1" w:styleId="54AA83C8877D4A71AD41EE116637BCCE">
    <w:name w:val="54AA83C8877D4A71AD41EE116637BCCE"/>
    <w:rsid w:val="000F503F"/>
  </w:style>
  <w:style w:type="paragraph" w:customStyle="1" w:styleId="7719BF7F11944EB2AE98463A6A79B681">
    <w:name w:val="7719BF7F11944EB2AE98463A6A79B681"/>
    <w:rsid w:val="000F503F"/>
  </w:style>
  <w:style w:type="paragraph" w:customStyle="1" w:styleId="2E3DCB60D4264E258BE4F17CCBE5AA35">
    <w:name w:val="2E3DCB60D4264E258BE4F17CCBE5AA35"/>
    <w:rsid w:val="000F503F"/>
  </w:style>
  <w:style w:type="paragraph" w:customStyle="1" w:styleId="637C13CCB5F14A6FB777CA29EA035655">
    <w:name w:val="637C13CCB5F14A6FB777CA29EA035655"/>
    <w:rsid w:val="000F503F"/>
  </w:style>
  <w:style w:type="paragraph" w:customStyle="1" w:styleId="4BF757B6D527445AA79382DA16E99D4F">
    <w:name w:val="4BF757B6D527445AA79382DA16E99D4F"/>
    <w:rsid w:val="000F503F"/>
  </w:style>
  <w:style w:type="paragraph" w:customStyle="1" w:styleId="8FD6712BB9784446BD2D295C42E726E7">
    <w:name w:val="8FD6712BB9784446BD2D295C42E726E7"/>
    <w:rsid w:val="000F503F"/>
  </w:style>
  <w:style w:type="paragraph" w:customStyle="1" w:styleId="02EE690AFC1F4AD1A633362D082F4B2D">
    <w:name w:val="02EE690AFC1F4AD1A633362D082F4B2D"/>
    <w:rsid w:val="000F503F"/>
  </w:style>
  <w:style w:type="paragraph" w:customStyle="1" w:styleId="43B645D5D95C4367987251B7D224B050">
    <w:name w:val="43B645D5D95C4367987251B7D224B050"/>
    <w:rsid w:val="000F503F"/>
  </w:style>
  <w:style w:type="paragraph" w:customStyle="1" w:styleId="531EBE9EE8DF42DAB50599F839E86870">
    <w:name w:val="531EBE9EE8DF42DAB50599F839E86870"/>
    <w:rsid w:val="000F503F"/>
  </w:style>
  <w:style w:type="paragraph" w:customStyle="1" w:styleId="562E884EAE654961BF985C22638FBCE6">
    <w:name w:val="562E884EAE654961BF985C22638FBCE6"/>
    <w:rsid w:val="000F503F"/>
  </w:style>
  <w:style w:type="paragraph" w:customStyle="1" w:styleId="1845BD81762E4747A70A32B78F4C8019">
    <w:name w:val="1845BD81762E4747A70A32B78F4C8019"/>
    <w:rsid w:val="000F503F"/>
  </w:style>
  <w:style w:type="paragraph" w:customStyle="1" w:styleId="87BC60FD56CD41F195C33B222FAADE15">
    <w:name w:val="87BC60FD56CD41F195C33B222FAADE15"/>
    <w:rsid w:val="000F503F"/>
  </w:style>
  <w:style w:type="paragraph" w:customStyle="1" w:styleId="875B3FE4963A495FB4F8FF1399925210">
    <w:name w:val="875B3FE4963A495FB4F8FF1399925210"/>
    <w:rsid w:val="000F503F"/>
  </w:style>
  <w:style w:type="paragraph" w:customStyle="1" w:styleId="97913A82A2DB4466A114D4627F58F50B">
    <w:name w:val="97913A82A2DB4466A114D4627F58F50B"/>
    <w:rsid w:val="000F503F"/>
  </w:style>
  <w:style w:type="paragraph" w:customStyle="1" w:styleId="9898965288A74535B162EE52860DAF73">
    <w:name w:val="9898965288A74535B162EE52860DAF73"/>
    <w:rsid w:val="000F503F"/>
  </w:style>
  <w:style w:type="paragraph" w:customStyle="1" w:styleId="D24858C2E4CF49B6941F07FA19DA14DB">
    <w:name w:val="D24858C2E4CF49B6941F07FA19DA14DB"/>
    <w:rsid w:val="000F503F"/>
  </w:style>
  <w:style w:type="paragraph" w:customStyle="1" w:styleId="87C3AD0B6EAF41F4858FB47E5DBC7754">
    <w:name w:val="87C3AD0B6EAF41F4858FB47E5DBC7754"/>
    <w:rsid w:val="000F503F"/>
  </w:style>
  <w:style w:type="paragraph" w:customStyle="1" w:styleId="41F24745625A48679F42D1838027AE86">
    <w:name w:val="41F24745625A48679F42D1838027AE86"/>
    <w:rsid w:val="000F503F"/>
  </w:style>
  <w:style w:type="paragraph" w:customStyle="1" w:styleId="DD26145035CC4B2BA8EB0EC71FA96E9A">
    <w:name w:val="DD26145035CC4B2BA8EB0EC71FA96E9A"/>
    <w:rsid w:val="000F503F"/>
  </w:style>
  <w:style w:type="paragraph" w:customStyle="1" w:styleId="B18590811CA04E6FA3AE082A3C016AE6">
    <w:name w:val="B18590811CA04E6FA3AE082A3C016AE6"/>
    <w:rsid w:val="000F503F"/>
  </w:style>
  <w:style w:type="paragraph" w:customStyle="1" w:styleId="0E42D068BAD74843B32726566B96CDEF">
    <w:name w:val="0E42D068BAD74843B32726566B96CDEF"/>
    <w:rsid w:val="000F503F"/>
  </w:style>
  <w:style w:type="paragraph" w:customStyle="1" w:styleId="173282E3D16E4713BD7451026A4AA409">
    <w:name w:val="173282E3D16E4713BD7451026A4AA409"/>
    <w:rsid w:val="000F503F"/>
  </w:style>
  <w:style w:type="paragraph" w:customStyle="1" w:styleId="5E68B2EF1D5C447684FAD8976CF9B16D">
    <w:name w:val="5E68B2EF1D5C447684FAD8976CF9B16D"/>
    <w:rsid w:val="000F503F"/>
  </w:style>
  <w:style w:type="paragraph" w:customStyle="1" w:styleId="696F8A69C09444D6931AF27F3F552353">
    <w:name w:val="696F8A69C09444D6931AF27F3F552353"/>
    <w:rsid w:val="000F503F"/>
  </w:style>
  <w:style w:type="paragraph" w:customStyle="1" w:styleId="3041B34204DA4FA2930BA413BC6CE0EA">
    <w:name w:val="3041B34204DA4FA2930BA413BC6CE0EA"/>
    <w:rsid w:val="000F503F"/>
  </w:style>
  <w:style w:type="paragraph" w:customStyle="1" w:styleId="F44E73C3A46E4AFF966F74EEAC778039">
    <w:name w:val="F44E73C3A46E4AFF966F74EEAC778039"/>
    <w:rsid w:val="000F503F"/>
  </w:style>
  <w:style w:type="paragraph" w:customStyle="1" w:styleId="CDDB7673BB524B2D979AD7A8381535E8">
    <w:name w:val="CDDB7673BB524B2D979AD7A8381535E8"/>
    <w:rsid w:val="000F503F"/>
  </w:style>
  <w:style w:type="paragraph" w:customStyle="1" w:styleId="AA4D1E09F7BF4F5D8898A6CADBAF8F29">
    <w:name w:val="AA4D1E09F7BF4F5D8898A6CADBAF8F29"/>
    <w:rsid w:val="000F503F"/>
  </w:style>
  <w:style w:type="paragraph" w:customStyle="1" w:styleId="5A51FADBC122413C8BF979E9B44006CF">
    <w:name w:val="5A51FADBC122413C8BF979E9B44006CF"/>
    <w:rsid w:val="000F503F"/>
  </w:style>
  <w:style w:type="paragraph" w:customStyle="1" w:styleId="BDC95F77B48C4319A65CD64A64F59D65">
    <w:name w:val="BDC95F77B48C4319A65CD64A64F59D65"/>
    <w:rsid w:val="000F503F"/>
  </w:style>
  <w:style w:type="paragraph" w:customStyle="1" w:styleId="2DFD3771EE9D4B6F8806DFBDE3146648">
    <w:name w:val="2DFD3771EE9D4B6F8806DFBDE3146648"/>
    <w:rsid w:val="000F503F"/>
  </w:style>
  <w:style w:type="paragraph" w:customStyle="1" w:styleId="81DC864308D6437BBDD4CB8E3860BC62">
    <w:name w:val="81DC864308D6437BBDD4CB8E3860BC62"/>
    <w:rsid w:val="000F503F"/>
  </w:style>
  <w:style w:type="paragraph" w:customStyle="1" w:styleId="FAF69966E26B49A5B183A3C037F58839">
    <w:name w:val="FAF69966E26B49A5B183A3C037F58839"/>
    <w:rsid w:val="000F503F"/>
  </w:style>
  <w:style w:type="paragraph" w:customStyle="1" w:styleId="C812F79479A4453CB69DAB9157FF21A4">
    <w:name w:val="C812F79479A4453CB69DAB9157FF21A4"/>
    <w:rsid w:val="000F503F"/>
  </w:style>
  <w:style w:type="paragraph" w:customStyle="1" w:styleId="670E5F99BF3E45BF9D07D138F360A2E7">
    <w:name w:val="670E5F99BF3E45BF9D07D138F360A2E7"/>
    <w:rsid w:val="000F503F"/>
  </w:style>
  <w:style w:type="paragraph" w:customStyle="1" w:styleId="972D0EE3AF8D4145851DB0B21FFDB0CD">
    <w:name w:val="972D0EE3AF8D4145851DB0B21FFDB0CD"/>
    <w:rsid w:val="000F503F"/>
  </w:style>
  <w:style w:type="paragraph" w:customStyle="1" w:styleId="DB7227B02EFD49538435CE160173F8B4">
    <w:name w:val="DB7227B02EFD49538435CE160173F8B4"/>
    <w:rsid w:val="000F503F"/>
  </w:style>
  <w:style w:type="paragraph" w:customStyle="1" w:styleId="17C577D97FAC463A9F19972ECAF4A713">
    <w:name w:val="17C577D97FAC463A9F19972ECAF4A713"/>
    <w:rsid w:val="000F503F"/>
  </w:style>
  <w:style w:type="paragraph" w:customStyle="1" w:styleId="1FA592C9C5A8446FB213407B9D7556FD">
    <w:name w:val="1FA592C9C5A8446FB213407B9D7556FD"/>
    <w:rsid w:val="000F503F"/>
  </w:style>
  <w:style w:type="paragraph" w:customStyle="1" w:styleId="6792CDB66955415E9D82EF17CAE93035">
    <w:name w:val="6792CDB66955415E9D82EF17CAE93035"/>
    <w:rsid w:val="000F503F"/>
  </w:style>
  <w:style w:type="paragraph" w:customStyle="1" w:styleId="14C30042353A41E19A18353ECF164C43">
    <w:name w:val="14C30042353A41E19A18353ECF164C43"/>
    <w:rsid w:val="000F503F"/>
  </w:style>
  <w:style w:type="paragraph" w:customStyle="1" w:styleId="A33454BED8034A738D76CD5DFD208444">
    <w:name w:val="A33454BED8034A738D76CD5DFD208444"/>
    <w:rsid w:val="000F503F"/>
  </w:style>
  <w:style w:type="paragraph" w:customStyle="1" w:styleId="6CC31F8ACEFE4B2F89CDBE542813D086">
    <w:name w:val="6CC31F8ACEFE4B2F89CDBE542813D086"/>
    <w:rsid w:val="000F503F"/>
  </w:style>
  <w:style w:type="paragraph" w:customStyle="1" w:styleId="55CFE66E9B6049828F88A3A55B8E832D">
    <w:name w:val="55CFE66E9B6049828F88A3A55B8E832D"/>
    <w:rsid w:val="000F503F"/>
  </w:style>
  <w:style w:type="paragraph" w:customStyle="1" w:styleId="82217F2B90D14602B23E512CB949C81E">
    <w:name w:val="82217F2B90D14602B23E512CB949C81E"/>
    <w:rsid w:val="000F503F"/>
  </w:style>
  <w:style w:type="paragraph" w:customStyle="1" w:styleId="412A922A513C42599CE4FDA003AB30C8">
    <w:name w:val="412A922A513C42599CE4FDA003AB30C8"/>
    <w:rsid w:val="000F503F"/>
  </w:style>
  <w:style w:type="paragraph" w:customStyle="1" w:styleId="B626B5CBA81D4884ADD6A1FA40209514">
    <w:name w:val="B626B5CBA81D4884ADD6A1FA40209514"/>
    <w:rsid w:val="000F503F"/>
  </w:style>
  <w:style w:type="paragraph" w:customStyle="1" w:styleId="0F5CD4AF745D4F0090D3207725E745ED">
    <w:name w:val="0F5CD4AF745D4F0090D3207725E745ED"/>
    <w:rsid w:val="000F503F"/>
  </w:style>
  <w:style w:type="paragraph" w:customStyle="1" w:styleId="BE196BBAFA7948059C3093D510E61436">
    <w:name w:val="BE196BBAFA7948059C3093D510E61436"/>
    <w:rsid w:val="000F503F"/>
  </w:style>
  <w:style w:type="paragraph" w:customStyle="1" w:styleId="78B5643F5DBD45C8B15BAFE67C5AA4FA">
    <w:name w:val="78B5643F5DBD45C8B15BAFE67C5AA4FA"/>
    <w:rsid w:val="000F503F"/>
  </w:style>
  <w:style w:type="paragraph" w:customStyle="1" w:styleId="FCDA169B371D4A289E26F9264D1757E4">
    <w:name w:val="FCDA169B371D4A289E26F9264D1757E4"/>
    <w:rsid w:val="000F503F"/>
  </w:style>
  <w:style w:type="paragraph" w:customStyle="1" w:styleId="CB708E4A4B574631AF253DD98C67CA09">
    <w:name w:val="CB708E4A4B574631AF253DD98C67CA09"/>
    <w:rsid w:val="000F503F"/>
  </w:style>
  <w:style w:type="paragraph" w:customStyle="1" w:styleId="530B1F158D804C39BC81F6DA37B92D94">
    <w:name w:val="530B1F158D804C39BC81F6DA37B92D94"/>
    <w:rsid w:val="000F503F"/>
  </w:style>
  <w:style w:type="paragraph" w:customStyle="1" w:styleId="9A44C7E90A924012A12AD8EFCE0735C1">
    <w:name w:val="9A44C7E90A924012A12AD8EFCE0735C1"/>
    <w:rsid w:val="000F503F"/>
  </w:style>
  <w:style w:type="paragraph" w:customStyle="1" w:styleId="B7CD13A6A623438A886B7C0F238341DF">
    <w:name w:val="B7CD13A6A623438A886B7C0F238341DF"/>
    <w:rsid w:val="000F503F"/>
  </w:style>
  <w:style w:type="paragraph" w:customStyle="1" w:styleId="E2C073A827DC4C519CC329099E9CA41D">
    <w:name w:val="E2C073A827DC4C519CC329099E9CA41D"/>
    <w:rsid w:val="000F503F"/>
  </w:style>
  <w:style w:type="paragraph" w:customStyle="1" w:styleId="04260031B6BE4A5A8588A04F6FF4B46A">
    <w:name w:val="04260031B6BE4A5A8588A04F6FF4B46A"/>
    <w:rsid w:val="000F503F"/>
  </w:style>
  <w:style w:type="paragraph" w:customStyle="1" w:styleId="EC27332AAA1E44AA93ABC9B8B0C5F44F">
    <w:name w:val="EC27332AAA1E44AA93ABC9B8B0C5F44F"/>
    <w:rsid w:val="000F503F"/>
  </w:style>
  <w:style w:type="paragraph" w:customStyle="1" w:styleId="A25459F6BBC9495CA828FC8A513DFCCB">
    <w:name w:val="A25459F6BBC9495CA828FC8A513DFCCB"/>
    <w:rsid w:val="000F503F"/>
  </w:style>
  <w:style w:type="paragraph" w:customStyle="1" w:styleId="9ACC2664FE834999BA07BF13D7E41C21">
    <w:name w:val="9ACC2664FE834999BA07BF13D7E41C21"/>
    <w:rsid w:val="000F503F"/>
  </w:style>
  <w:style w:type="paragraph" w:customStyle="1" w:styleId="B817AFAE27BC431596C96ABC8C09B915">
    <w:name w:val="B817AFAE27BC431596C96ABC8C09B915"/>
    <w:rsid w:val="000F503F"/>
  </w:style>
  <w:style w:type="paragraph" w:customStyle="1" w:styleId="2C2957F27BF74DD09CEB6DD1A896CF14">
    <w:name w:val="2C2957F27BF74DD09CEB6DD1A896CF14"/>
    <w:rsid w:val="000F503F"/>
  </w:style>
  <w:style w:type="paragraph" w:customStyle="1" w:styleId="EF9805E9D56D41839BB5B7920CA44F0B">
    <w:name w:val="EF9805E9D56D41839BB5B7920CA44F0B"/>
    <w:rsid w:val="000F503F"/>
  </w:style>
  <w:style w:type="paragraph" w:customStyle="1" w:styleId="722F3C39C5CB4ED89EEC165560442E79">
    <w:name w:val="722F3C39C5CB4ED89EEC165560442E79"/>
    <w:rsid w:val="000F503F"/>
  </w:style>
  <w:style w:type="paragraph" w:customStyle="1" w:styleId="FB2BB289CA1E4CB397C00F18DFA52BAE">
    <w:name w:val="FB2BB289CA1E4CB397C00F18DFA52BAE"/>
    <w:rsid w:val="000F503F"/>
  </w:style>
  <w:style w:type="paragraph" w:customStyle="1" w:styleId="9779F6ABDDDD4BE19841E10C53D453CD">
    <w:name w:val="9779F6ABDDDD4BE19841E10C53D453CD"/>
    <w:rsid w:val="000F503F"/>
  </w:style>
  <w:style w:type="paragraph" w:customStyle="1" w:styleId="08468AA72910467B96A3CD5FA9A34B8A">
    <w:name w:val="08468AA72910467B96A3CD5FA9A34B8A"/>
    <w:rsid w:val="000F503F"/>
  </w:style>
  <w:style w:type="paragraph" w:customStyle="1" w:styleId="9312CB878F8340CBB805D215B90111FF">
    <w:name w:val="9312CB878F8340CBB805D215B90111FF"/>
    <w:rsid w:val="000F503F"/>
  </w:style>
  <w:style w:type="paragraph" w:customStyle="1" w:styleId="5C87099D212C4852BCA99DBE26D3A299">
    <w:name w:val="5C87099D212C4852BCA99DBE26D3A299"/>
    <w:rsid w:val="000F503F"/>
  </w:style>
  <w:style w:type="paragraph" w:customStyle="1" w:styleId="D6DF6CEDF56A464B8B3A50ADE14D969E">
    <w:name w:val="D6DF6CEDF56A464B8B3A50ADE14D969E"/>
    <w:rsid w:val="000F503F"/>
  </w:style>
  <w:style w:type="paragraph" w:customStyle="1" w:styleId="C8C39A52F5F14466B7A7B1EE2D54F7DF">
    <w:name w:val="C8C39A52F5F14466B7A7B1EE2D54F7DF"/>
    <w:rsid w:val="000F503F"/>
  </w:style>
  <w:style w:type="paragraph" w:customStyle="1" w:styleId="E6ED593D9D7440589584DB3989686443">
    <w:name w:val="E6ED593D9D7440589584DB3989686443"/>
    <w:rsid w:val="000F503F"/>
  </w:style>
  <w:style w:type="paragraph" w:customStyle="1" w:styleId="25D49B84F82346ED844F9CBA13319671">
    <w:name w:val="25D49B84F82346ED844F9CBA13319671"/>
    <w:rsid w:val="000F503F"/>
  </w:style>
  <w:style w:type="paragraph" w:customStyle="1" w:styleId="E487B444BE28415CABE87D7EE9C9B433">
    <w:name w:val="E487B444BE28415CABE87D7EE9C9B433"/>
    <w:rsid w:val="000F503F"/>
  </w:style>
  <w:style w:type="paragraph" w:customStyle="1" w:styleId="96172B6F62AC404C8BC72C6E320FA32D">
    <w:name w:val="96172B6F62AC404C8BC72C6E320FA32D"/>
    <w:rsid w:val="000F503F"/>
  </w:style>
  <w:style w:type="paragraph" w:customStyle="1" w:styleId="B598F90AA8334BCC9E2A51A697E86655">
    <w:name w:val="B598F90AA8334BCC9E2A51A697E86655"/>
    <w:rsid w:val="000F503F"/>
  </w:style>
  <w:style w:type="paragraph" w:customStyle="1" w:styleId="D1D9BACA640E4390BB28884492DC612F">
    <w:name w:val="D1D9BACA640E4390BB28884492DC612F"/>
    <w:rsid w:val="000F503F"/>
  </w:style>
  <w:style w:type="paragraph" w:customStyle="1" w:styleId="0978A14A59664A7CA1AE44CF664DEF99">
    <w:name w:val="0978A14A59664A7CA1AE44CF664DEF99"/>
    <w:rsid w:val="000F503F"/>
  </w:style>
  <w:style w:type="paragraph" w:customStyle="1" w:styleId="C76FD300FA0A4CFAA3E86528BD5AFC56">
    <w:name w:val="C76FD300FA0A4CFAA3E86528BD5AFC56"/>
    <w:rsid w:val="000F503F"/>
  </w:style>
  <w:style w:type="paragraph" w:customStyle="1" w:styleId="E1500D84DA8245C7B7C5F806B60A77E1">
    <w:name w:val="E1500D84DA8245C7B7C5F806B60A77E1"/>
    <w:rsid w:val="001C2984"/>
  </w:style>
  <w:style w:type="paragraph" w:customStyle="1" w:styleId="F721B1DD8FA040C2B4ABF0F23E3AE38D">
    <w:name w:val="F721B1DD8FA040C2B4ABF0F23E3AE38D"/>
    <w:rsid w:val="001C2984"/>
  </w:style>
  <w:style w:type="paragraph" w:customStyle="1" w:styleId="9CD4AA61953449759412D08FD32A328D">
    <w:name w:val="9CD4AA61953449759412D08FD32A328D"/>
    <w:rsid w:val="001C2984"/>
  </w:style>
  <w:style w:type="paragraph" w:customStyle="1" w:styleId="58819522A226439EA529B337310FDBB6">
    <w:name w:val="58819522A226439EA529B337310FDBB6"/>
    <w:rsid w:val="001C2984"/>
  </w:style>
  <w:style w:type="paragraph" w:customStyle="1" w:styleId="6C8620759DED4130AC661A115A57448D">
    <w:name w:val="6C8620759DED4130AC661A115A57448D"/>
    <w:rsid w:val="001C2984"/>
  </w:style>
  <w:style w:type="paragraph" w:customStyle="1" w:styleId="E73AD8AF178B42E7B78CB60433F7B184">
    <w:name w:val="E73AD8AF178B42E7B78CB60433F7B184"/>
    <w:rsid w:val="001C2984"/>
  </w:style>
  <w:style w:type="paragraph" w:customStyle="1" w:styleId="A5D41205555148F5BF4DDC7AE5B16662">
    <w:name w:val="A5D41205555148F5BF4DDC7AE5B16662"/>
    <w:rsid w:val="001C2984"/>
  </w:style>
  <w:style w:type="paragraph" w:customStyle="1" w:styleId="F335968FE37B4E7DBC5E35AB372E5559">
    <w:name w:val="F335968FE37B4E7DBC5E35AB372E5559"/>
    <w:rsid w:val="001C2984"/>
  </w:style>
  <w:style w:type="paragraph" w:customStyle="1" w:styleId="EF9AD6D957654E079076192B2F934F33">
    <w:name w:val="EF9AD6D957654E079076192B2F934F33"/>
    <w:rsid w:val="001C2984"/>
  </w:style>
  <w:style w:type="paragraph" w:customStyle="1" w:styleId="A027EA2ED61F445BAF9556ACEA4BB2ED">
    <w:name w:val="A027EA2ED61F445BAF9556ACEA4BB2ED"/>
    <w:rsid w:val="001C2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47D8532C091DD4E9E4B54269C159090" ma:contentTypeVersion="11" ma:contentTypeDescription="Create a new document." ma:contentTypeScope="" ma:versionID="3945c20f033844ca93035645a7eb048a">
  <xsd:schema xmlns:xsd="http://www.w3.org/2001/XMLSchema" xmlns:xs="http://www.w3.org/2001/XMLSchema" xmlns:p="http://schemas.microsoft.com/office/2006/metadata/properties" xmlns:ns2="3bc84bbe-7997-4631-88da-b9f55de206bf" xmlns:ns3="deeacaad-efd8-40ae-8990-a0555b3cf6cd" targetNamespace="http://schemas.microsoft.com/office/2006/metadata/properties" ma:root="true" ma:fieldsID="c32c12489b1ef81d41a77f57aef23aee" ns2:_="" ns3:_="">
    <xsd:import namespace="3bc84bbe-7997-4631-88da-b9f55de206bf"/>
    <xsd:import namespace="deeacaad-efd8-40ae-8990-a0555b3cf6c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c84bbe-7997-4631-88da-b9f55de206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eacaad-efd8-40ae-8990-a0555b3cf6c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A3D94-C77C-4380-8A90-FD356CFDE663}">
  <ds:schemaRefs>
    <ds:schemaRef ds:uri="http://schemas.microsoft.com/sharepoint/v3/contenttype/forms"/>
  </ds:schemaRefs>
</ds:datastoreItem>
</file>

<file path=customXml/itemProps2.xml><?xml version="1.0" encoding="utf-8"?>
<ds:datastoreItem xmlns:ds="http://schemas.openxmlformats.org/officeDocument/2006/customXml" ds:itemID="{E39DEDC0-E63C-4E12-A571-926E8B06F1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c84bbe-7997-4631-88da-b9f55de206bf"/>
    <ds:schemaRef ds:uri="deeacaad-efd8-40ae-8990-a0555b3cf6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171F7CC-C5D6-4AAF-B606-9550F9F53C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21DE76-63E5-499A-A646-6E9AC8C34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(Professional design)</Template>
  <TotalTime>42</TotalTime>
  <Pages>1</Pages>
  <Words>4469</Words>
  <Characters>25479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Neelan Muthurajah</dc:creator>
  <cp:keywords/>
  <dc:description/>
  <cp:lastModifiedBy>Neelan Muthurajah</cp:lastModifiedBy>
  <cp:revision>130</cp:revision>
  <cp:lastPrinted>2020-08-08T01:31:00Z</cp:lastPrinted>
  <dcterms:created xsi:type="dcterms:W3CDTF">2020-07-29T23:34:00Z</dcterms:created>
  <dcterms:modified xsi:type="dcterms:W3CDTF">2020-08-31T16:46:00Z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0x010100D47D8532C091DD4E9E4B54269C159090</vt:lpwstr>
  </property>
  <property fmtid="{D5CDD505-2E9C-101B-9397-08002B2CF9AE}" pid="3" name="MSIP_Label_124bf6bc-80d5-4ab0-9d27-711a9be2166e_Enabled">
    <vt:lpwstr>true</vt:lpwstr>
  </property>
  <property fmtid="{D5CDD505-2E9C-101B-9397-08002B2CF9AE}" pid="4" name="MSIP_Label_124bf6bc-80d5-4ab0-9d27-711a9be2166e_SetDate">
    <vt:lpwstr>2020-08-02T23:38:03Z</vt:lpwstr>
  </property>
  <property fmtid="{D5CDD505-2E9C-101B-9397-08002B2CF9AE}" pid="5" name="MSIP_Label_124bf6bc-80d5-4ab0-9d27-711a9be2166e_Method">
    <vt:lpwstr>Standard</vt:lpwstr>
  </property>
  <property fmtid="{D5CDD505-2E9C-101B-9397-08002B2CF9AE}" pid="6" name="MSIP_Label_124bf6bc-80d5-4ab0-9d27-711a9be2166e_Name">
    <vt:lpwstr>124bf6bc-80d5-4ab0-9d27-711a9be2166e</vt:lpwstr>
  </property>
  <property fmtid="{D5CDD505-2E9C-101B-9397-08002B2CF9AE}" pid="7" name="MSIP_Label_124bf6bc-80d5-4ab0-9d27-711a9be2166e_SiteId">
    <vt:lpwstr>f271d9b4-e54c-46e1-82bd-25d50afa3779</vt:lpwstr>
  </property>
  <property fmtid="{D5CDD505-2E9C-101B-9397-08002B2CF9AE}" pid="8" name="MSIP_Label_124bf6bc-80d5-4ab0-9d27-711a9be2166e_ActionId">
    <vt:lpwstr>6809200f-2739-49ae-851d-4a5795aca3cf</vt:lpwstr>
  </property>
  <property fmtid="{D5CDD505-2E9C-101B-9397-08002B2CF9AE}" pid="9" name="MSIP_Label_124bf6bc-80d5-4ab0-9d27-711a9be2166e_ContentBits">
    <vt:lpwstr>2</vt:lpwstr>
  </property>
</Properties>
</file>